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3C3" w:rsidRPr="00717A8E" w:rsidRDefault="002573C3" w:rsidP="002573C3">
      <w:pPr>
        <w:rPr>
          <w:noProof/>
          <w:vanish/>
          <w:lang w:eastAsia="es-AR"/>
          <w:specVanish/>
        </w:rPr>
      </w:pPr>
    </w:p>
    <w:p w:rsidR="002573C3" w:rsidRPr="00D54414" w:rsidRDefault="002573C3" w:rsidP="002573C3">
      <w:pPr>
        <w:rPr>
          <w:rFonts w:ascii="Arial Black" w:hAnsi="Arial Black"/>
          <w:noProof/>
          <w:sz w:val="52"/>
          <w:highlight w:val="yellow"/>
        </w:rPr>
      </w:pPr>
      <w:r>
        <w:rPr>
          <w:rFonts w:ascii="Arial Black" w:hAnsi="Arial Black"/>
          <w:noProof/>
          <w:sz w:val="52"/>
          <w:highlight w:val="yellow"/>
        </w:rPr>
        <w:t xml:space="preserve"> </w:t>
      </w:r>
    </w:p>
    <w:p w:rsidR="002573C3" w:rsidRPr="00D54414" w:rsidRDefault="002573C3" w:rsidP="002573C3">
      <w:pPr>
        <w:rPr>
          <w:rFonts w:ascii="Arial Black" w:hAnsi="Arial Black"/>
          <w:noProof/>
          <w:sz w:val="52"/>
          <w:highlight w:val="yellow"/>
        </w:rPr>
      </w:pPr>
    </w:p>
    <w:p w:rsidR="002573C3" w:rsidRPr="00D54414" w:rsidRDefault="002573C3" w:rsidP="002573C3">
      <w:pPr>
        <w:rPr>
          <w:rFonts w:ascii="Arial Black" w:hAnsi="Arial Black"/>
          <w:noProof/>
          <w:sz w:val="52"/>
          <w:highlight w:val="yellow"/>
        </w:rPr>
      </w:pPr>
    </w:p>
    <w:p w:rsidR="002573C3" w:rsidRPr="00D54414" w:rsidRDefault="002573C3" w:rsidP="002573C3">
      <w:pPr>
        <w:pStyle w:val="HOLTitle1"/>
        <w:rPr>
          <w:noProof/>
        </w:rPr>
      </w:pPr>
      <w:r w:rsidRPr="00D54414">
        <w:rPr>
          <w:noProof/>
        </w:rPr>
        <w:t>Hands-On Lab</w:t>
      </w:r>
    </w:p>
    <w:p w:rsidR="002573C3" w:rsidRPr="00D54414" w:rsidRDefault="004F454A" w:rsidP="002573C3">
      <w:pPr>
        <w:pStyle w:val="HOLDescription"/>
        <w:rPr>
          <w:rFonts w:ascii="Arial Narrow" w:hAnsi="Arial Narrow"/>
          <w:noProof/>
          <w:sz w:val="56"/>
          <w:szCs w:val="56"/>
          <w:lang w:val="en-US"/>
        </w:rPr>
      </w:pPr>
      <w:r>
        <w:rPr>
          <w:rFonts w:ascii="Arial Narrow" w:hAnsi="Arial Narrow"/>
          <w:noProof/>
          <w:sz w:val="56"/>
          <w:szCs w:val="56"/>
          <w:lang w:val="en-US"/>
        </w:rPr>
        <w:t>Touch Input</w:t>
      </w:r>
      <w:r w:rsidR="004411D4">
        <w:rPr>
          <w:rFonts w:ascii="Arial Narrow" w:hAnsi="Arial Narrow"/>
          <w:noProof/>
          <w:sz w:val="56"/>
          <w:szCs w:val="56"/>
          <w:lang w:val="en-US"/>
        </w:rPr>
        <w:t xml:space="preserve"> and Hybrid Apps</w:t>
      </w:r>
    </w:p>
    <w:p w:rsidR="002573C3" w:rsidRDefault="002573C3" w:rsidP="002573C3">
      <w:pPr>
        <w:spacing w:after="0" w:line="240" w:lineRule="auto"/>
        <w:rPr>
          <w:rFonts w:ascii="Arial" w:eastAsia="Batang" w:hAnsi="Arial" w:cs="Times New Roman"/>
          <w:noProof/>
          <w:sz w:val="20"/>
          <w:szCs w:val="24"/>
          <w:lang w:eastAsia="ko-KR"/>
        </w:rPr>
      </w:pPr>
    </w:p>
    <w:p w:rsidR="001835C9" w:rsidRDefault="001835C9" w:rsidP="002573C3">
      <w:pPr>
        <w:spacing w:after="0" w:line="240" w:lineRule="auto"/>
        <w:rPr>
          <w:rFonts w:ascii="Arial" w:eastAsia="Batang" w:hAnsi="Arial" w:cs="Times New Roman"/>
          <w:noProof/>
          <w:sz w:val="20"/>
          <w:szCs w:val="24"/>
          <w:lang w:eastAsia="ko-KR"/>
        </w:rPr>
      </w:pPr>
    </w:p>
    <w:p w:rsidR="001835C9" w:rsidRDefault="001835C9" w:rsidP="001835C9">
      <w:pPr>
        <w:pStyle w:val="Bodynoindent"/>
        <w:rPr>
          <w:noProof/>
        </w:rPr>
      </w:pPr>
      <w:r>
        <w:rPr>
          <w:noProof/>
        </w:rPr>
        <w:t>Lab version:</w:t>
      </w:r>
      <w:r w:rsidRPr="001835C9">
        <w:rPr>
          <w:noProof/>
        </w:rPr>
        <w:t xml:space="preserve"> </w:t>
      </w:r>
      <w:r>
        <w:rPr>
          <w:noProof/>
        </w:rPr>
        <w:tab/>
      </w:r>
      <w:r>
        <w:rPr>
          <w:noProof/>
        </w:rPr>
        <w:tab/>
        <w:t>1.0.0</w:t>
      </w:r>
    </w:p>
    <w:p w:rsidR="001835C9" w:rsidRPr="00D54414" w:rsidRDefault="001835C9" w:rsidP="001835C9">
      <w:pPr>
        <w:spacing w:after="0" w:line="240" w:lineRule="auto"/>
        <w:rPr>
          <w:rFonts w:ascii="Arial" w:eastAsia="Batang" w:hAnsi="Arial" w:cs="Times New Roman"/>
          <w:noProof/>
          <w:sz w:val="20"/>
          <w:szCs w:val="24"/>
          <w:lang w:eastAsia="ko-KR"/>
        </w:rPr>
      </w:pPr>
      <w:r w:rsidRPr="001835C9">
        <w:rPr>
          <w:rFonts w:ascii="Arial" w:eastAsia="Batang" w:hAnsi="Arial" w:cs="Times New Roman"/>
          <w:noProof/>
          <w:szCs w:val="20"/>
          <w:lang w:eastAsia="ko-KR"/>
        </w:rPr>
        <w:t>Last updated:</w:t>
      </w:r>
      <w:r>
        <w:rPr>
          <w:rFonts w:ascii="Arial" w:eastAsia="Batang" w:hAnsi="Arial" w:cs="Times New Roman"/>
          <w:noProof/>
          <w:szCs w:val="20"/>
          <w:lang w:eastAsia="ko-KR"/>
        </w:rPr>
        <w:tab/>
      </w:r>
      <w:r>
        <w:rPr>
          <w:rFonts w:ascii="Arial" w:eastAsia="Batang" w:hAnsi="Arial" w:cs="Times New Roman"/>
          <w:noProof/>
          <w:szCs w:val="20"/>
          <w:lang w:eastAsia="ko-KR"/>
        </w:rPr>
        <w:tab/>
      </w:r>
      <w:r w:rsidR="00090860" w:rsidRPr="001835C9">
        <w:rPr>
          <w:rFonts w:ascii="Arial" w:eastAsia="Batang" w:hAnsi="Arial" w:cs="Times New Roman"/>
          <w:noProof/>
          <w:szCs w:val="20"/>
          <w:lang w:eastAsia="ko-KR"/>
        </w:rPr>
        <w:fldChar w:fldCharType="begin"/>
      </w:r>
      <w:r w:rsidRPr="001835C9">
        <w:rPr>
          <w:rFonts w:ascii="Arial" w:eastAsia="Batang" w:hAnsi="Arial" w:cs="Times New Roman"/>
          <w:noProof/>
          <w:szCs w:val="20"/>
          <w:lang w:eastAsia="ko-KR"/>
        </w:rPr>
        <w:instrText xml:space="preserve"> DATE \@ "M/d/yyyy" </w:instrText>
      </w:r>
      <w:r w:rsidR="00090860" w:rsidRPr="001835C9">
        <w:rPr>
          <w:rFonts w:ascii="Arial" w:eastAsia="Batang" w:hAnsi="Arial" w:cs="Times New Roman"/>
          <w:noProof/>
          <w:szCs w:val="20"/>
          <w:lang w:eastAsia="ko-KR"/>
        </w:rPr>
        <w:fldChar w:fldCharType="separate"/>
      </w:r>
      <w:r w:rsidR="007B5E79">
        <w:rPr>
          <w:rFonts w:ascii="Arial" w:eastAsia="Batang" w:hAnsi="Arial" w:cs="Times New Roman"/>
          <w:noProof/>
          <w:szCs w:val="20"/>
          <w:lang w:eastAsia="ko-KR"/>
        </w:rPr>
        <w:t>6/20/2012</w:t>
      </w:r>
      <w:r w:rsidR="00090860" w:rsidRPr="001835C9">
        <w:rPr>
          <w:rFonts w:ascii="Arial" w:eastAsia="Batang" w:hAnsi="Arial" w:cs="Times New Roman"/>
          <w:noProof/>
          <w:szCs w:val="20"/>
          <w:lang w:eastAsia="ko-KR"/>
        </w:rPr>
        <w:fldChar w:fldCharType="end"/>
      </w:r>
    </w:p>
    <w:p w:rsidR="001835C9" w:rsidRPr="001835C9" w:rsidRDefault="001835C9" w:rsidP="002573C3">
      <w:pPr>
        <w:spacing w:after="0" w:line="240" w:lineRule="auto"/>
        <w:rPr>
          <w:rFonts w:ascii="Arial" w:eastAsia="Batang" w:hAnsi="Arial" w:cs="Times New Roman"/>
          <w:noProof/>
          <w:szCs w:val="20"/>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Default="002573C3" w:rsidP="002573C3">
      <w:pPr>
        <w:rPr>
          <w:noProof/>
        </w:rPr>
      </w:pPr>
      <w:r w:rsidRPr="00D54414">
        <w:rPr>
          <w:noProof/>
          <w:lang w:bidi="he-IL"/>
        </w:rPr>
        <w:drawing>
          <wp:inline distT="0" distB="0" distL="0" distR="0">
            <wp:extent cx="3467100" cy="8572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A51433" w:rsidRDefault="002573C3" w:rsidP="002573C3">
      <w:pPr>
        <w:pStyle w:val="TOC1"/>
      </w:pPr>
      <w:r w:rsidRPr="00D54414">
        <w:br w:type="page"/>
      </w:r>
      <w:bookmarkStart w:id="0" w:name="_Toc168302996"/>
      <w:bookmarkStart w:id="1" w:name="_Toc168399728"/>
      <w:r w:rsidRPr="00D54414">
        <w:lastRenderedPageBreak/>
        <w:t>Contents</w:t>
      </w:r>
      <w:bookmarkEnd w:id="0"/>
      <w:bookmarkEnd w:id="1"/>
      <w:r w:rsidR="00090860">
        <w:fldChar w:fldCharType="begin"/>
      </w:r>
      <w:r>
        <w:instrText xml:space="preserve">  </w:instrText>
      </w:r>
      <w:r w:rsidR="00090860">
        <w:fldChar w:fldCharType="end"/>
      </w:r>
      <w:r w:rsidR="00090860" w:rsidRPr="00D54414">
        <w:rPr>
          <w:caps w:val="0"/>
        </w:rPr>
        <w:fldChar w:fldCharType="begin"/>
      </w:r>
      <w:r w:rsidRPr="00D54414">
        <w:instrText xml:space="preserve"> TOC \h \z \t "Heading 3,2,pp Topic,1,PP Procedure start,3" </w:instrText>
      </w:r>
      <w:r w:rsidR="00090860" w:rsidRPr="00D54414">
        <w:rPr>
          <w:caps w:val="0"/>
        </w:rPr>
        <w:fldChar w:fldCharType="separate"/>
      </w:r>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30" w:history="1">
        <w:r w:rsidR="00A51433" w:rsidRPr="002B543B">
          <w:rPr>
            <w:rStyle w:val="Hyperlink"/>
            <w:rFonts w:eastAsia="Arial Unicode MS"/>
          </w:rPr>
          <w:t>Overview</w:t>
        </w:r>
        <w:r w:rsidR="00A51433">
          <w:rPr>
            <w:webHidden/>
          </w:rPr>
          <w:tab/>
        </w:r>
        <w:r w:rsidR="00A51433">
          <w:rPr>
            <w:webHidden/>
          </w:rPr>
          <w:fldChar w:fldCharType="begin"/>
        </w:r>
        <w:r w:rsidR="00A51433">
          <w:rPr>
            <w:webHidden/>
          </w:rPr>
          <w:instrText xml:space="preserve"> PAGEREF _Toc327918230 \h </w:instrText>
        </w:r>
        <w:r w:rsidR="00A51433">
          <w:rPr>
            <w:webHidden/>
          </w:rPr>
        </w:r>
        <w:r w:rsidR="00A51433">
          <w:rPr>
            <w:webHidden/>
          </w:rPr>
          <w:fldChar w:fldCharType="separate"/>
        </w:r>
        <w:r w:rsidR="00A51433">
          <w:rPr>
            <w:webHidden/>
          </w:rPr>
          <w:t>3</w:t>
        </w:r>
        <w:r w:rsidR="00A51433">
          <w:rPr>
            <w:webHidden/>
          </w:rPr>
          <w:fldChar w:fldCharType="end"/>
        </w:r>
      </w:hyperlink>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31" w:history="1">
        <w:r w:rsidR="00A51433" w:rsidRPr="002B543B">
          <w:rPr>
            <w:rStyle w:val="Hyperlink"/>
          </w:rPr>
          <w:t>Exercise 1: Simple Gestures</w:t>
        </w:r>
        <w:r w:rsidR="00A51433">
          <w:rPr>
            <w:webHidden/>
          </w:rPr>
          <w:tab/>
        </w:r>
        <w:r w:rsidR="00A51433">
          <w:rPr>
            <w:webHidden/>
          </w:rPr>
          <w:fldChar w:fldCharType="begin"/>
        </w:r>
        <w:r w:rsidR="00A51433">
          <w:rPr>
            <w:webHidden/>
          </w:rPr>
          <w:instrText xml:space="preserve"> PAGEREF _Toc327918231 \h </w:instrText>
        </w:r>
        <w:r w:rsidR="00A51433">
          <w:rPr>
            <w:webHidden/>
          </w:rPr>
        </w:r>
        <w:r w:rsidR="00A51433">
          <w:rPr>
            <w:webHidden/>
          </w:rPr>
          <w:fldChar w:fldCharType="separate"/>
        </w:r>
        <w:r w:rsidR="00A51433">
          <w:rPr>
            <w:webHidden/>
          </w:rPr>
          <w:t>4</w:t>
        </w:r>
        <w:r w:rsidR="00A51433">
          <w:rPr>
            <w:webHidden/>
          </w:rPr>
          <w:fldChar w:fldCharType="end"/>
        </w:r>
      </w:hyperlink>
    </w:p>
    <w:p w:rsidR="00A51433" w:rsidRDefault="00E71C0D">
      <w:pPr>
        <w:pStyle w:val="TOC3"/>
        <w:tabs>
          <w:tab w:val="right" w:leader="dot" w:pos="9350"/>
        </w:tabs>
        <w:rPr>
          <w:noProof/>
          <w:lang w:bidi="he-IL"/>
        </w:rPr>
      </w:pPr>
      <w:hyperlink w:anchor="_Toc327918232" w:history="1">
        <w:r w:rsidR="00A51433" w:rsidRPr="002B543B">
          <w:rPr>
            <w:rStyle w:val="Hyperlink"/>
            <w:noProof/>
          </w:rPr>
          <w:t>Task 1 – Build the Starter Application</w:t>
        </w:r>
        <w:r w:rsidR="00A51433">
          <w:rPr>
            <w:noProof/>
            <w:webHidden/>
          </w:rPr>
          <w:tab/>
        </w:r>
        <w:r w:rsidR="00A51433">
          <w:rPr>
            <w:noProof/>
            <w:webHidden/>
          </w:rPr>
          <w:fldChar w:fldCharType="begin"/>
        </w:r>
        <w:r w:rsidR="00A51433">
          <w:rPr>
            <w:noProof/>
            <w:webHidden/>
          </w:rPr>
          <w:instrText xml:space="preserve"> PAGEREF _Toc327918232 \h </w:instrText>
        </w:r>
        <w:r w:rsidR="00A51433">
          <w:rPr>
            <w:noProof/>
            <w:webHidden/>
          </w:rPr>
        </w:r>
        <w:r w:rsidR="00A51433">
          <w:rPr>
            <w:noProof/>
            <w:webHidden/>
          </w:rPr>
          <w:fldChar w:fldCharType="separate"/>
        </w:r>
        <w:r w:rsidR="00A51433">
          <w:rPr>
            <w:noProof/>
            <w:webHidden/>
          </w:rPr>
          <w:t>4</w:t>
        </w:r>
        <w:r w:rsidR="00A51433">
          <w:rPr>
            <w:noProof/>
            <w:webHidden/>
          </w:rPr>
          <w:fldChar w:fldCharType="end"/>
        </w:r>
      </w:hyperlink>
    </w:p>
    <w:p w:rsidR="00A51433" w:rsidRDefault="00E71C0D">
      <w:pPr>
        <w:pStyle w:val="TOC3"/>
        <w:tabs>
          <w:tab w:val="right" w:leader="dot" w:pos="9350"/>
        </w:tabs>
        <w:rPr>
          <w:noProof/>
          <w:lang w:bidi="he-IL"/>
        </w:rPr>
      </w:pPr>
      <w:hyperlink w:anchor="_Toc327918233" w:history="1">
        <w:r w:rsidR="00A51433" w:rsidRPr="002B543B">
          <w:rPr>
            <w:rStyle w:val="Hyperlink"/>
            <w:noProof/>
          </w:rPr>
          <w:t>Task 2 – Handle MSGestureTap Events from the Opening Screen</w:t>
        </w:r>
        <w:r w:rsidR="00A51433">
          <w:rPr>
            <w:noProof/>
            <w:webHidden/>
          </w:rPr>
          <w:tab/>
        </w:r>
        <w:r w:rsidR="00A51433">
          <w:rPr>
            <w:noProof/>
            <w:webHidden/>
          </w:rPr>
          <w:fldChar w:fldCharType="begin"/>
        </w:r>
        <w:r w:rsidR="00A51433">
          <w:rPr>
            <w:noProof/>
            <w:webHidden/>
          </w:rPr>
          <w:instrText xml:space="preserve"> PAGEREF _Toc327918233 \h </w:instrText>
        </w:r>
        <w:r w:rsidR="00A51433">
          <w:rPr>
            <w:noProof/>
            <w:webHidden/>
          </w:rPr>
        </w:r>
        <w:r w:rsidR="00A51433">
          <w:rPr>
            <w:noProof/>
            <w:webHidden/>
          </w:rPr>
          <w:fldChar w:fldCharType="separate"/>
        </w:r>
        <w:r w:rsidR="00A51433">
          <w:rPr>
            <w:noProof/>
            <w:webHidden/>
          </w:rPr>
          <w:t>5</w:t>
        </w:r>
        <w:r w:rsidR="00A51433">
          <w:rPr>
            <w:noProof/>
            <w:webHidden/>
          </w:rPr>
          <w:fldChar w:fldCharType="end"/>
        </w:r>
      </w:hyperlink>
    </w:p>
    <w:p w:rsidR="00A51433" w:rsidRDefault="00E71C0D">
      <w:pPr>
        <w:pStyle w:val="TOC3"/>
        <w:tabs>
          <w:tab w:val="right" w:leader="dot" w:pos="9350"/>
        </w:tabs>
        <w:rPr>
          <w:noProof/>
          <w:lang w:bidi="he-IL"/>
        </w:rPr>
      </w:pPr>
      <w:hyperlink w:anchor="_Toc327918234" w:history="1">
        <w:r w:rsidR="00A51433" w:rsidRPr="002B543B">
          <w:rPr>
            <w:rStyle w:val="Hyperlink"/>
            <w:noProof/>
          </w:rPr>
          <w:t>Task 3 – Handle MSGestureTap Events from the Image</w:t>
        </w:r>
        <w:r w:rsidR="00A51433">
          <w:rPr>
            <w:noProof/>
            <w:webHidden/>
          </w:rPr>
          <w:tab/>
        </w:r>
        <w:r w:rsidR="00A51433">
          <w:rPr>
            <w:noProof/>
            <w:webHidden/>
          </w:rPr>
          <w:fldChar w:fldCharType="begin"/>
        </w:r>
        <w:r w:rsidR="00A51433">
          <w:rPr>
            <w:noProof/>
            <w:webHidden/>
          </w:rPr>
          <w:instrText xml:space="preserve"> PAGEREF _Toc327918234 \h </w:instrText>
        </w:r>
        <w:r w:rsidR="00A51433">
          <w:rPr>
            <w:noProof/>
            <w:webHidden/>
          </w:rPr>
        </w:r>
        <w:r w:rsidR="00A51433">
          <w:rPr>
            <w:noProof/>
            <w:webHidden/>
          </w:rPr>
          <w:fldChar w:fldCharType="separate"/>
        </w:r>
        <w:r w:rsidR="00A51433">
          <w:rPr>
            <w:noProof/>
            <w:webHidden/>
          </w:rPr>
          <w:t>7</w:t>
        </w:r>
        <w:r w:rsidR="00A51433">
          <w:rPr>
            <w:noProof/>
            <w:webHidden/>
          </w:rPr>
          <w:fldChar w:fldCharType="end"/>
        </w:r>
      </w:hyperlink>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35" w:history="1">
        <w:r w:rsidR="00A51433" w:rsidRPr="002B543B">
          <w:rPr>
            <w:rStyle w:val="Hyperlink"/>
          </w:rPr>
          <w:t>Exercise 2: Panning and Zooming</w:t>
        </w:r>
        <w:r w:rsidR="00A51433">
          <w:rPr>
            <w:webHidden/>
          </w:rPr>
          <w:tab/>
        </w:r>
        <w:r w:rsidR="00A51433">
          <w:rPr>
            <w:webHidden/>
          </w:rPr>
          <w:fldChar w:fldCharType="begin"/>
        </w:r>
        <w:r w:rsidR="00A51433">
          <w:rPr>
            <w:webHidden/>
          </w:rPr>
          <w:instrText xml:space="preserve"> PAGEREF _Toc327918235 \h </w:instrText>
        </w:r>
        <w:r w:rsidR="00A51433">
          <w:rPr>
            <w:webHidden/>
          </w:rPr>
        </w:r>
        <w:r w:rsidR="00A51433">
          <w:rPr>
            <w:webHidden/>
          </w:rPr>
          <w:fldChar w:fldCharType="separate"/>
        </w:r>
        <w:r w:rsidR="00A51433">
          <w:rPr>
            <w:webHidden/>
          </w:rPr>
          <w:t>8</w:t>
        </w:r>
        <w:r w:rsidR="00A51433">
          <w:rPr>
            <w:webHidden/>
          </w:rPr>
          <w:fldChar w:fldCharType="end"/>
        </w:r>
      </w:hyperlink>
    </w:p>
    <w:p w:rsidR="00A51433" w:rsidRDefault="00E71C0D">
      <w:pPr>
        <w:pStyle w:val="TOC3"/>
        <w:tabs>
          <w:tab w:val="right" w:leader="dot" w:pos="9350"/>
        </w:tabs>
        <w:rPr>
          <w:noProof/>
          <w:lang w:bidi="he-IL"/>
        </w:rPr>
      </w:pPr>
      <w:hyperlink w:anchor="_Toc327918236" w:history="1">
        <w:r w:rsidR="00A51433" w:rsidRPr="002B543B">
          <w:rPr>
            <w:rStyle w:val="Hyperlink"/>
            <w:noProof/>
          </w:rPr>
          <w:t>Task 1 – Add Support for Panning</w:t>
        </w:r>
        <w:r w:rsidR="00A51433">
          <w:rPr>
            <w:noProof/>
            <w:webHidden/>
          </w:rPr>
          <w:tab/>
        </w:r>
        <w:r w:rsidR="00A51433">
          <w:rPr>
            <w:noProof/>
            <w:webHidden/>
          </w:rPr>
          <w:fldChar w:fldCharType="begin"/>
        </w:r>
        <w:r w:rsidR="00A51433">
          <w:rPr>
            <w:noProof/>
            <w:webHidden/>
          </w:rPr>
          <w:instrText xml:space="preserve"> PAGEREF _Toc327918236 \h </w:instrText>
        </w:r>
        <w:r w:rsidR="00A51433">
          <w:rPr>
            <w:noProof/>
            <w:webHidden/>
          </w:rPr>
        </w:r>
        <w:r w:rsidR="00A51433">
          <w:rPr>
            <w:noProof/>
            <w:webHidden/>
          </w:rPr>
          <w:fldChar w:fldCharType="separate"/>
        </w:r>
        <w:r w:rsidR="00A51433">
          <w:rPr>
            <w:noProof/>
            <w:webHidden/>
          </w:rPr>
          <w:t>8</w:t>
        </w:r>
        <w:r w:rsidR="00A51433">
          <w:rPr>
            <w:noProof/>
            <w:webHidden/>
          </w:rPr>
          <w:fldChar w:fldCharType="end"/>
        </w:r>
      </w:hyperlink>
    </w:p>
    <w:p w:rsidR="00A51433" w:rsidRDefault="00E71C0D">
      <w:pPr>
        <w:pStyle w:val="TOC3"/>
        <w:tabs>
          <w:tab w:val="right" w:leader="dot" w:pos="9350"/>
        </w:tabs>
        <w:rPr>
          <w:noProof/>
          <w:lang w:bidi="he-IL"/>
        </w:rPr>
      </w:pPr>
      <w:hyperlink w:anchor="_Toc327918237" w:history="1">
        <w:r w:rsidR="00A51433" w:rsidRPr="002B543B">
          <w:rPr>
            <w:rStyle w:val="Hyperlink"/>
            <w:noProof/>
          </w:rPr>
          <w:t>Task 2 – Handle MSGestureDoubleTap Events</w:t>
        </w:r>
        <w:r w:rsidR="00A51433">
          <w:rPr>
            <w:noProof/>
            <w:webHidden/>
          </w:rPr>
          <w:tab/>
        </w:r>
        <w:r w:rsidR="00A51433">
          <w:rPr>
            <w:noProof/>
            <w:webHidden/>
          </w:rPr>
          <w:fldChar w:fldCharType="begin"/>
        </w:r>
        <w:r w:rsidR="00A51433">
          <w:rPr>
            <w:noProof/>
            <w:webHidden/>
          </w:rPr>
          <w:instrText xml:space="preserve"> PAGEREF _Toc327918237 \h </w:instrText>
        </w:r>
        <w:r w:rsidR="00A51433">
          <w:rPr>
            <w:noProof/>
            <w:webHidden/>
          </w:rPr>
        </w:r>
        <w:r w:rsidR="00A51433">
          <w:rPr>
            <w:noProof/>
            <w:webHidden/>
          </w:rPr>
          <w:fldChar w:fldCharType="separate"/>
        </w:r>
        <w:r w:rsidR="00A51433">
          <w:rPr>
            <w:noProof/>
            <w:webHidden/>
          </w:rPr>
          <w:t>10</w:t>
        </w:r>
        <w:r w:rsidR="00A51433">
          <w:rPr>
            <w:noProof/>
            <w:webHidden/>
          </w:rPr>
          <w:fldChar w:fldCharType="end"/>
        </w:r>
      </w:hyperlink>
    </w:p>
    <w:p w:rsidR="00A51433" w:rsidRDefault="00E71C0D">
      <w:pPr>
        <w:pStyle w:val="TOC3"/>
        <w:tabs>
          <w:tab w:val="right" w:leader="dot" w:pos="9350"/>
        </w:tabs>
        <w:rPr>
          <w:noProof/>
          <w:lang w:bidi="he-IL"/>
        </w:rPr>
      </w:pPr>
      <w:hyperlink w:anchor="_Toc327918238" w:history="1">
        <w:r w:rsidR="00A51433" w:rsidRPr="002B543B">
          <w:rPr>
            <w:rStyle w:val="Hyperlink"/>
            <w:noProof/>
          </w:rPr>
          <w:t>Task 3 – Add Support for Pinch-Zooming</w:t>
        </w:r>
        <w:r w:rsidR="00A51433">
          <w:rPr>
            <w:noProof/>
            <w:webHidden/>
          </w:rPr>
          <w:tab/>
        </w:r>
        <w:r w:rsidR="00A51433">
          <w:rPr>
            <w:noProof/>
            <w:webHidden/>
          </w:rPr>
          <w:fldChar w:fldCharType="begin"/>
        </w:r>
        <w:r w:rsidR="00A51433">
          <w:rPr>
            <w:noProof/>
            <w:webHidden/>
          </w:rPr>
          <w:instrText xml:space="preserve"> PAGEREF _Toc327918238 \h </w:instrText>
        </w:r>
        <w:r w:rsidR="00A51433">
          <w:rPr>
            <w:noProof/>
            <w:webHidden/>
          </w:rPr>
        </w:r>
        <w:r w:rsidR="00A51433">
          <w:rPr>
            <w:noProof/>
            <w:webHidden/>
          </w:rPr>
          <w:fldChar w:fldCharType="separate"/>
        </w:r>
        <w:r w:rsidR="00A51433">
          <w:rPr>
            <w:noProof/>
            <w:webHidden/>
          </w:rPr>
          <w:t>10</w:t>
        </w:r>
        <w:r w:rsidR="00A51433">
          <w:rPr>
            <w:noProof/>
            <w:webHidden/>
          </w:rPr>
          <w:fldChar w:fldCharType="end"/>
        </w:r>
      </w:hyperlink>
    </w:p>
    <w:p w:rsidR="00A51433" w:rsidRDefault="00E71C0D">
      <w:pPr>
        <w:pStyle w:val="TOC3"/>
        <w:tabs>
          <w:tab w:val="right" w:leader="dot" w:pos="9350"/>
        </w:tabs>
        <w:rPr>
          <w:noProof/>
          <w:lang w:bidi="he-IL"/>
        </w:rPr>
      </w:pPr>
      <w:hyperlink w:anchor="_Toc327918239" w:history="1">
        <w:r w:rsidR="00A51433" w:rsidRPr="002B543B">
          <w:rPr>
            <w:rStyle w:val="Hyperlink"/>
            <w:noProof/>
          </w:rPr>
          <w:t>Task 4 – Add Mousewheel Support</w:t>
        </w:r>
        <w:r w:rsidR="00A51433">
          <w:rPr>
            <w:noProof/>
            <w:webHidden/>
          </w:rPr>
          <w:tab/>
        </w:r>
        <w:r w:rsidR="00A51433">
          <w:rPr>
            <w:noProof/>
            <w:webHidden/>
          </w:rPr>
          <w:fldChar w:fldCharType="begin"/>
        </w:r>
        <w:r w:rsidR="00A51433">
          <w:rPr>
            <w:noProof/>
            <w:webHidden/>
          </w:rPr>
          <w:instrText xml:space="preserve"> PAGEREF _Toc327918239 \h </w:instrText>
        </w:r>
        <w:r w:rsidR="00A51433">
          <w:rPr>
            <w:noProof/>
            <w:webHidden/>
          </w:rPr>
        </w:r>
        <w:r w:rsidR="00A51433">
          <w:rPr>
            <w:noProof/>
            <w:webHidden/>
          </w:rPr>
          <w:fldChar w:fldCharType="separate"/>
        </w:r>
        <w:r w:rsidR="00A51433">
          <w:rPr>
            <w:noProof/>
            <w:webHidden/>
          </w:rPr>
          <w:t>12</w:t>
        </w:r>
        <w:r w:rsidR="00A51433">
          <w:rPr>
            <w:noProof/>
            <w:webHidden/>
          </w:rPr>
          <w:fldChar w:fldCharType="end"/>
        </w:r>
      </w:hyperlink>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40" w:history="1">
        <w:r w:rsidR="00A51433" w:rsidRPr="002B543B">
          <w:rPr>
            <w:rStyle w:val="Hyperlink"/>
          </w:rPr>
          <w:t>Exercise 3: Hybrid Apps</w:t>
        </w:r>
        <w:r w:rsidR="00A51433">
          <w:rPr>
            <w:webHidden/>
          </w:rPr>
          <w:tab/>
        </w:r>
        <w:r w:rsidR="00A51433">
          <w:rPr>
            <w:webHidden/>
          </w:rPr>
          <w:fldChar w:fldCharType="begin"/>
        </w:r>
        <w:r w:rsidR="00A51433">
          <w:rPr>
            <w:webHidden/>
          </w:rPr>
          <w:instrText xml:space="preserve"> PAGEREF _Toc327918240 \h </w:instrText>
        </w:r>
        <w:r w:rsidR="00A51433">
          <w:rPr>
            <w:webHidden/>
          </w:rPr>
        </w:r>
        <w:r w:rsidR="00A51433">
          <w:rPr>
            <w:webHidden/>
          </w:rPr>
          <w:fldChar w:fldCharType="separate"/>
        </w:r>
        <w:r w:rsidR="00A51433">
          <w:rPr>
            <w:webHidden/>
          </w:rPr>
          <w:t>13</w:t>
        </w:r>
        <w:r w:rsidR="00A51433">
          <w:rPr>
            <w:webHidden/>
          </w:rPr>
          <w:fldChar w:fldCharType="end"/>
        </w:r>
      </w:hyperlink>
    </w:p>
    <w:p w:rsidR="00A51433" w:rsidRDefault="00E71C0D">
      <w:pPr>
        <w:pStyle w:val="TOC3"/>
        <w:tabs>
          <w:tab w:val="right" w:leader="dot" w:pos="9350"/>
        </w:tabs>
        <w:rPr>
          <w:noProof/>
          <w:lang w:bidi="he-IL"/>
        </w:rPr>
      </w:pPr>
      <w:hyperlink w:anchor="_Toc327918241" w:history="1">
        <w:r w:rsidR="00A51433" w:rsidRPr="002B543B">
          <w:rPr>
            <w:rStyle w:val="Hyperlink"/>
            <w:noProof/>
          </w:rPr>
          <w:t>Task 1 – Write a WinRT Component in C++</w:t>
        </w:r>
        <w:r w:rsidR="00A51433">
          <w:rPr>
            <w:noProof/>
            <w:webHidden/>
          </w:rPr>
          <w:tab/>
        </w:r>
        <w:r w:rsidR="00A51433">
          <w:rPr>
            <w:noProof/>
            <w:webHidden/>
          </w:rPr>
          <w:fldChar w:fldCharType="begin"/>
        </w:r>
        <w:r w:rsidR="00A51433">
          <w:rPr>
            <w:noProof/>
            <w:webHidden/>
          </w:rPr>
          <w:instrText xml:space="preserve"> PAGEREF _Toc327918241 \h </w:instrText>
        </w:r>
        <w:r w:rsidR="00A51433">
          <w:rPr>
            <w:noProof/>
            <w:webHidden/>
          </w:rPr>
        </w:r>
        <w:r w:rsidR="00A51433">
          <w:rPr>
            <w:noProof/>
            <w:webHidden/>
          </w:rPr>
          <w:fldChar w:fldCharType="separate"/>
        </w:r>
        <w:r w:rsidR="00A51433">
          <w:rPr>
            <w:noProof/>
            <w:webHidden/>
          </w:rPr>
          <w:t>14</w:t>
        </w:r>
        <w:r w:rsidR="00A51433">
          <w:rPr>
            <w:noProof/>
            <w:webHidden/>
          </w:rPr>
          <w:fldChar w:fldCharType="end"/>
        </w:r>
      </w:hyperlink>
    </w:p>
    <w:p w:rsidR="00A51433" w:rsidRDefault="00E71C0D">
      <w:pPr>
        <w:pStyle w:val="TOC3"/>
        <w:tabs>
          <w:tab w:val="right" w:leader="dot" w:pos="9350"/>
        </w:tabs>
        <w:rPr>
          <w:noProof/>
          <w:lang w:bidi="he-IL"/>
        </w:rPr>
      </w:pPr>
      <w:hyperlink w:anchor="_Toc327918242" w:history="1">
        <w:r w:rsidR="00A51433" w:rsidRPr="002B543B">
          <w:rPr>
            <w:rStyle w:val="Hyperlink"/>
            <w:noProof/>
          </w:rPr>
          <w:t>Task 2 – Call the WinRT Component from JavaScript</w:t>
        </w:r>
        <w:r w:rsidR="00A51433">
          <w:rPr>
            <w:noProof/>
            <w:webHidden/>
          </w:rPr>
          <w:tab/>
        </w:r>
        <w:r w:rsidR="00A51433">
          <w:rPr>
            <w:noProof/>
            <w:webHidden/>
          </w:rPr>
          <w:fldChar w:fldCharType="begin"/>
        </w:r>
        <w:r w:rsidR="00A51433">
          <w:rPr>
            <w:noProof/>
            <w:webHidden/>
          </w:rPr>
          <w:instrText xml:space="preserve"> PAGEREF _Toc327918242 \h </w:instrText>
        </w:r>
        <w:r w:rsidR="00A51433">
          <w:rPr>
            <w:noProof/>
            <w:webHidden/>
          </w:rPr>
        </w:r>
        <w:r w:rsidR="00A51433">
          <w:rPr>
            <w:noProof/>
            <w:webHidden/>
          </w:rPr>
          <w:fldChar w:fldCharType="separate"/>
        </w:r>
        <w:r w:rsidR="00A51433">
          <w:rPr>
            <w:noProof/>
            <w:webHidden/>
          </w:rPr>
          <w:t>15</w:t>
        </w:r>
        <w:r w:rsidR="00A51433">
          <w:rPr>
            <w:noProof/>
            <w:webHidden/>
          </w:rPr>
          <w:fldChar w:fldCharType="end"/>
        </w:r>
      </w:hyperlink>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43" w:history="1">
        <w:r w:rsidR="00A51433" w:rsidRPr="002B543B">
          <w:rPr>
            <w:rStyle w:val="Hyperlink"/>
          </w:rPr>
          <w:t>Exercise 4: Pointer Input</w:t>
        </w:r>
        <w:r w:rsidR="00A51433">
          <w:rPr>
            <w:webHidden/>
          </w:rPr>
          <w:tab/>
        </w:r>
        <w:r w:rsidR="00A51433">
          <w:rPr>
            <w:webHidden/>
          </w:rPr>
          <w:fldChar w:fldCharType="begin"/>
        </w:r>
        <w:r w:rsidR="00A51433">
          <w:rPr>
            <w:webHidden/>
          </w:rPr>
          <w:instrText xml:space="preserve"> PAGEREF _Toc327918243 \h </w:instrText>
        </w:r>
        <w:r w:rsidR="00A51433">
          <w:rPr>
            <w:webHidden/>
          </w:rPr>
        </w:r>
        <w:r w:rsidR="00A51433">
          <w:rPr>
            <w:webHidden/>
          </w:rPr>
          <w:fldChar w:fldCharType="separate"/>
        </w:r>
        <w:r w:rsidR="00A51433">
          <w:rPr>
            <w:webHidden/>
          </w:rPr>
          <w:t>17</w:t>
        </w:r>
        <w:r w:rsidR="00A51433">
          <w:rPr>
            <w:webHidden/>
          </w:rPr>
          <w:fldChar w:fldCharType="end"/>
        </w:r>
      </w:hyperlink>
    </w:p>
    <w:p w:rsidR="00A51433" w:rsidRDefault="00E71C0D">
      <w:pPr>
        <w:pStyle w:val="TOC3"/>
        <w:tabs>
          <w:tab w:val="right" w:leader="dot" w:pos="9350"/>
        </w:tabs>
        <w:rPr>
          <w:noProof/>
          <w:lang w:bidi="he-IL"/>
        </w:rPr>
      </w:pPr>
      <w:hyperlink w:anchor="_Toc327918244" w:history="1">
        <w:r w:rsidR="00A51433" w:rsidRPr="002B543B">
          <w:rPr>
            <w:rStyle w:val="Hyperlink"/>
            <w:noProof/>
          </w:rPr>
          <w:t>Task 1 - Handle Pointer Events</w:t>
        </w:r>
        <w:r w:rsidR="00A51433">
          <w:rPr>
            <w:noProof/>
            <w:webHidden/>
          </w:rPr>
          <w:tab/>
        </w:r>
        <w:r w:rsidR="00A51433">
          <w:rPr>
            <w:noProof/>
            <w:webHidden/>
          </w:rPr>
          <w:fldChar w:fldCharType="begin"/>
        </w:r>
        <w:r w:rsidR="00A51433">
          <w:rPr>
            <w:noProof/>
            <w:webHidden/>
          </w:rPr>
          <w:instrText xml:space="preserve"> PAGEREF _Toc327918244 \h </w:instrText>
        </w:r>
        <w:r w:rsidR="00A51433">
          <w:rPr>
            <w:noProof/>
            <w:webHidden/>
          </w:rPr>
        </w:r>
        <w:r w:rsidR="00A51433">
          <w:rPr>
            <w:noProof/>
            <w:webHidden/>
          </w:rPr>
          <w:fldChar w:fldCharType="separate"/>
        </w:r>
        <w:r w:rsidR="00A51433">
          <w:rPr>
            <w:noProof/>
            <w:webHidden/>
          </w:rPr>
          <w:t>18</w:t>
        </w:r>
        <w:r w:rsidR="00A51433">
          <w:rPr>
            <w:noProof/>
            <w:webHidden/>
          </w:rPr>
          <w:fldChar w:fldCharType="end"/>
        </w:r>
      </w:hyperlink>
    </w:p>
    <w:p w:rsidR="00A51433" w:rsidRDefault="00E71C0D">
      <w:pPr>
        <w:pStyle w:val="TOC3"/>
        <w:tabs>
          <w:tab w:val="right" w:leader="dot" w:pos="9350"/>
        </w:tabs>
        <w:rPr>
          <w:noProof/>
          <w:lang w:bidi="he-IL"/>
        </w:rPr>
      </w:pPr>
      <w:hyperlink w:anchor="_Toc327918245" w:history="1">
        <w:r w:rsidR="00A51433" w:rsidRPr="002B543B">
          <w:rPr>
            <w:rStyle w:val="Hyperlink"/>
            <w:noProof/>
          </w:rPr>
          <w:t>Task 2 – Modify the Application Bar</w:t>
        </w:r>
        <w:r w:rsidR="00A51433">
          <w:rPr>
            <w:noProof/>
            <w:webHidden/>
          </w:rPr>
          <w:tab/>
        </w:r>
        <w:r w:rsidR="00A51433">
          <w:rPr>
            <w:noProof/>
            <w:webHidden/>
          </w:rPr>
          <w:fldChar w:fldCharType="begin"/>
        </w:r>
        <w:r w:rsidR="00A51433">
          <w:rPr>
            <w:noProof/>
            <w:webHidden/>
          </w:rPr>
          <w:instrText xml:space="preserve"> PAGEREF _Toc327918245 \h </w:instrText>
        </w:r>
        <w:r w:rsidR="00A51433">
          <w:rPr>
            <w:noProof/>
            <w:webHidden/>
          </w:rPr>
        </w:r>
        <w:r w:rsidR="00A51433">
          <w:rPr>
            <w:noProof/>
            <w:webHidden/>
          </w:rPr>
          <w:fldChar w:fldCharType="separate"/>
        </w:r>
        <w:r w:rsidR="00A51433">
          <w:rPr>
            <w:noProof/>
            <w:webHidden/>
          </w:rPr>
          <w:t>21</w:t>
        </w:r>
        <w:r w:rsidR="00A51433">
          <w:rPr>
            <w:noProof/>
            <w:webHidden/>
          </w:rPr>
          <w:fldChar w:fldCharType="end"/>
        </w:r>
      </w:hyperlink>
    </w:p>
    <w:p w:rsidR="00A51433" w:rsidRDefault="00E71C0D">
      <w:pPr>
        <w:pStyle w:val="TOC3"/>
        <w:tabs>
          <w:tab w:val="right" w:leader="dot" w:pos="9350"/>
        </w:tabs>
        <w:rPr>
          <w:noProof/>
          <w:lang w:bidi="he-IL"/>
        </w:rPr>
      </w:pPr>
      <w:hyperlink w:anchor="_Toc327918246" w:history="1">
        <w:r w:rsidR="00A51433" w:rsidRPr="002B543B">
          <w:rPr>
            <w:rStyle w:val="Hyperlink"/>
            <w:noProof/>
          </w:rPr>
          <w:t>Task 3 – Test the Results</w:t>
        </w:r>
        <w:r w:rsidR="00A51433">
          <w:rPr>
            <w:noProof/>
            <w:webHidden/>
          </w:rPr>
          <w:tab/>
        </w:r>
        <w:r w:rsidR="00A51433">
          <w:rPr>
            <w:noProof/>
            <w:webHidden/>
          </w:rPr>
          <w:fldChar w:fldCharType="begin"/>
        </w:r>
        <w:r w:rsidR="00A51433">
          <w:rPr>
            <w:noProof/>
            <w:webHidden/>
          </w:rPr>
          <w:instrText xml:space="preserve"> PAGEREF _Toc327918246 \h </w:instrText>
        </w:r>
        <w:r w:rsidR="00A51433">
          <w:rPr>
            <w:noProof/>
            <w:webHidden/>
          </w:rPr>
        </w:r>
        <w:r w:rsidR="00A51433">
          <w:rPr>
            <w:noProof/>
            <w:webHidden/>
          </w:rPr>
          <w:fldChar w:fldCharType="separate"/>
        </w:r>
        <w:r w:rsidR="00A51433">
          <w:rPr>
            <w:noProof/>
            <w:webHidden/>
          </w:rPr>
          <w:t>22</w:t>
        </w:r>
        <w:r w:rsidR="00A51433">
          <w:rPr>
            <w:noProof/>
            <w:webHidden/>
          </w:rPr>
          <w:fldChar w:fldCharType="end"/>
        </w:r>
      </w:hyperlink>
    </w:p>
    <w:p w:rsidR="00A51433" w:rsidRDefault="00E71C0D">
      <w:pPr>
        <w:pStyle w:val="TOC1"/>
        <w:rPr>
          <w:rFonts w:asciiTheme="minorHAnsi" w:eastAsiaTheme="minorEastAsia" w:hAnsiTheme="minorHAnsi" w:cstheme="minorBidi"/>
          <w:b w:val="0"/>
          <w:bCs w:val="0"/>
          <w:caps w:val="0"/>
          <w:sz w:val="22"/>
          <w:szCs w:val="22"/>
          <w:lang w:eastAsia="en-US" w:bidi="he-IL"/>
        </w:rPr>
      </w:pPr>
      <w:hyperlink w:anchor="_Toc327918247" w:history="1">
        <w:r w:rsidR="00A51433" w:rsidRPr="002B543B">
          <w:rPr>
            <w:rStyle w:val="Hyperlink"/>
          </w:rPr>
          <w:t>Summary</w:t>
        </w:r>
        <w:r w:rsidR="00A51433">
          <w:rPr>
            <w:webHidden/>
          </w:rPr>
          <w:tab/>
        </w:r>
        <w:r w:rsidR="00A51433">
          <w:rPr>
            <w:webHidden/>
          </w:rPr>
          <w:fldChar w:fldCharType="begin"/>
        </w:r>
        <w:r w:rsidR="00A51433">
          <w:rPr>
            <w:webHidden/>
          </w:rPr>
          <w:instrText xml:space="preserve"> PAGEREF _Toc327918247 \h </w:instrText>
        </w:r>
        <w:r w:rsidR="00A51433">
          <w:rPr>
            <w:webHidden/>
          </w:rPr>
        </w:r>
        <w:r w:rsidR="00A51433">
          <w:rPr>
            <w:webHidden/>
          </w:rPr>
          <w:fldChar w:fldCharType="separate"/>
        </w:r>
        <w:r w:rsidR="00A51433">
          <w:rPr>
            <w:webHidden/>
          </w:rPr>
          <w:t>22</w:t>
        </w:r>
        <w:r w:rsidR="00A51433">
          <w:rPr>
            <w:webHidden/>
          </w:rPr>
          <w:fldChar w:fldCharType="end"/>
        </w:r>
      </w:hyperlink>
    </w:p>
    <w:p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bookmarkStart w:id="2" w:name="_Toc327918230" w:displacedByCustomXml="next"/>
    <w:sdt>
      <w:sdtPr>
        <w:rPr>
          <w:rFonts w:eastAsia="Arial Unicode MS"/>
          <w:noProof/>
        </w:rPr>
        <w:alias w:val="Topic"/>
        <w:tag w:val="1885d70e-0263-432c-bdde-266636e227e8"/>
        <w:id w:val="4762134"/>
        <w:placeholder>
          <w:docPart w:val="925EA21E6EA2410FA326A29C7EBBF954"/>
        </w:placeholder>
        <w:text/>
      </w:sdtPr>
      <w:sdtEndPr/>
      <w:sdtContent>
        <w:p w:rsidR="007513B5" w:rsidRDefault="007513B5" w:rsidP="007513B5">
          <w:pPr>
            <w:pStyle w:val="ppTopic"/>
            <w:rPr>
              <w:rFonts w:eastAsia="Arial Unicode MS"/>
              <w:noProof/>
            </w:rPr>
          </w:pPr>
          <w:r>
            <w:rPr>
              <w:rFonts w:eastAsia="Arial Unicode MS"/>
              <w:noProof/>
            </w:rPr>
            <w:t>Overview</w:t>
          </w:r>
        </w:p>
      </w:sdtContent>
    </w:sdt>
    <w:bookmarkEnd w:id="2" w:displacedByCustomXml="prev"/>
    <w:p w:rsidR="00364D1D" w:rsidRDefault="005E56FA" w:rsidP="00364D1D">
      <w:pPr>
        <w:pStyle w:val="ppBodyText"/>
      </w:pPr>
      <w:r>
        <w:t>Windows 8 supports input from a variety of human-interface devices, including mice and keyboards, but it makes touch input a first-class citizen. Touch APIs built into the operating system enable developers to build rich, intuitive, and responsive touch interfaces into Metro-style apps. This is particularly important on tablets, where the user is likely to have no mouse attached.</w:t>
      </w:r>
    </w:p>
    <w:p w:rsidR="005E56FA" w:rsidRDefault="00B27DAC" w:rsidP="00364D1D">
      <w:pPr>
        <w:pStyle w:val="ppBodyText"/>
      </w:pPr>
      <w:r>
        <w:t xml:space="preserve">In this lab, </w:t>
      </w:r>
      <w:proofErr w:type="gramStart"/>
      <w:r>
        <w:t>you’</w:t>
      </w:r>
      <w:r w:rsidR="005E56FA">
        <w:t>ll</w:t>
      </w:r>
      <w:proofErr w:type="gramEnd"/>
      <w:r w:rsidR="005E56FA">
        <w:t xml:space="preserve"> take a preexisting photo-</w:t>
      </w:r>
      <w:r w:rsidR="00890F38">
        <w:t xml:space="preserve">editing app named </w:t>
      </w:r>
      <w:proofErr w:type="spellStart"/>
      <w:r w:rsidR="00890F38">
        <w:t>Contoso</w:t>
      </w:r>
      <w:proofErr w:type="spellEnd"/>
      <w:r w:rsidR="00890F38">
        <w:t xml:space="preserve"> Photo</w:t>
      </w:r>
      <w:r w:rsidR="005E56FA">
        <w:t xml:space="preserve"> and add touch support to turn it into a fully functional application. </w:t>
      </w:r>
      <w:proofErr w:type="gramStart"/>
      <w:r w:rsidR="005E56FA">
        <w:t>You’ll</w:t>
      </w:r>
      <w:proofErr w:type="gramEnd"/>
      <w:r w:rsidR="005E56FA">
        <w:t xml:space="preserve"> add support for simple gestures such as taps and double-taps, and yo</w:t>
      </w:r>
      <w:r w:rsidR="00154349">
        <w:t>u’ll build in support for pinch-zooms</w:t>
      </w:r>
      <w:r w:rsidR="005E56FA">
        <w:t xml:space="preserve"> as well as for dragging and panning. In addition, </w:t>
      </w:r>
      <w:proofErr w:type="gramStart"/>
      <w:r w:rsidR="005E56FA">
        <w:t>you’ll</w:t>
      </w:r>
      <w:proofErr w:type="gramEnd"/>
      <w:r w:rsidR="005E56FA">
        <w:t xml:space="preserve"> </w:t>
      </w:r>
      <w:r w:rsidR="00E436FE">
        <w:t xml:space="preserve">write a </w:t>
      </w:r>
      <w:proofErr w:type="spellStart"/>
      <w:r w:rsidR="00E436FE">
        <w:t>WinRT</w:t>
      </w:r>
      <w:proofErr w:type="spellEnd"/>
      <w:r w:rsidR="00E436FE">
        <w:t xml:space="preserve"> component in C++ and call it from JavaScript to help perform image processing</w:t>
      </w:r>
      <w:r w:rsidR="00CD0941">
        <w:t xml:space="preserve"> chores</w:t>
      </w:r>
      <w:r w:rsidR="005E56FA">
        <w:t xml:space="preserve">. </w:t>
      </w:r>
      <w:proofErr w:type="gramStart"/>
      <w:r w:rsidR="005E56FA">
        <w:t>Sound appealing?</w:t>
      </w:r>
      <w:proofErr w:type="gramEnd"/>
      <w:r w:rsidR="005E56FA">
        <w:t xml:space="preserve"> Then </w:t>
      </w:r>
      <w:proofErr w:type="gramStart"/>
      <w:r w:rsidR="005E56FA">
        <w:t>let’s</w:t>
      </w:r>
      <w:proofErr w:type="gramEnd"/>
      <w:r w:rsidR="005E56FA">
        <w:t xml:space="preserve"> </w:t>
      </w:r>
      <w:r w:rsidR="0065562D">
        <w:t xml:space="preserve">dive into </w:t>
      </w:r>
      <w:r w:rsidR="00076994">
        <w:t xml:space="preserve">the world of </w:t>
      </w:r>
      <w:r w:rsidR="0065562D">
        <w:t xml:space="preserve">touch and see what it takes to build a great </w:t>
      </w:r>
      <w:r w:rsidR="00C02784">
        <w:t xml:space="preserve">touch-enabled </w:t>
      </w:r>
      <w:r w:rsidR="0065562D">
        <w:t>Metro</w:t>
      </w:r>
      <w:r w:rsidR="00C02784">
        <w:t>-style</w:t>
      </w:r>
      <w:r w:rsidR="0065562D">
        <w:t xml:space="preserve"> app</w:t>
      </w:r>
      <w:r w:rsidR="005E56FA">
        <w:t>.</w:t>
      </w:r>
    </w:p>
    <w:p w:rsidR="002573C3" w:rsidRDefault="002573C3" w:rsidP="002573C3">
      <w:pPr>
        <w:pStyle w:val="Heading1"/>
        <w:rPr>
          <w:rFonts w:eastAsia="Arial Unicode MS"/>
          <w:noProof/>
        </w:rPr>
      </w:pPr>
      <w:r w:rsidRPr="008A4A2C">
        <w:rPr>
          <w:rFonts w:eastAsia="Arial Unicode MS"/>
          <w:noProof/>
        </w:rPr>
        <w:t>Objectives</w:t>
      </w:r>
    </w:p>
    <w:p w:rsidR="00C40E9E" w:rsidRDefault="00AB00F3" w:rsidP="00364D1D">
      <w:pPr>
        <w:pStyle w:val="ppBodyText"/>
      </w:pPr>
      <w:r>
        <w:rPr>
          <w:noProof/>
        </w:rPr>
        <w:t>This lab will show you how to:</w:t>
      </w:r>
    </w:p>
    <w:p w:rsidR="00534BB4" w:rsidRDefault="00584793" w:rsidP="007618F4">
      <w:pPr>
        <w:pStyle w:val="ppBulletList"/>
        <w:rPr>
          <w:noProof/>
        </w:rPr>
      </w:pPr>
      <w:r>
        <w:t>Respond to simple gestures such as taps</w:t>
      </w:r>
    </w:p>
    <w:p w:rsidR="00584793" w:rsidRDefault="00584793" w:rsidP="007618F4">
      <w:pPr>
        <w:pStyle w:val="ppBulletList"/>
        <w:rPr>
          <w:noProof/>
        </w:rPr>
      </w:pPr>
      <w:r>
        <w:t>Implement dragging and panning with a single finger</w:t>
      </w:r>
    </w:p>
    <w:p w:rsidR="00584793" w:rsidRDefault="00584793" w:rsidP="007618F4">
      <w:pPr>
        <w:pStyle w:val="ppBulletList"/>
        <w:rPr>
          <w:noProof/>
        </w:rPr>
      </w:pPr>
      <w:r>
        <w:t xml:space="preserve">Implement pinch-zooms </w:t>
      </w:r>
      <w:r w:rsidR="00EB3D96">
        <w:t xml:space="preserve">(and </w:t>
      </w:r>
      <w:proofErr w:type="spellStart"/>
      <w:r w:rsidR="00EB3D96">
        <w:t>unzooms</w:t>
      </w:r>
      <w:proofErr w:type="spellEnd"/>
      <w:r w:rsidR="00EB3D96">
        <w:t xml:space="preserve">) </w:t>
      </w:r>
      <w:r>
        <w:t>using two  fingers</w:t>
      </w:r>
    </w:p>
    <w:p w:rsidR="006F29F0" w:rsidRDefault="006F29F0" w:rsidP="006F29F0">
      <w:pPr>
        <w:pStyle w:val="ppBulletList"/>
        <w:rPr>
          <w:noProof/>
        </w:rPr>
      </w:pPr>
      <w:r>
        <w:rPr>
          <w:noProof/>
        </w:rPr>
        <w:t>Implement mousewheel zoom for non-touch devices</w:t>
      </w:r>
    </w:p>
    <w:p w:rsidR="00534BB4" w:rsidRDefault="004411D4" w:rsidP="007618F4">
      <w:pPr>
        <w:pStyle w:val="ppBulletList"/>
        <w:rPr>
          <w:noProof/>
        </w:rPr>
      </w:pPr>
      <w:r>
        <w:rPr>
          <w:noProof/>
        </w:rPr>
        <w:t>Call WinRT components written in C++ from JavaScript</w:t>
      </w:r>
    </w:p>
    <w:p w:rsidR="002573C3" w:rsidRDefault="002573C3" w:rsidP="002573C3">
      <w:pPr>
        <w:pStyle w:val="ppListEnd"/>
        <w:numPr>
          <w:ilvl w:val="0"/>
          <w:numId w:val="12"/>
        </w:numPr>
        <w:rPr>
          <w:noProof/>
          <w:highlight w:val="yellow"/>
        </w:rPr>
      </w:pPr>
    </w:p>
    <w:p w:rsidR="001E78F3" w:rsidRDefault="001E78F3" w:rsidP="001E78F3">
      <w:pPr>
        <w:pStyle w:val="Heading1"/>
        <w:rPr>
          <w:rFonts w:eastAsia="Arial Unicode MS"/>
          <w:noProof/>
        </w:rPr>
      </w:pPr>
      <w:bookmarkStart w:id="3" w:name="_Toc157870738"/>
      <w:r>
        <w:rPr>
          <w:rFonts w:eastAsia="Arial Unicode MS"/>
          <w:noProof/>
        </w:rPr>
        <w:t>System Requirements</w:t>
      </w:r>
    </w:p>
    <w:p w:rsidR="001E78F3" w:rsidRDefault="001E78F3" w:rsidP="001E78F3">
      <w:pPr>
        <w:pStyle w:val="ppBodyText"/>
        <w:numPr>
          <w:ilvl w:val="1"/>
          <w:numId w:val="27"/>
        </w:numPr>
        <w:rPr>
          <w:noProof/>
        </w:rPr>
      </w:pPr>
      <w:r>
        <w:rPr>
          <w:noProof/>
        </w:rPr>
        <w:t>You must have the following items to complete this lab:</w:t>
      </w:r>
    </w:p>
    <w:p w:rsidR="001E78F3" w:rsidRDefault="001E78F3" w:rsidP="001E78F3">
      <w:pPr>
        <w:pStyle w:val="ppBulletList"/>
        <w:numPr>
          <w:ilvl w:val="1"/>
          <w:numId w:val="28"/>
        </w:numPr>
        <w:ind w:left="754" w:hanging="357"/>
        <w:rPr>
          <w:noProof/>
        </w:rPr>
      </w:pPr>
      <w:r>
        <w:rPr>
          <w:noProof/>
        </w:rPr>
        <w:t xml:space="preserve">Microsoft Windows 8 </w:t>
      </w:r>
      <w:r w:rsidR="00C969A1">
        <w:rPr>
          <w:noProof/>
        </w:rPr>
        <w:t>Release</w:t>
      </w:r>
      <w:r>
        <w:rPr>
          <w:noProof/>
        </w:rPr>
        <w:t xml:space="preserve"> Preview</w:t>
      </w:r>
    </w:p>
    <w:p w:rsidR="001E78F3" w:rsidRDefault="001E78F3" w:rsidP="001E78F3">
      <w:pPr>
        <w:pStyle w:val="ppBulletList"/>
        <w:numPr>
          <w:ilvl w:val="1"/>
          <w:numId w:val="28"/>
        </w:numPr>
        <w:ind w:left="754" w:hanging="357"/>
        <w:rPr>
          <w:noProof/>
        </w:rPr>
      </w:pPr>
      <w:r>
        <w:rPr>
          <w:noProof/>
        </w:rPr>
        <w:t>Microsoft Visua</w:t>
      </w:r>
      <w:r w:rsidR="00C969A1">
        <w:rPr>
          <w:noProof/>
        </w:rPr>
        <w:t>l Studio 2012 RC</w:t>
      </w:r>
    </w:p>
    <w:p w:rsidR="001E78F3" w:rsidRDefault="001E78F3" w:rsidP="001E78F3">
      <w:pPr>
        <w:pStyle w:val="ppListEnd"/>
        <w:numPr>
          <w:ilvl w:val="0"/>
          <w:numId w:val="12"/>
        </w:numPr>
        <w:rPr>
          <w:noProof/>
          <w:highlight w:val="yellow"/>
        </w:rPr>
      </w:pPr>
    </w:p>
    <w:p w:rsidR="001E78F3" w:rsidRDefault="001E78F3" w:rsidP="001E78F3">
      <w:pPr>
        <w:pStyle w:val="Heading1"/>
        <w:rPr>
          <w:noProof/>
        </w:rPr>
      </w:pPr>
      <w:r>
        <w:rPr>
          <w:noProof/>
        </w:rPr>
        <w:t>Setup</w:t>
      </w:r>
    </w:p>
    <w:p w:rsidR="001E78F3" w:rsidRDefault="001E78F3" w:rsidP="001E78F3">
      <w:pPr>
        <w:pStyle w:val="ppBodyText"/>
        <w:numPr>
          <w:ilvl w:val="1"/>
          <w:numId w:val="27"/>
        </w:numPr>
        <w:rPr>
          <w:noProof/>
        </w:rPr>
      </w:pPr>
      <w:r>
        <w:rPr>
          <w:noProof/>
        </w:rPr>
        <w:t>You must perform the following steps to prepare your computer for this lab:</w:t>
      </w:r>
    </w:p>
    <w:p w:rsidR="001E78F3" w:rsidRDefault="001E78F3" w:rsidP="001E78F3">
      <w:pPr>
        <w:pStyle w:val="ppNumberList"/>
        <w:numPr>
          <w:ilvl w:val="1"/>
          <w:numId w:val="12"/>
        </w:numPr>
        <w:ind w:left="754" w:hanging="357"/>
        <w:rPr>
          <w:noProof/>
        </w:rPr>
      </w:pPr>
      <w:r>
        <w:rPr>
          <w:rFonts w:eastAsia="Times New Roman"/>
          <w:lang w:bidi="ar-SA"/>
        </w:rPr>
        <w:t xml:space="preserve">Install the Microsoft Windows 8 </w:t>
      </w:r>
      <w:r w:rsidR="00C969A1">
        <w:rPr>
          <w:noProof/>
        </w:rPr>
        <w:t xml:space="preserve">Release </w:t>
      </w:r>
      <w:r>
        <w:rPr>
          <w:rFonts w:eastAsia="Times New Roman"/>
          <w:lang w:bidi="ar-SA"/>
        </w:rPr>
        <w:t>Preview</w:t>
      </w:r>
    </w:p>
    <w:p w:rsidR="001E78F3" w:rsidRDefault="001E78F3" w:rsidP="001E78F3">
      <w:pPr>
        <w:pStyle w:val="ppNumberList"/>
        <w:numPr>
          <w:ilvl w:val="1"/>
          <w:numId w:val="12"/>
        </w:numPr>
        <w:ind w:left="754" w:hanging="357"/>
        <w:rPr>
          <w:noProof/>
        </w:rPr>
      </w:pPr>
      <w:r>
        <w:rPr>
          <w:rFonts w:eastAsia="Times New Roman"/>
          <w:lang w:bidi="ar-SA"/>
        </w:rPr>
        <w:t>Install the Microsoft Visua</w:t>
      </w:r>
      <w:r w:rsidR="00C969A1">
        <w:rPr>
          <w:rFonts w:eastAsia="Times New Roman"/>
          <w:lang w:bidi="ar-SA"/>
        </w:rPr>
        <w:t>l Studio 2012 RC</w:t>
      </w:r>
    </w:p>
    <w:p w:rsidR="001E78F3" w:rsidRDefault="001E78F3" w:rsidP="001E78F3">
      <w:pPr>
        <w:pStyle w:val="ppListEnd"/>
        <w:numPr>
          <w:ilvl w:val="0"/>
          <w:numId w:val="12"/>
        </w:numPr>
        <w:rPr>
          <w:noProof/>
        </w:rPr>
      </w:pPr>
    </w:p>
    <w:p w:rsidR="002573C3" w:rsidRPr="002C05C8" w:rsidRDefault="002573C3" w:rsidP="001768C6">
      <w:pPr>
        <w:pStyle w:val="Heading1"/>
        <w:rPr>
          <w:noProof/>
        </w:rPr>
      </w:pPr>
      <w:r w:rsidRPr="002C05C8">
        <w:rPr>
          <w:noProof/>
        </w:rPr>
        <w:lastRenderedPageBreak/>
        <w:t>Exercises</w:t>
      </w:r>
    </w:p>
    <w:p w:rsidR="002573C3" w:rsidRPr="002C05C8" w:rsidRDefault="002573C3" w:rsidP="002573C3">
      <w:pPr>
        <w:pStyle w:val="ppBodyText"/>
        <w:rPr>
          <w:noProof/>
        </w:rPr>
      </w:pPr>
      <w:r w:rsidRPr="002C05C8">
        <w:rPr>
          <w:noProof/>
        </w:rPr>
        <w:t>This Hands-On Lab comprise</w:t>
      </w:r>
      <w:r>
        <w:rPr>
          <w:noProof/>
        </w:rPr>
        <w:t>s</w:t>
      </w:r>
      <w:r w:rsidRPr="002C05C8">
        <w:rPr>
          <w:noProof/>
        </w:rPr>
        <w:t xml:space="preserve"> the following exercises:</w:t>
      </w:r>
    </w:p>
    <w:p w:rsidR="004F7323" w:rsidRDefault="009D6E11" w:rsidP="009053BF">
      <w:pPr>
        <w:pStyle w:val="ppNumberList"/>
        <w:rPr>
          <w:noProof/>
        </w:rPr>
      </w:pPr>
      <w:r>
        <w:t>Simple Gestures</w:t>
      </w:r>
    </w:p>
    <w:p w:rsidR="003E1D57" w:rsidRDefault="00DD6516" w:rsidP="003E1D57">
      <w:pPr>
        <w:pStyle w:val="ppNumberList"/>
        <w:rPr>
          <w:noProof/>
        </w:rPr>
      </w:pPr>
      <w:r>
        <w:t>Panning and Zooming</w:t>
      </w:r>
    </w:p>
    <w:p w:rsidR="004411D4" w:rsidRDefault="004411D4" w:rsidP="003E1D57">
      <w:pPr>
        <w:pStyle w:val="ppNumberList"/>
        <w:rPr>
          <w:noProof/>
        </w:rPr>
      </w:pPr>
      <w:r>
        <w:t>Hybrid Apps</w:t>
      </w:r>
    </w:p>
    <w:p w:rsidR="00D61097" w:rsidRPr="009053BF" w:rsidRDefault="00D61097" w:rsidP="003E1D57">
      <w:pPr>
        <w:pStyle w:val="ppNumberList"/>
        <w:rPr>
          <w:noProof/>
        </w:rPr>
      </w:pPr>
      <w:r>
        <w:t>Pointer Input</w:t>
      </w:r>
    </w:p>
    <w:p w:rsidR="002573C3" w:rsidRPr="00E96D2A" w:rsidRDefault="002573C3" w:rsidP="002573C3">
      <w:pPr>
        <w:pStyle w:val="ppListEnd"/>
        <w:numPr>
          <w:ilvl w:val="0"/>
          <w:numId w:val="12"/>
        </w:numPr>
        <w:rPr>
          <w:noProof/>
        </w:rPr>
      </w:pPr>
    </w:p>
    <w:p w:rsidR="002573C3" w:rsidRDefault="002573C3" w:rsidP="001C2CD6">
      <w:pPr>
        <w:pStyle w:val="ppBodyText"/>
        <w:rPr>
          <w:noProof/>
        </w:rPr>
      </w:pPr>
      <w:r w:rsidRPr="00E96D2A">
        <w:rPr>
          <w:noProof/>
        </w:rPr>
        <w:t xml:space="preserve">Estimated time to complete this lab: </w:t>
      </w:r>
      <w:r w:rsidR="00C5149F">
        <w:rPr>
          <w:b/>
          <w:noProof/>
        </w:rPr>
        <w:t>30 to 40</w:t>
      </w:r>
      <w:r w:rsidR="003E1D57">
        <w:rPr>
          <w:b/>
          <w:noProof/>
        </w:rPr>
        <w:t xml:space="preserve"> </w:t>
      </w:r>
      <w:r w:rsidRPr="00E96D2A">
        <w:rPr>
          <w:b/>
          <w:noProof/>
        </w:rPr>
        <w:t>minutes</w:t>
      </w:r>
      <w:r w:rsidRPr="00E96D2A">
        <w:rPr>
          <w:noProof/>
        </w:rPr>
        <w:t>.</w:t>
      </w:r>
      <w:bookmarkEnd w:id="3"/>
    </w:p>
    <w:p w:rsidR="001C2CD6" w:rsidRPr="001C2CD6" w:rsidRDefault="001C2CD6" w:rsidP="001C2CD6">
      <w:pPr>
        <w:pStyle w:val="ppListEnd"/>
        <w:rPr>
          <w:noProof/>
        </w:rPr>
      </w:pPr>
    </w:p>
    <w:p w:rsidR="009053BF" w:rsidRDefault="009053BF" w:rsidP="009053BF">
      <w:pPr>
        <w:pStyle w:val="ppBodyText"/>
      </w:pPr>
    </w:p>
    <w:bookmarkStart w:id="4" w:name="_Toc327918231" w:displacedByCustomXml="next"/>
    <w:sdt>
      <w:sdtPr>
        <w:alias w:val="Topic"/>
        <w:tag w:val="53925c75-0b33-4e28-a61f-50a367b11737"/>
        <w:id w:val="4762136"/>
        <w:placeholder>
          <w:docPart w:val="925EA21E6EA2410FA326A29C7EBBF954"/>
        </w:placeholder>
        <w:text/>
      </w:sdtPr>
      <w:sdtEndPr/>
      <w:sdtContent>
        <w:p w:rsidR="007513B5" w:rsidRDefault="00F30F1C" w:rsidP="007513B5">
          <w:pPr>
            <w:pStyle w:val="ppTopic"/>
          </w:pPr>
          <w:r>
            <w:t>Exercise 1: Simple Gestures</w:t>
          </w:r>
        </w:p>
      </w:sdtContent>
    </w:sdt>
    <w:bookmarkEnd w:id="4" w:displacedByCustomXml="prev"/>
    <w:p w:rsidR="00D4409A" w:rsidRPr="004614D8" w:rsidRDefault="00803E32" w:rsidP="00D4409A">
      <w:pPr>
        <w:pStyle w:val="ListParagraph"/>
        <w:numPr>
          <w:ilvl w:val="0"/>
          <w:numId w:val="18"/>
        </w:numPr>
        <w:rPr>
          <w:rFonts w:eastAsia="Arial Unicode MS"/>
        </w:rPr>
      </w:pPr>
      <w:r>
        <w:rPr>
          <w:rFonts w:eastAsia="Arial Unicode MS"/>
        </w:rPr>
        <w:t>In this exercise, you’ll start with an exist</w:t>
      </w:r>
      <w:r w:rsidR="003E2FD9">
        <w:rPr>
          <w:rFonts w:eastAsia="Arial Unicode MS"/>
        </w:rPr>
        <w:t xml:space="preserve">ing application – </w:t>
      </w:r>
      <w:proofErr w:type="spellStart"/>
      <w:r w:rsidR="003E2FD9">
        <w:rPr>
          <w:rFonts w:eastAsia="Arial Unicode MS"/>
        </w:rPr>
        <w:t>Contoso</w:t>
      </w:r>
      <w:proofErr w:type="spellEnd"/>
      <w:r w:rsidR="003E2FD9">
        <w:rPr>
          <w:rFonts w:eastAsia="Arial Unicode MS"/>
        </w:rPr>
        <w:t xml:space="preserve"> Photo</w:t>
      </w:r>
      <w:r>
        <w:rPr>
          <w:rFonts w:eastAsia="Arial Unicode MS"/>
        </w:rPr>
        <w:t xml:space="preserve"> – that has a lot of features in place already but that is missing touch support and add support fo</w:t>
      </w:r>
      <w:r w:rsidR="002D708A">
        <w:rPr>
          <w:rFonts w:eastAsia="Arial Unicode MS"/>
        </w:rPr>
        <w:t>r tap gestures</w:t>
      </w:r>
      <w:r>
        <w:rPr>
          <w:rFonts w:eastAsia="Arial Unicode MS"/>
        </w:rPr>
        <w:t>.</w:t>
      </w:r>
    </w:p>
    <w:p w:rsidR="00D4409A" w:rsidRDefault="00D4409A" w:rsidP="00D4409A">
      <w:pPr>
        <w:pStyle w:val="ppProcedureStart"/>
      </w:pPr>
      <w:bookmarkStart w:id="5" w:name="_Toc327918232"/>
      <w:r>
        <w:t xml:space="preserve">Task </w:t>
      </w:r>
      <w:proofErr w:type="gramStart"/>
      <w:r>
        <w:t>1</w:t>
      </w:r>
      <w:proofErr w:type="gramEnd"/>
      <w:r>
        <w:t xml:space="preserve"> </w:t>
      </w:r>
      <w:r w:rsidR="007049EC">
        <w:t>–</w:t>
      </w:r>
      <w:r>
        <w:t xml:space="preserve"> </w:t>
      </w:r>
      <w:r w:rsidR="007049EC">
        <w:t>Build the Start</w:t>
      </w:r>
      <w:r w:rsidR="00C630B7">
        <w:t>er</w:t>
      </w:r>
      <w:r w:rsidR="007049EC">
        <w:t xml:space="preserve"> Application</w:t>
      </w:r>
      <w:bookmarkEnd w:id="5"/>
    </w:p>
    <w:p w:rsidR="00D4409A" w:rsidRPr="00C81266" w:rsidRDefault="00C800A4" w:rsidP="00D4409A">
      <w:pPr>
        <w:pStyle w:val="ppBodyText"/>
      </w:pPr>
      <w:proofErr w:type="gramStart"/>
      <w:r>
        <w:t>Let’s</w:t>
      </w:r>
      <w:proofErr w:type="gramEnd"/>
      <w:r>
        <w:t xml:space="preserve"> begin by retrieving the starter application from the starting materials and taking it for a test drive.</w:t>
      </w:r>
    </w:p>
    <w:p w:rsidR="00D4409A" w:rsidRDefault="00C800A4" w:rsidP="00D4409A">
      <w:pPr>
        <w:pStyle w:val="ppNumberList"/>
        <w:numPr>
          <w:ilvl w:val="1"/>
          <w:numId w:val="12"/>
        </w:numPr>
        <w:ind w:left="754" w:hanging="357"/>
      </w:pPr>
      <w:r>
        <w:t xml:space="preserve">Copy </w:t>
      </w:r>
      <w:r w:rsidR="003E2FD9">
        <w:t xml:space="preserve">the solution named </w:t>
      </w:r>
      <w:proofErr w:type="spellStart"/>
      <w:r w:rsidR="003E2FD9">
        <w:t>ContosoPhoto</w:t>
      </w:r>
      <w:proofErr w:type="spellEnd"/>
      <w:r>
        <w:t xml:space="preserve"> from the starting materials to your local hard drive.</w:t>
      </w:r>
    </w:p>
    <w:p w:rsidR="0021505A" w:rsidRDefault="00C800A4" w:rsidP="00D4409A">
      <w:pPr>
        <w:pStyle w:val="ppNumberList"/>
        <w:numPr>
          <w:ilvl w:val="1"/>
          <w:numId w:val="12"/>
        </w:numPr>
        <w:ind w:left="754" w:hanging="357"/>
      </w:pPr>
      <w:r>
        <w:t xml:space="preserve">Open </w:t>
      </w:r>
      <w:proofErr w:type="spellStart"/>
      <w:r>
        <w:t>ContosoPho</w:t>
      </w:r>
      <w:r w:rsidR="003E2FD9">
        <w:t>to</w:t>
      </w:r>
      <w:proofErr w:type="spellEnd"/>
      <w:r>
        <w:t xml:space="preserve"> in Visual Studio.</w:t>
      </w:r>
    </w:p>
    <w:p w:rsidR="00066578" w:rsidRDefault="00C800A4" w:rsidP="00D4409A">
      <w:pPr>
        <w:pStyle w:val="ppNumberList"/>
        <w:numPr>
          <w:ilvl w:val="1"/>
          <w:numId w:val="12"/>
        </w:numPr>
        <w:ind w:left="754" w:hanging="357"/>
      </w:pPr>
      <w:r>
        <w:t>Press F5 to launch the application in the debugger. You should see the opening screen in Figure 1.</w:t>
      </w:r>
    </w:p>
    <w:p w:rsidR="00547587" w:rsidRDefault="00547587" w:rsidP="00B20999">
      <w:pPr>
        <w:pStyle w:val="ppFigureIndent"/>
      </w:pPr>
      <w:r w:rsidRPr="00547587">
        <w:rPr>
          <w:noProof/>
          <w:bdr w:val="single" w:sz="4" w:space="0" w:color="4F81BD" w:themeColor="accent1"/>
          <w:lang w:bidi="he-IL"/>
        </w:rPr>
        <w:drawing>
          <wp:inline distT="0" distB="0" distL="0" distR="0" wp14:anchorId="13E95F5C" wp14:editId="7AFC0C8F">
            <wp:extent cx="5175504" cy="2907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r:link="rId12"/>
                    <a:stretch>
                      <a:fillRect/>
                    </a:stretch>
                  </pic:blipFill>
                  <pic:spPr>
                    <a:xfrm>
                      <a:off x="0" y="0"/>
                      <a:ext cx="5175504" cy="2907792"/>
                    </a:xfrm>
                    <a:prstGeom prst="rect">
                      <a:avLst/>
                    </a:prstGeom>
                  </pic:spPr>
                </pic:pic>
              </a:graphicData>
            </a:graphic>
          </wp:inline>
        </w:drawing>
      </w:r>
    </w:p>
    <w:p w:rsidR="00547587" w:rsidRDefault="00547587" w:rsidP="00B20999">
      <w:pPr>
        <w:pStyle w:val="ppFigureNumberIndent"/>
      </w:pPr>
      <w:r>
        <w:lastRenderedPageBreak/>
        <w:t xml:space="preserve">Figure </w:t>
      </w:r>
      <w:r w:rsidR="00E71C0D">
        <w:fldChar w:fldCharType="begin"/>
      </w:r>
      <w:r w:rsidR="00E71C0D">
        <w:instrText xml:space="preserve"> SEQ Figure</w:instrText>
      </w:r>
      <w:r w:rsidR="00E71C0D">
        <w:instrText xml:space="preserve"> \* ARABIC </w:instrText>
      </w:r>
      <w:r w:rsidR="00E71C0D">
        <w:fldChar w:fldCharType="separate"/>
      </w:r>
      <w:r w:rsidR="00B04387">
        <w:rPr>
          <w:noProof/>
        </w:rPr>
        <w:t>1</w:t>
      </w:r>
      <w:r w:rsidR="00E71C0D">
        <w:rPr>
          <w:noProof/>
        </w:rPr>
        <w:fldChar w:fldCharType="end"/>
      </w:r>
    </w:p>
    <w:p w:rsidR="00547587" w:rsidRPr="00547587" w:rsidRDefault="00547587" w:rsidP="00B20999">
      <w:pPr>
        <w:pStyle w:val="ppFigureCaptionIndent"/>
      </w:pPr>
      <w:proofErr w:type="spellStart"/>
      <w:r>
        <w:t>Contoso</w:t>
      </w:r>
      <w:proofErr w:type="spellEnd"/>
      <w:r>
        <w:t xml:space="preserve"> Photo’s opening screen</w:t>
      </w:r>
    </w:p>
    <w:p w:rsidR="00066578" w:rsidRDefault="00547587" w:rsidP="00D4409A">
      <w:pPr>
        <w:pStyle w:val="ppNumberList"/>
        <w:numPr>
          <w:ilvl w:val="1"/>
          <w:numId w:val="12"/>
        </w:numPr>
        <w:ind w:left="754" w:hanging="357"/>
      </w:pPr>
      <w:r>
        <w:t>Tap the opening message: “Tap here to open a photo.” Does anything happen?</w:t>
      </w:r>
    </w:p>
    <w:p w:rsidR="00066578" w:rsidRDefault="00C800A4" w:rsidP="00D4409A">
      <w:pPr>
        <w:pStyle w:val="ppNumberList"/>
        <w:numPr>
          <w:ilvl w:val="1"/>
          <w:numId w:val="12"/>
        </w:numPr>
        <w:ind w:left="754" w:hanging="357"/>
      </w:pPr>
      <w:r>
        <w:t>Return to Visual Studio and stop debugging</w:t>
      </w:r>
      <w:r w:rsidR="00066578">
        <w:t>.</w:t>
      </w:r>
    </w:p>
    <w:p w:rsidR="00D4409A" w:rsidRDefault="00D4409A" w:rsidP="00D4409A">
      <w:pPr>
        <w:pStyle w:val="ppListEnd"/>
      </w:pPr>
    </w:p>
    <w:p w:rsidR="005C01D1" w:rsidRDefault="005C01D1" w:rsidP="005C01D1">
      <w:pPr>
        <w:pStyle w:val="ppListEnd"/>
      </w:pPr>
    </w:p>
    <w:p w:rsidR="008200BF" w:rsidRDefault="008200BF" w:rsidP="008200BF">
      <w:pPr>
        <w:pStyle w:val="ppProcedureStart"/>
      </w:pPr>
      <w:bookmarkStart w:id="6" w:name="_Toc327918233"/>
      <w:r>
        <w:t xml:space="preserve">Task 2 </w:t>
      </w:r>
      <w:r w:rsidR="007049EC">
        <w:t>–</w:t>
      </w:r>
      <w:r>
        <w:t xml:space="preserve"> </w:t>
      </w:r>
      <w:r w:rsidR="00C630B7">
        <w:t>Handle</w:t>
      </w:r>
      <w:r w:rsidR="008D605C">
        <w:t xml:space="preserve"> </w:t>
      </w:r>
      <w:proofErr w:type="spellStart"/>
      <w:r w:rsidR="008D605C">
        <w:t>MSGestureTap</w:t>
      </w:r>
      <w:proofErr w:type="spellEnd"/>
      <w:r w:rsidR="007049EC">
        <w:t xml:space="preserve"> Events</w:t>
      </w:r>
      <w:r w:rsidR="00C630B7">
        <w:t xml:space="preserve"> from the Opening Screen</w:t>
      </w:r>
      <w:bookmarkEnd w:id="6"/>
    </w:p>
    <w:p w:rsidR="008200BF" w:rsidRDefault="00174AAC" w:rsidP="00B20999">
      <w:pPr>
        <w:pStyle w:val="ppBodyText"/>
      </w:pPr>
      <w:r>
        <w:t xml:space="preserve">The message “Tap here to open a photo” is </w:t>
      </w:r>
      <w:r w:rsidR="001450F1">
        <w:t xml:space="preserve">contained in </w:t>
      </w:r>
      <w:r>
        <w:t xml:space="preserve">a </w:t>
      </w:r>
      <w:r w:rsidR="001450F1">
        <w:t>DIV declared in default.ht</w:t>
      </w:r>
      <w:r>
        <w:t xml:space="preserve">ml. </w:t>
      </w:r>
      <w:proofErr w:type="gramStart"/>
      <w:r>
        <w:t>Let’s</w:t>
      </w:r>
      <w:proofErr w:type="gramEnd"/>
      <w:r>
        <w:t xml:space="preserve"> add code </w:t>
      </w:r>
      <w:r w:rsidR="001450F1">
        <w:t xml:space="preserve">to recognize when the DIV </w:t>
      </w:r>
      <w:r>
        <w:t>is tapped so we can clear it out and get to the main screen.</w:t>
      </w:r>
    </w:p>
    <w:p w:rsidR="007B743C" w:rsidRPr="007B743C" w:rsidRDefault="00E139BA" w:rsidP="00B20999">
      <w:pPr>
        <w:pStyle w:val="ppNoteIndent"/>
        <w:rPr>
          <w:b/>
        </w:rPr>
      </w:pPr>
      <w:r w:rsidRPr="00E139BA">
        <w:rPr>
          <w:b/>
        </w:rPr>
        <w:t>Note:</w:t>
      </w:r>
      <w:r w:rsidRPr="007B743C">
        <w:t xml:space="preserve"> </w:t>
      </w:r>
      <w:r w:rsidR="007B743C" w:rsidRPr="007B743C">
        <w:t xml:space="preserve">JavaScript </w:t>
      </w:r>
      <w:r w:rsidR="007B743C">
        <w:t xml:space="preserve">developers are familiar with DOM events such as click, </w:t>
      </w:r>
      <w:proofErr w:type="spellStart"/>
      <w:r w:rsidR="007B743C">
        <w:t>mousedown</w:t>
      </w:r>
      <w:proofErr w:type="spellEnd"/>
      <w:r w:rsidR="007B743C">
        <w:t xml:space="preserve">, and </w:t>
      </w:r>
      <w:proofErr w:type="spellStart"/>
      <w:r w:rsidR="007B743C">
        <w:t>mouseup</w:t>
      </w:r>
      <w:proofErr w:type="spellEnd"/>
      <w:r w:rsidR="007B743C">
        <w:t xml:space="preserve">, which signify actions performed with the mouse. Windows 8 fires additional events from the DOM to make pointer input – that </w:t>
      </w:r>
      <w:r w:rsidR="00C05ECA">
        <w:t>is, input performed with a</w:t>
      </w:r>
      <w:r w:rsidR="007B743C">
        <w:t xml:space="preserve"> mouse, </w:t>
      </w:r>
      <w:r w:rsidR="00C05ECA">
        <w:t>stylus, or finger</w:t>
      </w:r>
      <w:r w:rsidR="007B743C">
        <w:t xml:space="preserve"> – as simple as possible. </w:t>
      </w:r>
      <w:proofErr w:type="gramStart"/>
      <w:r w:rsidR="007B743C">
        <w:t>For example,</w:t>
      </w:r>
      <w:r w:rsidR="00C05ECA">
        <w:t xml:space="preserve"> when a finger touches the screen, an </w:t>
      </w:r>
      <w:proofErr w:type="spellStart"/>
      <w:r w:rsidR="00C05ECA">
        <w:t>MSPointerDown</w:t>
      </w:r>
      <w:proofErr w:type="spellEnd"/>
      <w:r w:rsidR="00C05ECA">
        <w:t xml:space="preserve"> event fires.</w:t>
      </w:r>
      <w:proofErr w:type="gramEnd"/>
      <w:r w:rsidR="00C05ECA">
        <w:t xml:space="preserve"> </w:t>
      </w:r>
      <w:proofErr w:type="gramStart"/>
      <w:r w:rsidR="00C05ECA">
        <w:t xml:space="preserve">When the finger moves across the screen, </w:t>
      </w:r>
      <w:proofErr w:type="spellStart"/>
      <w:r w:rsidR="00C05ECA">
        <w:t>MSPointerMove</w:t>
      </w:r>
      <w:proofErr w:type="spellEnd"/>
      <w:r w:rsidR="00C05ECA">
        <w:t xml:space="preserve"> events fire.</w:t>
      </w:r>
      <w:proofErr w:type="gramEnd"/>
      <w:r w:rsidR="00C05ECA">
        <w:t xml:space="preserve"> </w:t>
      </w:r>
      <w:proofErr w:type="gramStart"/>
      <w:r w:rsidR="00C05ECA">
        <w:t>And</w:t>
      </w:r>
      <w:proofErr w:type="gramEnd"/>
      <w:r w:rsidR="00C05ECA">
        <w:t xml:space="preserve"> when the finger lifts off the screen, an </w:t>
      </w:r>
      <w:proofErr w:type="spellStart"/>
      <w:r w:rsidR="00C05ECA">
        <w:t>MSP</w:t>
      </w:r>
      <w:r w:rsidR="007A0532">
        <w:t>ointerUp</w:t>
      </w:r>
      <w:proofErr w:type="spellEnd"/>
      <w:r w:rsidR="007A0532">
        <w:t xml:space="preserve"> event fires. T</w:t>
      </w:r>
      <w:r w:rsidR="00C05ECA">
        <w:t xml:space="preserve">he same events fire if a stylus or mouse </w:t>
      </w:r>
      <w:proofErr w:type="gramStart"/>
      <w:r w:rsidR="00C05ECA">
        <w:t>is used</w:t>
      </w:r>
      <w:proofErr w:type="gramEnd"/>
      <w:r w:rsidR="00C05ECA">
        <w:t xml:space="preserve"> to perform the input.</w:t>
      </w:r>
    </w:p>
    <w:p w:rsidR="00E139BA" w:rsidRPr="00E139BA" w:rsidRDefault="00C05ECA" w:rsidP="00B20999">
      <w:pPr>
        <w:pStyle w:val="ppNoteIndent"/>
        <w:rPr>
          <w:b/>
        </w:rPr>
      </w:pPr>
      <w:proofErr w:type="gramStart"/>
      <w:r>
        <w:t>But</w:t>
      </w:r>
      <w:proofErr w:type="gramEnd"/>
      <w:r>
        <w:t xml:space="preserve"> it gets even better. </w:t>
      </w:r>
      <w:r w:rsidR="00DB6484">
        <w:t xml:space="preserve">To make processing </w:t>
      </w:r>
      <w:r w:rsidR="00E139BA">
        <w:t>gestur</w:t>
      </w:r>
      <w:r w:rsidR="00DB6484">
        <w:t xml:space="preserve">es </w:t>
      </w:r>
      <w:r w:rsidR="00E139BA">
        <w:t xml:space="preserve">easy, Windows 8 </w:t>
      </w:r>
      <w:r w:rsidR="007427E0">
        <w:t xml:space="preserve">provides the </w:t>
      </w:r>
      <w:proofErr w:type="spellStart"/>
      <w:r w:rsidR="007427E0">
        <w:t>MSGesture</w:t>
      </w:r>
      <w:proofErr w:type="spellEnd"/>
      <w:r w:rsidR="007427E0">
        <w:t xml:space="preserve"> class. If you forward </w:t>
      </w:r>
      <w:proofErr w:type="spellStart"/>
      <w:r w:rsidR="007427E0">
        <w:t>MSPointerDown</w:t>
      </w:r>
      <w:proofErr w:type="spellEnd"/>
      <w:r w:rsidR="007427E0">
        <w:t xml:space="preserve"> events from DOM elements to an instance of </w:t>
      </w:r>
      <w:proofErr w:type="spellStart"/>
      <w:r w:rsidR="007427E0">
        <w:t>MSGesture</w:t>
      </w:r>
      <w:proofErr w:type="spellEnd"/>
      <w:r w:rsidR="007427E0">
        <w:t xml:space="preserve">, those DOM elements then </w:t>
      </w:r>
      <w:r w:rsidR="00DB6484">
        <w:t xml:space="preserve">fire </w:t>
      </w:r>
      <w:r>
        <w:t xml:space="preserve">events </w:t>
      </w:r>
      <w:r w:rsidR="007427E0">
        <w:t xml:space="preserve">such as </w:t>
      </w:r>
      <w:proofErr w:type="spellStart"/>
      <w:r w:rsidR="007427E0">
        <w:t>MSGestureTap</w:t>
      </w:r>
      <w:proofErr w:type="spellEnd"/>
      <w:r w:rsidR="007427E0">
        <w:t xml:space="preserve">, </w:t>
      </w:r>
      <w:proofErr w:type="spellStart"/>
      <w:r>
        <w:t>MSGestureDoubleTap</w:t>
      </w:r>
      <w:proofErr w:type="spellEnd"/>
      <w:r w:rsidR="007427E0">
        <w:t xml:space="preserve">, and </w:t>
      </w:r>
      <w:proofErr w:type="spellStart"/>
      <w:r w:rsidR="007427E0">
        <w:t>MSGestureChange</w:t>
      </w:r>
      <w:proofErr w:type="spellEnd"/>
      <w:r>
        <w:t>. Recognizing when a DOM</w:t>
      </w:r>
      <w:r w:rsidR="00E139BA">
        <w:t xml:space="preserve"> element </w:t>
      </w:r>
      <w:r>
        <w:t xml:space="preserve">such as a DIV or an image </w:t>
      </w:r>
      <w:r w:rsidR="00E139BA">
        <w:t xml:space="preserve">is tapped is as simple as </w:t>
      </w:r>
      <w:r>
        <w:t xml:space="preserve">registering a handler for </w:t>
      </w:r>
      <w:proofErr w:type="spellStart"/>
      <w:r>
        <w:t>MSGestureTap</w:t>
      </w:r>
      <w:proofErr w:type="spellEnd"/>
      <w:r w:rsidR="00E139BA">
        <w:t xml:space="preserve"> events fired by that element.</w:t>
      </w:r>
    </w:p>
    <w:p w:rsidR="00E139BA" w:rsidRPr="00E139BA" w:rsidRDefault="00E139BA" w:rsidP="00B20999">
      <w:pPr>
        <w:pStyle w:val="ppNoteIndent"/>
      </w:pPr>
      <w:r>
        <w:t xml:space="preserve">Taps are simple gestures executed with a single finger, but </w:t>
      </w:r>
      <w:proofErr w:type="spellStart"/>
      <w:r w:rsidR="00C05ECA">
        <w:t>MSGestureTap</w:t>
      </w:r>
      <w:proofErr w:type="spellEnd"/>
      <w:r>
        <w:t xml:space="preserve"> events fire if an element </w:t>
      </w:r>
      <w:proofErr w:type="gramStart"/>
      <w:r>
        <w:t>is tapped</w:t>
      </w:r>
      <w:proofErr w:type="gramEnd"/>
      <w:r>
        <w:t xml:space="preserve"> with the mouse or a stylus as w</w:t>
      </w:r>
      <w:r w:rsidR="001B2E18">
        <w:t xml:space="preserve">ell. Consequently, when you handle </w:t>
      </w:r>
      <w:r w:rsidR="00C05ECA">
        <w:t xml:space="preserve">these </w:t>
      </w:r>
      <w:r>
        <w:t>events, you get mouse and stylus su</w:t>
      </w:r>
      <w:r w:rsidR="00C05ECA">
        <w:t xml:space="preserve">pport </w:t>
      </w:r>
      <w:proofErr w:type="gramStart"/>
      <w:r w:rsidR="00C05ECA">
        <w:t>for free</w:t>
      </w:r>
      <w:proofErr w:type="gramEnd"/>
      <w:r w:rsidR="00C05ECA">
        <w:t xml:space="preserve">. Moreover, </w:t>
      </w:r>
      <w:proofErr w:type="spellStart"/>
      <w:r w:rsidR="00C05ECA">
        <w:t>MSGestureTap</w:t>
      </w:r>
      <w:proofErr w:type="spellEnd"/>
      <w:r>
        <w:t xml:space="preserve"> ev</w:t>
      </w:r>
      <w:r w:rsidR="00C05ECA">
        <w:t xml:space="preserve">ents </w:t>
      </w:r>
      <w:proofErr w:type="gramStart"/>
      <w:r w:rsidR="00C05ECA">
        <w:t>aren’t</w:t>
      </w:r>
      <w:proofErr w:type="gramEnd"/>
      <w:r w:rsidR="00C05ECA">
        <w:t xml:space="preserve"> equivalent to </w:t>
      </w:r>
      <w:proofErr w:type="spellStart"/>
      <w:r w:rsidR="00C05ECA">
        <w:t>mousedown</w:t>
      </w:r>
      <w:proofErr w:type="spellEnd"/>
      <w:r w:rsidR="00C05ECA">
        <w:t xml:space="preserve"> events. An </w:t>
      </w:r>
      <w:proofErr w:type="spellStart"/>
      <w:r w:rsidR="00C05ECA">
        <w:t>MSGesture</w:t>
      </w:r>
      <w:proofErr w:type="spellEnd"/>
      <w:r w:rsidR="00C05ECA">
        <w:t xml:space="preserve"> Tap</w:t>
      </w:r>
      <w:r>
        <w:t xml:space="preserve"> event only fires if the pointing device makes and breaks contact with an element within about half a second.</w:t>
      </w:r>
    </w:p>
    <w:p w:rsidR="00E951E6" w:rsidRDefault="00E951E6" w:rsidP="00E951E6">
      <w:pPr>
        <w:pStyle w:val="ppNumberList"/>
      </w:pPr>
      <w:r>
        <w:t xml:space="preserve">Open default.js in the project’s </w:t>
      </w:r>
      <w:proofErr w:type="spellStart"/>
      <w:r>
        <w:t>js</w:t>
      </w:r>
      <w:proofErr w:type="spellEnd"/>
      <w:r>
        <w:t xml:space="preserve"> folder and add the following statement to the other </w:t>
      </w:r>
      <w:proofErr w:type="spellStart"/>
      <w:r>
        <w:t>vars</w:t>
      </w:r>
      <w:proofErr w:type="spellEnd"/>
      <w:r>
        <w:t xml:space="preserve"> at the top of the file:</w:t>
      </w:r>
    </w:p>
    <w:p w:rsidR="00E951E6" w:rsidRDefault="00E951E6" w:rsidP="00E951E6">
      <w:pPr>
        <w:pStyle w:val="ppCodeLanguageIndent"/>
      </w:pPr>
      <w:r>
        <w:t>JavaScript</w:t>
      </w:r>
    </w:p>
    <w:p w:rsidR="00E951E6" w:rsidRPr="001B2E18" w:rsidRDefault="00E951E6" w:rsidP="00E951E6">
      <w:pPr>
        <w:pStyle w:val="ppCodeIndent"/>
      </w:pPr>
      <w:proofErr w:type="spellStart"/>
      <w:r w:rsidRPr="00E951E6">
        <w:t>var</w:t>
      </w:r>
      <w:proofErr w:type="spellEnd"/>
      <w:r w:rsidRPr="00E951E6">
        <w:t xml:space="preserve"> _gesture = new </w:t>
      </w:r>
      <w:proofErr w:type="spellStart"/>
      <w:r w:rsidRPr="00E951E6">
        <w:t>MSGesture</w:t>
      </w:r>
      <w:proofErr w:type="spellEnd"/>
      <w:r w:rsidRPr="00E951E6">
        <w:t>();</w:t>
      </w:r>
    </w:p>
    <w:p w:rsidR="008200BF" w:rsidRDefault="00E951E6" w:rsidP="008200BF">
      <w:pPr>
        <w:pStyle w:val="ppNumberList"/>
      </w:pPr>
      <w:r>
        <w:t>Now</w:t>
      </w:r>
      <w:r w:rsidR="00FB194B">
        <w:t xml:space="preserve"> add the following statement</w:t>
      </w:r>
      <w:r w:rsidR="00FF5439">
        <w:t>s</w:t>
      </w:r>
      <w:r>
        <w:t xml:space="preserve"> to</w:t>
      </w:r>
      <w:r w:rsidR="00FB194B">
        <w:t xml:space="preserve"> the end</w:t>
      </w:r>
      <w:r w:rsidR="00AA62A2">
        <w:t xml:space="preserve"> of the </w:t>
      </w:r>
      <w:proofErr w:type="spellStart"/>
      <w:r w:rsidR="00AA62A2">
        <w:t>app.onactivated</w:t>
      </w:r>
      <w:proofErr w:type="spellEnd"/>
      <w:r w:rsidR="00AA62A2">
        <w:t xml:space="preserve"> handler</w:t>
      </w:r>
      <w:r w:rsidR="00FB194B">
        <w:t xml:space="preserve">, after the call to </w:t>
      </w:r>
      <w:proofErr w:type="spellStart"/>
      <w:r w:rsidR="00FB194B">
        <w:t>WinJS.UI.</w:t>
      </w:r>
      <w:r w:rsidR="00FF5439">
        <w:t>p</w:t>
      </w:r>
      <w:r w:rsidR="00FB194B">
        <w:t>rocessAll</w:t>
      </w:r>
      <w:proofErr w:type="spellEnd"/>
      <w:r w:rsidR="00FB194B">
        <w:t>:</w:t>
      </w:r>
    </w:p>
    <w:p w:rsidR="001B2E18" w:rsidRDefault="00FB194B" w:rsidP="001B2E18">
      <w:pPr>
        <w:pStyle w:val="ppCodeLanguageIndent"/>
      </w:pPr>
      <w:r>
        <w:t>JavaScript</w:t>
      </w:r>
    </w:p>
    <w:p w:rsidR="00E951E6" w:rsidRDefault="00E951E6" w:rsidP="00E951E6">
      <w:pPr>
        <w:pStyle w:val="ppCodeIndent"/>
      </w:pPr>
      <w:r>
        <w:t xml:space="preserve">// Register handlers for </w:t>
      </w:r>
      <w:proofErr w:type="spellStart"/>
      <w:r>
        <w:t>MSPointerDown</w:t>
      </w:r>
      <w:proofErr w:type="spellEnd"/>
      <w:r>
        <w:t xml:space="preserve"> events for gesture support</w:t>
      </w:r>
    </w:p>
    <w:p w:rsidR="00E951E6" w:rsidRDefault="00E951E6" w:rsidP="00E951E6">
      <w:pPr>
        <w:pStyle w:val="ppCodeIndent"/>
      </w:pPr>
      <w:r>
        <w:t xml:space="preserve">document.querySelector("#message").addEventListener("MSPointerDown", </w:t>
      </w:r>
      <w:proofErr w:type="spellStart"/>
      <w:r>
        <w:t>onAssignPointer</w:t>
      </w:r>
      <w:proofErr w:type="spellEnd"/>
      <w:r>
        <w:t>);</w:t>
      </w:r>
    </w:p>
    <w:p w:rsidR="00E951E6" w:rsidRDefault="00E951E6" w:rsidP="00E951E6">
      <w:pPr>
        <w:pStyle w:val="ppCodeIndent"/>
      </w:pPr>
      <w:r>
        <w:t xml:space="preserve">document.querySelector("#main").addEventListener("MSPointerDown", </w:t>
      </w:r>
      <w:proofErr w:type="spellStart"/>
      <w:r>
        <w:t>onAssignPointer</w:t>
      </w:r>
      <w:proofErr w:type="spellEnd"/>
      <w:r>
        <w:t>);</w:t>
      </w:r>
    </w:p>
    <w:p w:rsidR="00E951E6" w:rsidRDefault="00E951E6" w:rsidP="00E951E6">
      <w:pPr>
        <w:pStyle w:val="ppCodeIndent"/>
      </w:pPr>
      <w:r>
        <w:lastRenderedPageBreak/>
        <w:t>_</w:t>
      </w:r>
      <w:proofErr w:type="spellStart"/>
      <w:r>
        <w:t>mainCanvas.addEventListener</w:t>
      </w:r>
      <w:proofErr w:type="spellEnd"/>
      <w:r>
        <w:t>("</w:t>
      </w:r>
      <w:proofErr w:type="spellStart"/>
      <w:r>
        <w:t>MSPointerDown</w:t>
      </w:r>
      <w:proofErr w:type="spellEnd"/>
      <w:r>
        <w:t xml:space="preserve">", </w:t>
      </w:r>
      <w:proofErr w:type="spellStart"/>
      <w:r>
        <w:t>onAssignPointer</w:t>
      </w:r>
      <w:proofErr w:type="spellEnd"/>
      <w:r>
        <w:t>);</w:t>
      </w:r>
    </w:p>
    <w:p w:rsidR="00E951E6" w:rsidRDefault="00E951E6" w:rsidP="00E951E6">
      <w:pPr>
        <w:pStyle w:val="ppCodeIndent"/>
      </w:pPr>
    </w:p>
    <w:p w:rsidR="00E951E6" w:rsidRDefault="00E951E6" w:rsidP="00E951E6">
      <w:pPr>
        <w:pStyle w:val="ppCodeIndent"/>
      </w:pPr>
      <w:r>
        <w:t xml:space="preserve">// Register handlers for </w:t>
      </w:r>
      <w:proofErr w:type="spellStart"/>
      <w:r>
        <w:t>MSGesture</w:t>
      </w:r>
      <w:proofErr w:type="spellEnd"/>
      <w:r>
        <w:t xml:space="preserve"> events for gesture recognition</w:t>
      </w:r>
    </w:p>
    <w:p w:rsidR="001B2E18" w:rsidRPr="001B2E18" w:rsidRDefault="00E951E6" w:rsidP="00E951E6">
      <w:pPr>
        <w:pStyle w:val="ppCodeIndent"/>
      </w:pPr>
      <w:r>
        <w:t xml:space="preserve">document.querySelector("#message").addEventListener("MSGestureTap", </w:t>
      </w:r>
      <w:proofErr w:type="spellStart"/>
      <w:r>
        <w:t>onOpeningMessageTapped</w:t>
      </w:r>
      <w:proofErr w:type="spellEnd"/>
      <w:r>
        <w:t>);</w:t>
      </w:r>
    </w:p>
    <w:p w:rsidR="008200BF" w:rsidRDefault="00E951E6" w:rsidP="008200BF">
      <w:pPr>
        <w:pStyle w:val="ppNumberList"/>
      </w:pPr>
      <w:r>
        <w:t>A</w:t>
      </w:r>
      <w:r w:rsidR="005C1CA2">
        <w:t xml:space="preserve">dd the following </w:t>
      </w:r>
      <w:r w:rsidR="001B2E18">
        <w:t>event handler</w:t>
      </w:r>
      <w:r>
        <w:t>s to default.js</w:t>
      </w:r>
      <w:r w:rsidR="001B2E18">
        <w:t>:</w:t>
      </w:r>
    </w:p>
    <w:p w:rsidR="001B2E18" w:rsidRDefault="00FF5439" w:rsidP="001B2E18">
      <w:pPr>
        <w:pStyle w:val="ppCodeLanguageIndent"/>
      </w:pPr>
      <w:r>
        <w:t>JavaScript</w:t>
      </w:r>
    </w:p>
    <w:p w:rsidR="00C15225" w:rsidRDefault="00C15225" w:rsidP="00C15225">
      <w:pPr>
        <w:pStyle w:val="ppCodeIndent"/>
      </w:pPr>
      <w:r>
        <w:t xml:space="preserve">function </w:t>
      </w:r>
      <w:proofErr w:type="spellStart"/>
      <w:r>
        <w:t>onAssignPointer</w:t>
      </w:r>
      <w:proofErr w:type="spellEnd"/>
      <w:r>
        <w:t>(e) {</w:t>
      </w:r>
    </w:p>
    <w:p w:rsidR="00C15225" w:rsidRDefault="00C15225" w:rsidP="00C15225">
      <w:pPr>
        <w:pStyle w:val="ppCodeIndent"/>
      </w:pPr>
      <w:r>
        <w:t xml:space="preserve">    try {</w:t>
      </w:r>
    </w:p>
    <w:p w:rsidR="00C15225" w:rsidRDefault="00C15225" w:rsidP="00C15225">
      <w:pPr>
        <w:pStyle w:val="ppCodeIndent"/>
      </w:pPr>
      <w:r>
        <w:t xml:space="preserve">        _</w:t>
      </w:r>
      <w:proofErr w:type="spellStart"/>
      <w:r>
        <w:t>gesture.target</w:t>
      </w:r>
      <w:proofErr w:type="spellEnd"/>
      <w:r>
        <w:t xml:space="preserve"> = </w:t>
      </w:r>
      <w:proofErr w:type="spellStart"/>
      <w:r>
        <w:t>e.target</w:t>
      </w:r>
      <w:proofErr w:type="spellEnd"/>
      <w:r>
        <w:t>;</w:t>
      </w:r>
    </w:p>
    <w:p w:rsidR="00C15225" w:rsidRDefault="00C15225" w:rsidP="00C15225">
      <w:pPr>
        <w:pStyle w:val="ppCodeIndent"/>
      </w:pPr>
      <w:r>
        <w:t xml:space="preserve">    } catch (err) { }</w:t>
      </w:r>
    </w:p>
    <w:p w:rsidR="00C15225" w:rsidRDefault="00C15225" w:rsidP="00C15225">
      <w:pPr>
        <w:pStyle w:val="ppCodeIndent"/>
      </w:pPr>
      <w:r>
        <w:t xml:space="preserve">    if (</w:t>
      </w:r>
      <w:proofErr w:type="spellStart"/>
      <w:r>
        <w:t>e.target</w:t>
      </w:r>
      <w:proofErr w:type="spellEnd"/>
      <w:r>
        <w:t xml:space="preserve"> == _</w:t>
      </w:r>
      <w:proofErr w:type="spellStart"/>
      <w:r>
        <w:t>gesture.target</w:t>
      </w:r>
      <w:proofErr w:type="spellEnd"/>
      <w:r>
        <w:t>) {</w:t>
      </w:r>
    </w:p>
    <w:p w:rsidR="00C15225" w:rsidRDefault="00C15225" w:rsidP="00C15225">
      <w:pPr>
        <w:pStyle w:val="ppCodeIndent"/>
      </w:pPr>
      <w:r>
        <w:t xml:space="preserve">        _</w:t>
      </w:r>
      <w:proofErr w:type="spellStart"/>
      <w:r>
        <w:t>gesture.addPointer</w:t>
      </w:r>
      <w:proofErr w:type="spellEnd"/>
      <w:r>
        <w:t>(</w:t>
      </w:r>
      <w:proofErr w:type="spellStart"/>
      <w:r>
        <w:t>e.pointerId</w:t>
      </w:r>
      <w:proofErr w:type="spellEnd"/>
      <w:r>
        <w:t>);</w:t>
      </w:r>
    </w:p>
    <w:p w:rsidR="00C15225" w:rsidRDefault="00C15225" w:rsidP="00C15225">
      <w:pPr>
        <w:pStyle w:val="ppCodeIndent"/>
      </w:pPr>
      <w:r>
        <w:t xml:space="preserve">    }</w:t>
      </w:r>
    </w:p>
    <w:p w:rsidR="00C15225" w:rsidRDefault="00C15225" w:rsidP="00C15225">
      <w:pPr>
        <w:pStyle w:val="ppCodeIndent"/>
      </w:pPr>
      <w:r>
        <w:t>}</w:t>
      </w:r>
    </w:p>
    <w:p w:rsidR="00C15225" w:rsidRDefault="00C15225" w:rsidP="00C15225">
      <w:pPr>
        <w:pStyle w:val="ppCodeIndent"/>
      </w:pPr>
    </w:p>
    <w:p w:rsidR="00C15225" w:rsidRDefault="00C15225" w:rsidP="00C15225">
      <w:pPr>
        <w:pStyle w:val="ppCodeIndent"/>
      </w:pPr>
      <w:r>
        <w:t xml:space="preserve">function </w:t>
      </w:r>
      <w:proofErr w:type="spellStart"/>
      <w:r>
        <w:t>onOpeningMessageTapped</w:t>
      </w:r>
      <w:proofErr w:type="spellEnd"/>
      <w:r>
        <w:t>(e) {</w:t>
      </w:r>
    </w:p>
    <w:p w:rsidR="00C15225" w:rsidRDefault="00C15225" w:rsidP="00C15225">
      <w:pPr>
        <w:pStyle w:val="ppCodeIndent"/>
      </w:pPr>
      <w:r>
        <w:t xml:space="preserve">    </w:t>
      </w:r>
      <w:proofErr w:type="spellStart"/>
      <w:r>
        <w:t>onOpenButtonClicked</w:t>
      </w:r>
      <w:proofErr w:type="spellEnd"/>
      <w:r>
        <w:t>(e);</w:t>
      </w:r>
    </w:p>
    <w:p w:rsidR="001B2E18" w:rsidRPr="001B2E18" w:rsidRDefault="00C15225" w:rsidP="00C15225">
      <w:pPr>
        <w:pStyle w:val="ppCodeIndent"/>
      </w:pPr>
      <w:r>
        <w:t>}</w:t>
      </w:r>
    </w:p>
    <w:p w:rsidR="008200BF" w:rsidRDefault="001516EB" w:rsidP="008200BF">
      <w:pPr>
        <w:pStyle w:val="ppNumberList"/>
      </w:pPr>
      <w:r>
        <w:t>Press F5 to launch the application.</w:t>
      </w:r>
    </w:p>
    <w:p w:rsidR="001516EB" w:rsidRDefault="001516EB" w:rsidP="008200BF">
      <w:pPr>
        <w:pStyle w:val="ppNumberList"/>
      </w:pPr>
      <w:r>
        <w:t>Tap “Tap here to open a photo.”</w:t>
      </w:r>
    </w:p>
    <w:p w:rsidR="00A534E1" w:rsidRDefault="001516EB" w:rsidP="008200BF">
      <w:pPr>
        <w:pStyle w:val="ppNumberList"/>
      </w:pPr>
      <w:r>
        <w:t xml:space="preserve">In the ensuing </w:t>
      </w:r>
      <w:proofErr w:type="spellStart"/>
      <w:r>
        <w:t>FileOpenPicker</w:t>
      </w:r>
      <w:proofErr w:type="spellEnd"/>
      <w:r>
        <w:t>, select an image file and click the Open button. (The starting materials contain an image file named Amy.jpg that is perfect for the exercises in this lab.)</w:t>
      </w:r>
    </w:p>
    <w:p w:rsidR="00A534E1" w:rsidRDefault="001516EB" w:rsidP="008200BF">
      <w:pPr>
        <w:pStyle w:val="ppNumberList"/>
      </w:pPr>
      <w:r>
        <w:t>Confirm that the image you selected appears on the screen, as shown in Figure 2.</w:t>
      </w:r>
    </w:p>
    <w:p w:rsidR="00A534E1" w:rsidRDefault="0076257A" w:rsidP="00B20999">
      <w:pPr>
        <w:pStyle w:val="ppFigureIndent"/>
      </w:pPr>
      <w:r w:rsidRPr="0076257A">
        <w:rPr>
          <w:noProof/>
          <w:bdr w:val="single" w:sz="4" w:space="0" w:color="4F81BD" w:themeColor="accent1"/>
          <w:lang w:bidi="he-IL"/>
        </w:rPr>
        <w:drawing>
          <wp:inline distT="0" distB="0" distL="0" distR="0" wp14:anchorId="76540C6C" wp14:editId="116D73FD">
            <wp:extent cx="5175504" cy="29077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r:link="rId14"/>
                    <a:stretch>
                      <a:fillRect/>
                    </a:stretch>
                  </pic:blipFill>
                  <pic:spPr>
                    <a:xfrm>
                      <a:off x="0" y="0"/>
                      <a:ext cx="5175504" cy="2907792"/>
                    </a:xfrm>
                    <a:prstGeom prst="rect">
                      <a:avLst/>
                    </a:prstGeom>
                  </pic:spPr>
                </pic:pic>
              </a:graphicData>
            </a:graphic>
          </wp:inline>
        </w:drawing>
      </w:r>
    </w:p>
    <w:p w:rsidR="0076257A" w:rsidRDefault="0076257A" w:rsidP="00B20999">
      <w:pPr>
        <w:pStyle w:val="ppFigureNumberIndent"/>
      </w:pPr>
      <w:r>
        <w:t xml:space="preserve">Figure </w:t>
      </w:r>
      <w:r w:rsidR="00E71C0D">
        <w:fldChar w:fldCharType="begin"/>
      </w:r>
      <w:r w:rsidR="00E71C0D">
        <w:instrText xml:space="preserve"> SEQ Figure \* ARABIC </w:instrText>
      </w:r>
      <w:r w:rsidR="00E71C0D">
        <w:fldChar w:fldCharType="separate"/>
      </w:r>
      <w:r w:rsidR="00B04387">
        <w:rPr>
          <w:noProof/>
        </w:rPr>
        <w:t>2</w:t>
      </w:r>
      <w:r w:rsidR="00E71C0D">
        <w:rPr>
          <w:noProof/>
        </w:rPr>
        <w:fldChar w:fldCharType="end"/>
      </w:r>
    </w:p>
    <w:p w:rsidR="0076257A" w:rsidRPr="0076257A" w:rsidRDefault="00300267" w:rsidP="00B20999">
      <w:pPr>
        <w:pStyle w:val="ppFigureCaptionIndent"/>
      </w:pPr>
      <w:proofErr w:type="spellStart"/>
      <w:r>
        <w:t>Contoso</w:t>
      </w:r>
      <w:proofErr w:type="spellEnd"/>
      <w:r>
        <w:t xml:space="preserve"> Photo</w:t>
      </w:r>
      <w:r w:rsidR="00F2474B">
        <w:t xml:space="preserve"> after loading an image</w:t>
      </w:r>
    </w:p>
    <w:p w:rsidR="008200BF" w:rsidRDefault="001516EB" w:rsidP="008200BF">
      <w:pPr>
        <w:pStyle w:val="ppNumberList"/>
      </w:pPr>
      <w:r>
        <w:lastRenderedPageBreak/>
        <w:t>Return to Visual Studio and stop debugging</w:t>
      </w:r>
      <w:r w:rsidR="008200BF">
        <w:t>.</w:t>
      </w:r>
    </w:p>
    <w:p w:rsidR="008200BF" w:rsidRDefault="008200BF" w:rsidP="008200BF">
      <w:pPr>
        <w:pStyle w:val="ppListEnd"/>
      </w:pPr>
    </w:p>
    <w:p w:rsidR="00C630B7" w:rsidRDefault="008D605C" w:rsidP="00C630B7">
      <w:pPr>
        <w:pStyle w:val="ppProcedureStart"/>
      </w:pPr>
      <w:bookmarkStart w:id="7" w:name="_Toc327918234"/>
      <w:r>
        <w:t xml:space="preserve">Task 3 – Handle </w:t>
      </w:r>
      <w:proofErr w:type="spellStart"/>
      <w:r>
        <w:t>MSGestureTap</w:t>
      </w:r>
      <w:proofErr w:type="spellEnd"/>
      <w:r w:rsidR="00C630B7">
        <w:t xml:space="preserve"> Events from the Image</w:t>
      </w:r>
      <w:bookmarkEnd w:id="7"/>
    </w:p>
    <w:p w:rsidR="00C630B7" w:rsidRPr="00C81266" w:rsidRDefault="00890F38" w:rsidP="00B20999">
      <w:pPr>
        <w:pStyle w:val="ppBodyText"/>
      </w:pPr>
      <w:proofErr w:type="spellStart"/>
      <w:r>
        <w:t>Contoso</w:t>
      </w:r>
      <w:proofErr w:type="spellEnd"/>
      <w:r>
        <w:t xml:space="preserve"> Photo</w:t>
      </w:r>
      <w:r w:rsidR="0076257A">
        <w:t xml:space="preserve"> already contains logic to remove red eyes from photos; tha</w:t>
      </w:r>
      <w:r w:rsidR="00BC2C7B">
        <w:t>t logic is contained in a function</w:t>
      </w:r>
      <w:r w:rsidR="0076257A">
        <w:t xml:space="preserve"> </w:t>
      </w:r>
      <w:r w:rsidR="00BC2C7B">
        <w:t xml:space="preserve">named </w:t>
      </w:r>
      <w:proofErr w:type="spellStart"/>
      <w:r w:rsidR="00BC2C7B">
        <w:t>r</w:t>
      </w:r>
      <w:r w:rsidR="00200C0C">
        <w:t>emoveRedEye</w:t>
      </w:r>
      <w:proofErr w:type="spellEnd"/>
      <w:r w:rsidR="0076257A">
        <w:t xml:space="preserve"> in </w:t>
      </w:r>
      <w:r w:rsidR="00BC2C7B">
        <w:t>default.j</w:t>
      </w:r>
      <w:r w:rsidR="0076257A">
        <w:t>s.</w:t>
      </w:r>
      <w:r w:rsidR="00200C0C">
        <w:t xml:space="preserve"> </w:t>
      </w:r>
      <w:proofErr w:type="gramStart"/>
      <w:r w:rsidR="00200C0C">
        <w:t>Let’s</w:t>
      </w:r>
      <w:proofErr w:type="gramEnd"/>
      <w:r w:rsidR="00200C0C">
        <w:t xml:space="preserve"> </w:t>
      </w:r>
      <w:r w:rsidR="00A544F3">
        <w:t>allow</w:t>
      </w:r>
      <w:r w:rsidR="00200C0C">
        <w:t xml:space="preserve"> users to fix red eyes </w:t>
      </w:r>
      <w:r w:rsidR="007E244B">
        <w:t xml:space="preserve">in a photo simply by tapping </w:t>
      </w:r>
      <w:r w:rsidR="00200C0C">
        <w:t>them with a finger, a stylus, or a mouse.</w:t>
      </w:r>
    </w:p>
    <w:p w:rsidR="00C630B7" w:rsidRDefault="00BC2C7B" w:rsidP="00C630B7">
      <w:pPr>
        <w:pStyle w:val="ppNumberList"/>
      </w:pPr>
      <w:r>
        <w:t>In default.js</w:t>
      </w:r>
      <w:r w:rsidR="00933A4C">
        <w:t xml:space="preserve">, add the </w:t>
      </w:r>
      <w:r w:rsidR="003804D2">
        <w:t xml:space="preserve">following statement to the end of the </w:t>
      </w:r>
      <w:proofErr w:type="spellStart"/>
      <w:r w:rsidR="003804D2">
        <w:t>app.onactivated</w:t>
      </w:r>
      <w:proofErr w:type="spellEnd"/>
      <w:r w:rsidR="003804D2">
        <w:t xml:space="preserve"> </w:t>
      </w:r>
      <w:r w:rsidR="00FE3DA8">
        <w:t>handler</w:t>
      </w:r>
      <w:r w:rsidR="003804D2">
        <w:t>:</w:t>
      </w:r>
    </w:p>
    <w:p w:rsidR="00933A4C" w:rsidRDefault="00BC2C7B" w:rsidP="00933A4C">
      <w:pPr>
        <w:pStyle w:val="ppCodeLanguageIndent"/>
      </w:pPr>
      <w:r>
        <w:t>JavaScript</w:t>
      </w:r>
    </w:p>
    <w:p w:rsidR="00933A4C" w:rsidRPr="00933A4C" w:rsidRDefault="003804D2" w:rsidP="003804D2">
      <w:pPr>
        <w:pStyle w:val="ppCodeIndent"/>
      </w:pPr>
      <w:r w:rsidRPr="003804D2">
        <w:t>_</w:t>
      </w:r>
      <w:proofErr w:type="spellStart"/>
      <w:r w:rsidRPr="003804D2">
        <w:t>mainCanvas.addEventListener</w:t>
      </w:r>
      <w:proofErr w:type="spellEnd"/>
      <w:r w:rsidRPr="003804D2">
        <w:t>("</w:t>
      </w:r>
      <w:proofErr w:type="spellStart"/>
      <w:r w:rsidRPr="003804D2">
        <w:t>MSGestureTap</w:t>
      </w:r>
      <w:proofErr w:type="spellEnd"/>
      <w:r w:rsidRPr="003804D2">
        <w:t xml:space="preserve">", </w:t>
      </w:r>
      <w:proofErr w:type="spellStart"/>
      <w:r w:rsidRPr="003804D2">
        <w:t>onImageTapped</w:t>
      </w:r>
      <w:proofErr w:type="spellEnd"/>
      <w:r w:rsidRPr="003804D2">
        <w:t>);</w:t>
      </w:r>
    </w:p>
    <w:p w:rsidR="00C630B7" w:rsidRDefault="00933A4C" w:rsidP="00C630B7">
      <w:pPr>
        <w:pStyle w:val="ppNumberList"/>
      </w:pPr>
      <w:r>
        <w:t xml:space="preserve">Now add the following </w:t>
      </w:r>
      <w:r w:rsidR="000166DF">
        <w:t>event handler to default.js:</w:t>
      </w:r>
    </w:p>
    <w:p w:rsidR="00933A4C" w:rsidRDefault="00BC2C7B" w:rsidP="008447B8">
      <w:pPr>
        <w:pStyle w:val="ppCodeLanguageIndent"/>
      </w:pPr>
      <w:r>
        <w:t>JavaScript</w:t>
      </w:r>
    </w:p>
    <w:p w:rsidR="003804D2" w:rsidRDefault="003804D2" w:rsidP="003804D2">
      <w:pPr>
        <w:pStyle w:val="ppCodeIndent"/>
      </w:pPr>
      <w:r>
        <w:t xml:space="preserve">function </w:t>
      </w:r>
      <w:proofErr w:type="spellStart"/>
      <w:r>
        <w:t>onImageTapped</w:t>
      </w:r>
      <w:proofErr w:type="spellEnd"/>
      <w:r>
        <w:t>(e) {</w:t>
      </w:r>
    </w:p>
    <w:p w:rsidR="003804D2" w:rsidRDefault="003804D2" w:rsidP="003804D2">
      <w:pPr>
        <w:pStyle w:val="ppCodeIndent"/>
      </w:pPr>
      <w:r>
        <w:t xml:space="preserve">    if (_bitmap !== null) {</w:t>
      </w:r>
    </w:p>
    <w:p w:rsidR="003804D2" w:rsidRDefault="003804D2" w:rsidP="003804D2">
      <w:pPr>
        <w:pStyle w:val="ppCodeIndent"/>
      </w:pPr>
      <w:r>
        <w:t xml:space="preserve">        </w:t>
      </w:r>
      <w:proofErr w:type="spellStart"/>
      <w:r>
        <w:t>var</w:t>
      </w:r>
      <w:proofErr w:type="spellEnd"/>
      <w:r>
        <w:t xml:space="preserve"> x, y;</w:t>
      </w:r>
    </w:p>
    <w:p w:rsidR="003804D2" w:rsidRDefault="003804D2" w:rsidP="003804D2">
      <w:pPr>
        <w:pStyle w:val="ppCodeIndent"/>
      </w:pPr>
    </w:p>
    <w:p w:rsidR="003804D2" w:rsidRDefault="003804D2" w:rsidP="003804D2">
      <w:pPr>
        <w:pStyle w:val="ppCodeIndent"/>
      </w:pPr>
      <w:r>
        <w:t xml:space="preserve">        // Get the click coordinates</w:t>
      </w:r>
    </w:p>
    <w:p w:rsidR="003804D2" w:rsidRDefault="003804D2" w:rsidP="003804D2">
      <w:pPr>
        <w:pStyle w:val="ppCodeIndent"/>
      </w:pPr>
      <w:r>
        <w:t xml:space="preserve">        x = </w:t>
      </w:r>
      <w:proofErr w:type="spellStart"/>
      <w:r>
        <w:t>e.offsetX</w:t>
      </w:r>
      <w:proofErr w:type="spellEnd"/>
      <w:r>
        <w:t>;</w:t>
      </w:r>
    </w:p>
    <w:p w:rsidR="003804D2" w:rsidRDefault="003804D2" w:rsidP="003804D2">
      <w:pPr>
        <w:pStyle w:val="ppCodeIndent"/>
      </w:pPr>
      <w:r>
        <w:t xml:space="preserve">        y = </w:t>
      </w:r>
      <w:proofErr w:type="spellStart"/>
      <w:r>
        <w:t>e.offsetY</w:t>
      </w:r>
      <w:proofErr w:type="spellEnd"/>
      <w:r>
        <w:t>;</w:t>
      </w:r>
    </w:p>
    <w:p w:rsidR="003804D2" w:rsidRDefault="003804D2" w:rsidP="003804D2">
      <w:pPr>
        <w:pStyle w:val="ppCodeIndent"/>
      </w:pPr>
    </w:p>
    <w:p w:rsidR="003804D2" w:rsidRDefault="003804D2" w:rsidP="003804D2">
      <w:pPr>
        <w:pStyle w:val="ppCodeIndent"/>
      </w:pPr>
      <w:r>
        <w:t xml:space="preserve">        // Translate click coordinates into image coordinates</w:t>
      </w:r>
    </w:p>
    <w:p w:rsidR="003804D2" w:rsidRDefault="003804D2" w:rsidP="003804D2">
      <w:pPr>
        <w:pStyle w:val="ppCodeIndent"/>
      </w:pPr>
      <w:r>
        <w:t xml:space="preserve">        x = </w:t>
      </w:r>
      <w:proofErr w:type="spellStart"/>
      <w:r>
        <w:t>Math.round</w:t>
      </w:r>
      <w:proofErr w:type="spellEnd"/>
      <w:r>
        <w:t>(x * _</w:t>
      </w:r>
      <w:proofErr w:type="spellStart"/>
      <w:r>
        <w:t>hiddenCanvas.width</w:t>
      </w:r>
      <w:proofErr w:type="spellEnd"/>
      <w:r>
        <w:t xml:space="preserve"> / _</w:t>
      </w:r>
      <w:proofErr w:type="spellStart"/>
      <w:r>
        <w:t>mainCanvas.width</w:t>
      </w:r>
      <w:proofErr w:type="spellEnd"/>
      <w:r>
        <w:t>);</w:t>
      </w:r>
    </w:p>
    <w:p w:rsidR="003804D2" w:rsidRDefault="003804D2" w:rsidP="003804D2">
      <w:pPr>
        <w:pStyle w:val="ppCodeIndent"/>
      </w:pPr>
      <w:r>
        <w:t xml:space="preserve">        y = </w:t>
      </w:r>
      <w:proofErr w:type="spellStart"/>
      <w:r>
        <w:t>Math.round</w:t>
      </w:r>
      <w:proofErr w:type="spellEnd"/>
      <w:r>
        <w:t>(y * _</w:t>
      </w:r>
      <w:proofErr w:type="spellStart"/>
      <w:r>
        <w:t>hiddenCanvas.height</w:t>
      </w:r>
      <w:proofErr w:type="spellEnd"/>
      <w:r>
        <w:t xml:space="preserve"> / _</w:t>
      </w:r>
      <w:proofErr w:type="spellStart"/>
      <w:r>
        <w:t>mainCanvas.height</w:t>
      </w:r>
      <w:proofErr w:type="spellEnd"/>
      <w:r>
        <w:t>);</w:t>
      </w:r>
    </w:p>
    <w:p w:rsidR="003804D2" w:rsidRDefault="003804D2" w:rsidP="003804D2">
      <w:pPr>
        <w:pStyle w:val="ppCodeIndent"/>
      </w:pPr>
    </w:p>
    <w:p w:rsidR="003804D2" w:rsidRDefault="003804D2" w:rsidP="003804D2">
      <w:pPr>
        <w:pStyle w:val="ppCodeIndent"/>
      </w:pPr>
      <w:r>
        <w:t xml:space="preserve">        // Fix red eye in region under cursor</w:t>
      </w:r>
    </w:p>
    <w:p w:rsidR="003804D2" w:rsidRDefault="003804D2" w:rsidP="003804D2">
      <w:pPr>
        <w:pStyle w:val="ppCodeIndent"/>
      </w:pPr>
      <w:r>
        <w:t xml:space="preserve">        </w:t>
      </w:r>
      <w:proofErr w:type="spellStart"/>
      <w:r>
        <w:t>removeRedEye</w:t>
      </w:r>
      <w:proofErr w:type="spellEnd"/>
      <w:r>
        <w:t>(x, y);</w:t>
      </w:r>
    </w:p>
    <w:p w:rsidR="003804D2" w:rsidRDefault="003804D2" w:rsidP="003804D2">
      <w:pPr>
        <w:pStyle w:val="ppCodeIndent"/>
      </w:pPr>
    </w:p>
    <w:p w:rsidR="003804D2" w:rsidRDefault="003804D2" w:rsidP="003804D2">
      <w:pPr>
        <w:pStyle w:val="ppCodeIndent"/>
      </w:pPr>
      <w:r>
        <w:t xml:space="preserve">        // Enable the Save button</w:t>
      </w:r>
    </w:p>
    <w:p w:rsidR="003804D2" w:rsidRDefault="003804D2" w:rsidP="003804D2">
      <w:pPr>
        <w:pStyle w:val="ppCodeIndent"/>
      </w:pPr>
      <w:r>
        <w:t xml:space="preserve">        _</w:t>
      </w:r>
      <w:proofErr w:type="spellStart"/>
      <w:r>
        <w:t>saveButton.removeAttribute</w:t>
      </w:r>
      <w:proofErr w:type="spellEnd"/>
      <w:r>
        <w:t>("disabled");</w:t>
      </w:r>
    </w:p>
    <w:p w:rsidR="003804D2" w:rsidRDefault="003804D2" w:rsidP="003804D2">
      <w:pPr>
        <w:pStyle w:val="ppCodeIndent"/>
      </w:pPr>
      <w:r>
        <w:t xml:space="preserve">    }</w:t>
      </w:r>
    </w:p>
    <w:p w:rsidR="008447B8" w:rsidRPr="008447B8" w:rsidRDefault="003804D2" w:rsidP="003804D2">
      <w:pPr>
        <w:pStyle w:val="ppCodeIndent"/>
      </w:pPr>
      <w:r>
        <w:t>}</w:t>
      </w:r>
    </w:p>
    <w:p w:rsidR="00933A4C" w:rsidRDefault="00D908AC" w:rsidP="00C630B7">
      <w:pPr>
        <w:pStyle w:val="ppNumberList"/>
      </w:pPr>
      <w:r>
        <w:t>Press F5 to launch the application.</w:t>
      </w:r>
    </w:p>
    <w:p w:rsidR="00933A4C" w:rsidRDefault="00D908AC" w:rsidP="00C630B7">
      <w:pPr>
        <w:pStyle w:val="ppNumberList"/>
      </w:pPr>
      <w:r>
        <w:t>Load a photo that contains red eyes, such as the Amy.jpg file supplied with the starting materials.</w:t>
      </w:r>
    </w:p>
    <w:p w:rsidR="00C630B7" w:rsidRDefault="00D908AC" w:rsidP="00C630B7">
      <w:pPr>
        <w:pStyle w:val="ppNumberList"/>
      </w:pPr>
      <w:r>
        <w:t>Tap each of the red eyes and verify that the red goes away.</w:t>
      </w:r>
    </w:p>
    <w:p w:rsidR="0039525F" w:rsidRDefault="00D908AC" w:rsidP="00D908AC">
      <w:pPr>
        <w:pStyle w:val="ppNoteIndent"/>
      </w:pPr>
      <w:r w:rsidRPr="00650082">
        <w:rPr>
          <w:b/>
        </w:rPr>
        <w:t xml:space="preserve">Note: </w:t>
      </w:r>
      <w:r w:rsidR="00650082">
        <w:rPr>
          <w:b/>
        </w:rPr>
        <w:t>I</w:t>
      </w:r>
      <w:r w:rsidR="0039525F">
        <w:t xml:space="preserve">f the red eyes </w:t>
      </w:r>
      <w:proofErr w:type="gramStart"/>
      <w:r w:rsidR="0039525F">
        <w:t>don’t</w:t>
      </w:r>
      <w:proofErr w:type="gramEnd"/>
      <w:r w:rsidR="0039525F">
        <w:t xml:space="preserve"> disappear, it’s probably because the eyes are small and your finger is comparatively large. If all else fails, try tapping around the eye a few times, or use a mouse or stylus to click precisely on the red part of the eye.</w:t>
      </w:r>
    </w:p>
    <w:p w:rsidR="00650082" w:rsidRPr="0039525F" w:rsidRDefault="00650082" w:rsidP="00D908AC">
      <w:pPr>
        <w:pStyle w:val="ppNoteIndent"/>
      </w:pPr>
      <w:proofErr w:type="gramStart"/>
      <w:r w:rsidRPr="00650082">
        <w:t>Also</w:t>
      </w:r>
      <w:proofErr w:type="gramEnd"/>
      <w:r w:rsidRPr="00650082">
        <w:t xml:space="preserve">, </w:t>
      </w:r>
      <w:r>
        <w:t>a</w:t>
      </w:r>
      <w:r w:rsidRPr="00650082">
        <w:t>lthough</w:t>
      </w:r>
      <w:r>
        <w:t xml:space="preserve"> it’s not </w:t>
      </w:r>
      <w:r w:rsidR="00C05FF2">
        <w:t xml:space="preserve">part of the lab </w:t>
      </w:r>
      <w:r>
        <w:t>exercise</w:t>
      </w:r>
      <w:r w:rsidR="00C05FF2">
        <w:t>s</w:t>
      </w:r>
      <w:r w:rsidR="00890F38">
        <w:t xml:space="preserve">, </w:t>
      </w:r>
      <w:proofErr w:type="spellStart"/>
      <w:r w:rsidR="00890F38">
        <w:t>Contoso</w:t>
      </w:r>
      <w:proofErr w:type="spellEnd"/>
      <w:r w:rsidR="00890F38">
        <w:t xml:space="preserve"> Photo</w:t>
      </w:r>
      <w:r>
        <w:t xml:space="preserve"> has an application bar with a Save button that you can </w:t>
      </w:r>
      <w:r w:rsidR="00BC5A3C">
        <w:t>click</w:t>
      </w:r>
      <w:r>
        <w:t xml:space="preserve"> to save an edited photo. Try it!</w:t>
      </w:r>
    </w:p>
    <w:p w:rsidR="00C630B7" w:rsidRDefault="00650082" w:rsidP="00C630B7">
      <w:pPr>
        <w:pStyle w:val="ppNumberList"/>
      </w:pPr>
      <w:r>
        <w:t>Return to Visual Studio and stop debugging</w:t>
      </w:r>
      <w:r w:rsidR="00C630B7">
        <w:t>.</w:t>
      </w:r>
    </w:p>
    <w:p w:rsidR="00C630B7" w:rsidRDefault="00C630B7" w:rsidP="00C630B7">
      <w:pPr>
        <w:pStyle w:val="ppListEnd"/>
      </w:pPr>
    </w:p>
    <w:p w:rsidR="008200BF" w:rsidRPr="008200BF" w:rsidRDefault="008200BF" w:rsidP="008200BF">
      <w:pPr>
        <w:pStyle w:val="ppBodyText"/>
        <w:numPr>
          <w:ilvl w:val="0"/>
          <w:numId w:val="0"/>
        </w:numPr>
      </w:pPr>
    </w:p>
    <w:bookmarkStart w:id="8" w:name="_Toc327918235" w:displacedByCustomXml="next"/>
    <w:sdt>
      <w:sdtPr>
        <w:alias w:val="Topic"/>
        <w:tag w:val="897dc674-3151-4268-82a1-eab5f60a7c03"/>
        <w:id w:val="2032906863"/>
        <w:placeholder>
          <w:docPart w:val="DefaultPlaceholder_1082065158"/>
        </w:placeholder>
        <w:text/>
      </w:sdtPr>
      <w:sdtEndPr/>
      <w:sdtContent>
        <w:p w:rsidR="005D7985" w:rsidRDefault="00F30F1C" w:rsidP="005D7985">
          <w:pPr>
            <w:pStyle w:val="ppTopic"/>
          </w:pPr>
          <w:r>
            <w:t>E</w:t>
          </w:r>
          <w:r w:rsidR="00DD7417">
            <w:t>xercise 2: Panning and Zooming</w:t>
          </w:r>
        </w:p>
      </w:sdtContent>
    </w:sdt>
    <w:bookmarkEnd w:id="8" w:displacedByCustomXml="prev"/>
    <w:p w:rsidR="005D7985" w:rsidRPr="004614D8" w:rsidRDefault="00476B75" w:rsidP="005D7985">
      <w:pPr>
        <w:pStyle w:val="ListParagraph"/>
        <w:numPr>
          <w:ilvl w:val="0"/>
          <w:numId w:val="18"/>
        </w:numPr>
        <w:rPr>
          <w:rFonts w:eastAsia="Arial Unicode MS"/>
        </w:rPr>
      </w:pPr>
      <w:r>
        <w:rPr>
          <w:rFonts w:eastAsia="Arial Unicode MS"/>
        </w:rPr>
        <w:t>We a</w:t>
      </w:r>
      <w:r w:rsidR="0084423F">
        <w:rPr>
          <w:rFonts w:eastAsia="Arial Unicode MS"/>
        </w:rPr>
        <w:t xml:space="preserve">re off to </w:t>
      </w:r>
      <w:r w:rsidR="002E2103">
        <w:rPr>
          <w:rFonts w:eastAsia="Arial Unicode MS"/>
        </w:rPr>
        <w:t xml:space="preserve">a good start, but </w:t>
      </w:r>
      <w:proofErr w:type="spellStart"/>
      <w:r w:rsidR="00890F38">
        <w:rPr>
          <w:rFonts w:eastAsia="Arial Unicode MS"/>
        </w:rPr>
        <w:t>Contoso</w:t>
      </w:r>
      <w:proofErr w:type="spellEnd"/>
      <w:r w:rsidR="00890F38">
        <w:rPr>
          <w:rFonts w:eastAsia="Arial Unicode MS"/>
        </w:rPr>
        <w:t xml:space="preserve"> Photo</w:t>
      </w:r>
      <w:r w:rsidR="002E2103">
        <w:rPr>
          <w:rFonts w:eastAsia="Arial Unicode MS"/>
        </w:rPr>
        <w:t xml:space="preserve"> would be immeasurably more useful if us</w:t>
      </w:r>
      <w:r w:rsidR="00B26D5C">
        <w:rPr>
          <w:rFonts w:eastAsia="Arial Unicode MS"/>
        </w:rPr>
        <w:t>ers could zoom in and out on</w:t>
      </w:r>
      <w:r w:rsidR="002E2103">
        <w:rPr>
          <w:rFonts w:eastAsia="Arial Unicode MS"/>
        </w:rPr>
        <w:t xml:space="preserve"> photo</w:t>
      </w:r>
      <w:r w:rsidR="000A7948">
        <w:rPr>
          <w:rFonts w:eastAsia="Arial Unicode MS"/>
        </w:rPr>
        <w:t>s</w:t>
      </w:r>
      <w:r w:rsidR="002E2103">
        <w:rPr>
          <w:rFonts w:eastAsia="Arial Unicode MS"/>
        </w:rPr>
        <w:t xml:space="preserve"> </w:t>
      </w:r>
      <w:r w:rsidR="00B26D5C">
        <w:rPr>
          <w:rFonts w:eastAsia="Arial Unicode MS"/>
        </w:rPr>
        <w:t xml:space="preserve">as </w:t>
      </w:r>
      <w:r w:rsidR="002E2103">
        <w:rPr>
          <w:rFonts w:eastAsia="Arial Unicode MS"/>
        </w:rPr>
        <w:t>they</w:t>
      </w:r>
      <w:r w:rsidR="000A7948">
        <w:rPr>
          <w:rFonts w:eastAsia="Arial Unicode MS"/>
        </w:rPr>
        <w:t xml:space="preserve"> edit</w:t>
      </w:r>
      <w:r w:rsidR="00B26D5C">
        <w:rPr>
          <w:rFonts w:eastAsia="Arial Unicode MS"/>
        </w:rPr>
        <w:t xml:space="preserve"> them</w:t>
      </w:r>
      <w:r w:rsidR="00467490">
        <w:rPr>
          <w:rFonts w:eastAsia="Arial Unicode MS"/>
        </w:rPr>
        <w:t>. In this exercise, you wi</w:t>
      </w:r>
      <w:r w:rsidR="002E2103">
        <w:rPr>
          <w:rFonts w:eastAsia="Arial Unicode MS"/>
        </w:rPr>
        <w:t xml:space="preserve">ll add support for pinch gestures, allowing users to </w:t>
      </w:r>
      <w:r w:rsidR="00800A5B">
        <w:rPr>
          <w:rFonts w:eastAsia="Arial Unicode MS"/>
        </w:rPr>
        <w:t>zoom in and out as desired. You wi</w:t>
      </w:r>
      <w:r w:rsidR="002E2103">
        <w:rPr>
          <w:rFonts w:eastAsia="Arial Unicode MS"/>
        </w:rPr>
        <w:t xml:space="preserve">ll also add </w:t>
      </w:r>
      <w:r w:rsidR="0084423F">
        <w:rPr>
          <w:rFonts w:eastAsia="Arial Unicode MS"/>
        </w:rPr>
        <w:t>dra</w:t>
      </w:r>
      <w:r w:rsidR="000A7948">
        <w:rPr>
          <w:rFonts w:eastAsia="Arial Unicode MS"/>
        </w:rPr>
        <w:t xml:space="preserve">gging and panning support so </w:t>
      </w:r>
      <w:r w:rsidR="00B22D7D">
        <w:rPr>
          <w:rFonts w:eastAsia="Arial Unicode MS"/>
        </w:rPr>
        <w:t>user</w:t>
      </w:r>
      <w:r w:rsidR="000A7948">
        <w:rPr>
          <w:rFonts w:eastAsia="Arial Unicode MS"/>
        </w:rPr>
        <w:t>s</w:t>
      </w:r>
      <w:r w:rsidR="00B22D7D">
        <w:rPr>
          <w:rFonts w:eastAsia="Arial Unicode MS"/>
        </w:rPr>
        <w:t xml:space="preserve"> can move around within </w:t>
      </w:r>
      <w:r w:rsidR="00FA0606">
        <w:rPr>
          <w:rFonts w:eastAsia="Arial Unicode MS"/>
        </w:rPr>
        <w:t>a zoomed</w:t>
      </w:r>
      <w:r w:rsidR="0084423F">
        <w:rPr>
          <w:rFonts w:eastAsia="Arial Unicode MS"/>
        </w:rPr>
        <w:t xml:space="preserve"> photo</w:t>
      </w:r>
      <w:r w:rsidR="002E2103">
        <w:rPr>
          <w:rFonts w:eastAsia="Arial Unicode MS"/>
        </w:rPr>
        <w:t>.</w:t>
      </w:r>
    </w:p>
    <w:p w:rsidR="00EF10E3" w:rsidRDefault="00FE1533" w:rsidP="00EF10E3">
      <w:pPr>
        <w:pStyle w:val="ppProcedureStart"/>
      </w:pPr>
      <w:bookmarkStart w:id="9" w:name="_Toc327918236"/>
      <w:r>
        <w:t>Task 1</w:t>
      </w:r>
      <w:r w:rsidR="00066578">
        <w:t xml:space="preserve"> – </w:t>
      </w:r>
      <w:r w:rsidR="007760F7">
        <w:t xml:space="preserve">Add Support for </w:t>
      </w:r>
      <w:r w:rsidR="00A02B09">
        <w:t>Panning</w:t>
      </w:r>
      <w:bookmarkEnd w:id="9"/>
    </w:p>
    <w:p w:rsidR="00EF10E3" w:rsidRDefault="000F78B0" w:rsidP="00B20999">
      <w:pPr>
        <w:pStyle w:val="ppBodyText"/>
      </w:pPr>
      <w:r>
        <w:t>We wi</w:t>
      </w:r>
      <w:r w:rsidR="00E8447C">
        <w:t>ll star</w:t>
      </w:r>
      <w:r w:rsidR="00CD337C">
        <w:t xml:space="preserve">t by using the </w:t>
      </w:r>
      <w:proofErr w:type="spellStart"/>
      <w:r w:rsidR="00CD337C">
        <w:t>MSGestureChange</w:t>
      </w:r>
      <w:proofErr w:type="spellEnd"/>
      <w:r w:rsidR="00E8447C">
        <w:t xml:space="preserve"> events that fire as a pointi</w:t>
      </w:r>
      <w:r w:rsidR="00CD337C">
        <w:t>ng device moves around over a DOM</w:t>
      </w:r>
      <w:r w:rsidR="00E8447C">
        <w:t xml:space="preserve"> element</w:t>
      </w:r>
      <w:r>
        <w:t xml:space="preserve"> </w:t>
      </w:r>
      <w:r w:rsidR="00E8447C">
        <w:t xml:space="preserve">to allow the user to drag the image and reposition it on the screen. This will </w:t>
      </w:r>
      <w:r w:rsidR="00AC6302">
        <w:t>be only marginally useful</w:t>
      </w:r>
      <w:r w:rsidR="00624A65">
        <w:t xml:space="preserve"> </w:t>
      </w:r>
      <w:proofErr w:type="gramStart"/>
      <w:r w:rsidR="00624A65">
        <w:t>at the moment</w:t>
      </w:r>
      <w:proofErr w:type="gramEnd"/>
      <w:r w:rsidR="00624A65">
        <w:t>, but it will be critically important once we add zoom support in the next task.</w:t>
      </w:r>
    </w:p>
    <w:p w:rsidR="00F24742" w:rsidRDefault="00F24742" w:rsidP="00EF10E3">
      <w:pPr>
        <w:pStyle w:val="ppNumberList"/>
      </w:pPr>
      <w:r>
        <w:t xml:space="preserve">Add the following statements to the other </w:t>
      </w:r>
      <w:proofErr w:type="spellStart"/>
      <w:r w:rsidR="000F78B0">
        <w:t>var</w:t>
      </w:r>
      <w:r w:rsidR="002940F5">
        <w:t>s</w:t>
      </w:r>
      <w:proofErr w:type="spellEnd"/>
      <w:r w:rsidR="002940F5">
        <w:t xml:space="preserve"> </w:t>
      </w:r>
      <w:r>
        <w:t>at th</w:t>
      </w:r>
      <w:r w:rsidR="00F360DE">
        <w:t>e top of default.js</w:t>
      </w:r>
      <w:r w:rsidR="002940F5">
        <w:t>:</w:t>
      </w:r>
    </w:p>
    <w:p w:rsidR="00F24742" w:rsidRDefault="00F24742" w:rsidP="00F24742">
      <w:pPr>
        <w:pStyle w:val="ppCodeLanguageIndent"/>
      </w:pPr>
      <w:r>
        <w:t>JavaScript</w:t>
      </w:r>
    </w:p>
    <w:p w:rsidR="001F2C8E" w:rsidRDefault="001F2C8E" w:rsidP="001F2C8E">
      <w:pPr>
        <w:pStyle w:val="ppCodeIndent"/>
      </w:pPr>
      <w:proofErr w:type="spellStart"/>
      <w:r>
        <w:t>var</w:t>
      </w:r>
      <w:proofErr w:type="spellEnd"/>
      <w:r>
        <w:t xml:space="preserve"> _dx = 0;</w:t>
      </w:r>
    </w:p>
    <w:p w:rsidR="00F24742" w:rsidRPr="00F24742" w:rsidRDefault="001F2C8E" w:rsidP="001F25B1">
      <w:pPr>
        <w:pStyle w:val="ppCodeIndent"/>
        <w:numPr>
          <w:ilvl w:val="0"/>
          <w:numId w:val="0"/>
        </w:numPr>
        <w:ind w:left="720"/>
      </w:pPr>
      <w:proofErr w:type="spellStart"/>
      <w:proofErr w:type="gramStart"/>
      <w:r>
        <w:t>var</w:t>
      </w:r>
      <w:proofErr w:type="spellEnd"/>
      <w:proofErr w:type="gramEnd"/>
      <w:r>
        <w:t xml:space="preserve"> _</w:t>
      </w:r>
      <w:proofErr w:type="spellStart"/>
      <w:r>
        <w:t>dy</w:t>
      </w:r>
      <w:proofErr w:type="spellEnd"/>
      <w:r>
        <w:t xml:space="preserve"> = 0;</w:t>
      </w:r>
    </w:p>
    <w:p w:rsidR="00EF10E3" w:rsidRDefault="00843D3E" w:rsidP="00EF10E3">
      <w:pPr>
        <w:pStyle w:val="ppNumberList"/>
      </w:pPr>
      <w:r>
        <w:t xml:space="preserve">Add the following statements to the end of the </w:t>
      </w:r>
      <w:proofErr w:type="spellStart"/>
      <w:r>
        <w:t>app.on</w:t>
      </w:r>
      <w:r w:rsidR="001F2C8E">
        <w:t>activated</w:t>
      </w:r>
      <w:proofErr w:type="spellEnd"/>
      <w:r w:rsidR="001F2C8E">
        <w:t xml:space="preserve"> </w:t>
      </w:r>
      <w:r w:rsidR="00E22724">
        <w:t>handler</w:t>
      </w:r>
      <w:r>
        <w:t>:</w:t>
      </w:r>
    </w:p>
    <w:p w:rsidR="005E1034" w:rsidRDefault="00CD337C" w:rsidP="005E1034">
      <w:pPr>
        <w:pStyle w:val="ppCodeLanguageIndent"/>
      </w:pPr>
      <w:r>
        <w:t>JavaScript</w:t>
      </w:r>
    </w:p>
    <w:p w:rsidR="00A061B6" w:rsidRDefault="00A061B6" w:rsidP="00A061B6">
      <w:pPr>
        <w:pStyle w:val="ppCodeIndent"/>
      </w:pPr>
      <w:r>
        <w:t>_</w:t>
      </w:r>
      <w:proofErr w:type="spellStart"/>
      <w:r>
        <w:t>mainCanvas.addEventListener</w:t>
      </w:r>
      <w:proofErr w:type="spellEnd"/>
      <w:r>
        <w:t>("</w:t>
      </w:r>
      <w:proofErr w:type="spellStart"/>
      <w:r>
        <w:t>MSGestureChange</w:t>
      </w:r>
      <w:proofErr w:type="spellEnd"/>
      <w:r>
        <w:t xml:space="preserve">", </w:t>
      </w:r>
      <w:proofErr w:type="spellStart"/>
      <w:r>
        <w:t>onGestureChange</w:t>
      </w:r>
      <w:proofErr w:type="spellEnd"/>
      <w:r>
        <w:t>);</w:t>
      </w:r>
    </w:p>
    <w:p w:rsidR="005E1034" w:rsidRPr="005E1034" w:rsidRDefault="00A061B6" w:rsidP="00A061B6">
      <w:pPr>
        <w:pStyle w:val="ppCodeIndent"/>
        <w:numPr>
          <w:ilvl w:val="0"/>
          <w:numId w:val="0"/>
        </w:numPr>
        <w:ind w:left="720"/>
      </w:pPr>
      <w:r>
        <w:t>_</w:t>
      </w:r>
      <w:proofErr w:type="spellStart"/>
      <w:proofErr w:type="gramStart"/>
      <w:r>
        <w:t>mainCanvas.addEventListener</w:t>
      </w:r>
      <w:proofErr w:type="spellEnd"/>
      <w:r>
        <w:t>(</w:t>
      </w:r>
      <w:proofErr w:type="gramEnd"/>
      <w:r>
        <w:t>"</w:t>
      </w:r>
      <w:proofErr w:type="spellStart"/>
      <w:r>
        <w:t>MSGestureEnd</w:t>
      </w:r>
      <w:proofErr w:type="spellEnd"/>
      <w:r>
        <w:t xml:space="preserve">", </w:t>
      </w:r>
      <w:proofErr w:type="spellStart"/>
      <w:r>
        <w:t>onGestureEnd</w:t>
      </w:r>
      <w:proofErr w:type="spellEnd"/>
      <w:r>
        <w:t>);</w:t>
      </w:r>
    </w:p>
    <w:p w:rsidR="00777F22" w:rsidRPr="00777F22" w:rsidRDefault="00777F22" w:rsidP="00A061B6">
      <w:pPr>
        <w:pStyle w:val="ppNoteIndent"/>
        <w:numPr>
          <w:ilvl w:val="0"/>
          <w:numId w:val="0"/>
        </w:numPr>
        <w:ind w:left="862"/>
      </w:pPr>
      <w:r w:rsidRPr="00A061B6">
        <w:rPr>
          <w:b/>
        </w:rPr>
        <w:t xml:space="preserve">Note: </w:t>
      </w:r>
      <w:r w:rsidR="00C43104">
        <w:t xml:space="preserve">In a Metro </w:t>
      </w:r>
      <w:r w:rsidR="00CD337C">
        <w:t>style app</w:t>
      </w:r>
      <w:r>
        <w:t xml:space="preserve">, </w:t>
      </w:r>
      <w:proofErr w:type="spellStart"/>
      <w:r w:rsidR="00A061B6">
        <w:t>MSGestureChange</w:t>
      </w:r>
      <w:proofErr w:type="spellEnd"/>
      <w:r w:rsidR="00A061B6">
        <w:t xml:space="preserve"> events fire when a DOM</w:t>
      </w:r>
      <w:r>
        <w:t xml:space="preserve"> element </w:t>
      </w:r>
      <w:proofErr w:type="gramStart"/>
      <w:r>
        <w:t>is manipulated</w:t>
      </w:r>
      <w:proofErr w:type="gramEnd"/>
      <w:r>
        <w:t xml:space="preserve"> with one or two fingers. </w:t>
      </w:r>
      <w:proofErr w:type="spellStart"/>
      <w:r w:rsidR="00A061B6">
        <w:t>MSGestureChange</w:t>
      </w:r>
      <w:proofErr w:type="spellEnd"/>
      <w:r w:rsidR="00A061B6">
        <w:t xml:space="preserve"> event handlers receive information that can be used to move the DOM element if one finger is in contact with the screen, or scale it if two fingers are in contact and are moving together or apart. The related </w:t>
      </w:r>
      <w:proofErr w:type="spellStart"/>
      <w:r w:rsidR="00A061B6">
        <w:t>MSGestureStart</w:t>
      </w:r>
      <w:proofErr w:type="spellEnd"/>
      <w:r w:rsidR="00A061B6">
        <w:t xml:space="preserve"> and </w:t>
      </w:r>
      <w:proofErr w:type="spellStart"/>
      <w:r w:rsidR="00A061B6">
        <w:t>MSGestureEnd</w:t>
      </w:r>
      <w:proofErr w:type="spellEnd"/>
      <w:r w:rsidR="00A061B6">
        <w:t xml:space="preserve"> events signify that a manipulation has started or ended.</w:t>
      </w:r>
    </w:p>
    <w:p w:rsidR="00EF10E3" w:rsidRDefault="00554293" w:rsidP="00EF10E3">
      <w:pPr>
        <w:pStyle w:val="ppNumberList"/>
      </w:pPr>
      <w:r>
        <w:t>Add the following event handle</w:t>
      </w:r>
      <w:r w:rsidR="00BB7E9E">
        <w:t>r</w:t>
      </w:r>
      <w:r w:rsidR="00F67DBE">
        <w:t xml:space="preserve"> to default.js</w:t>
      </w:r>
      <w:r>
        <w:t>:</w:t>
      </w:r>
    </w:p>
    <w:p w:rsidR="00554293" w:rsidRDefault="00CD337C" w:rsidP="00320B15">
      <w:pPr>
        <w:pStyle w:val="ppCodeLanguageIndent"/>
      </w:pPr>
      <w:r>
        <w:t>JavaScript</w:t>
      </w:r>
    </w:p>
    <w:p w:rsidR="00BB7E9E" w:rsidRDefault="00BB7E9E" w:rsidP="00BB7E9E">
      <w:pPr>
        <w:pStyle w:val="ppCodeIndent"/>
      </w:pPr>
      <w:r>
        <w:t xml:space="preserve">function </w:t>
      </w:r>
      <w:proofErr w:type="spellStart"/>
      <w:r>
        <w:t>onGestureChange</w:t>
      </w:r>
      <w:proofErr w:type="spellEnd"/>
      <w:r>
        <w:t>(e) {</w:t>
      </w:r>
    </w:p>
    <w:p w:rsidR="00BB7E9E" w:rsidRDefault="00BB7E9E" w:rsidP="00BB7E9E">
      <w:pPr>
        <w:pStyle w:val="ppCodeIndent"/>
      </w:pPr>
      <w:r>
        <w:t xml:space="preserve">    _dx += </w:t>
      </w:r>
      <w:proofErr w:type="spellStart"/>
      <w:r>
        <w:t>e.translationX</w:t>
      </w:r>
      <w:proofErr w:type="spellEnd"/>
      <w:r>
        <w:t>;</w:t>
      </w:r>
    </w:p>
    <w:p w:rsidR="00BB7E9E" w:rsidRDefault="00BB7E9E" w:rsidP="00BB7E9E">
      <w:pPr>
        <w:pStyle w:val="ppCodeIndent"/>
      </w:pPr>
      <w:r>
        <w:t xml:space="preserve">    _</w:t>
      </w:r>
      <w:proofErr w:type="spellStart"/>
      <w:r>
        <w:t>dy</w:t>
      </w:r>
      <w:proofErr w:type="spellEnd"/>
      <w:r>
        <w:t xml:space="preserve"> += </w:t>
      </w:r>
      <w:proofErr w:type="spellStart"/>
      <w:r>
        <w:t>e.translationY</w:t>
      </w:r>
      <w:proofErr w:type="spellEnd"/>
      <w:r>
        <w:t>;</w:t>
      </w:r>
    </w:p>
    <w:p w:rsidR="00BB7E9E" w:rsidRDefault="00BB7E9E" w:rsidP="00BB7E9E">
      <w:pPr>
        <w:pStyle w:val="ppCodeIndent"/>
      </w:pPr>
      <w:r>
        <w:t xml:space="preserve">    </w:t>
      </w:r>
      <w:proofErr w:type="spellStart"/>
      <w:r>
        <w:t>e.target.style.msTransform</w:t>
      </w:r>
      <w:proofErr w:type="spellEnd"/>
      <w:r>
        <w:t xml:space="preserve"> = "translate(" + _dx + "</w:t>
      </w:r>
      <w:proofErr w:type="spellStart"/>
      <w:r>
        <w:t>px</w:t>
      </w:r>
      <w:proofErr w:type="spellEnd"/>
      <w:r>
        <w:t>," + _</w:t>
      </w:r>
      <w:proofErr w:type="spellStart"/>
      <w:r>
        <w:t>dy</w:t>
      </w:r>
      <w:proofErr w:type="spellEnd"/>
      <w:r>
        <w:t xml:space="preserve"> + "</w:t>
      </w:r>
      <w:proofErr w:type="spellStart"/>
      <w:r>
        <w:t>px</w:t>
      </w:r>
      <w:proofErr w:type="spellEnd"/>
      <w:r>
        <w:t>)";</w:t>
      </w:r>
    </w:p>
    <w:p w:rsidR="00320B15" w:rsidRPr="00320B15" w:rsidRDefault="00BB7E9E" w:rsidP="00B9606E">
      <w:pPr>
        <w:pStyle w:val="ppCodeIndent"/>
      </w:pPr>
      <w:r>
        <w:t>}</w:t>
      </w:r>
    </w:p>
    <w:p w:rsidR="00EF10E3" w:rsidRPr="00D640E9" w:rsidRDefault="00D640E9" w:rsidP="00971A1A">
      <w:pPr>
        <w:pStyle w:val="ppNoteIndent"/>
        <w:rPr>
          <w:b/>
        </w:rPr>
      </w:pPr>
      <w:r w:rsidRPr="00D640E9">
        <w:rPr>
          <w:b/>
        </w:rPr>
        <w:t xml:space="preserve">Note: </w:t>
      </w:r>
      <w:r w:rsidR="001B0E2A" w:rsidRPr="001B0E2A">
        <w:t>The statement</w:t>
      </w:r>
      <w:r w:rsidR="001B0E2A">
        <w:t xml:space="preserve"> that sets</w:t>
      </w:r>
      <w:r w:rsidR="00971A1A">
        <w:t xml:space="preserve"> the </w:t>
      </w:r>
      <w:proofErr w:type="spellStart"/>
      <w:r w:rsidR="00971A1A">
        <w:t>msTransform</w:t>
      </w:r>
      <w:proofErr w:type="spellEnd"/>
      <w:r w:rsidR="00971A1A">
        <w:t xml:space="preserve"> property moves the image by applying a CSS transform to it. You can read all about CSS transforms at </w:t>
      </w:r>
      <w:r w:rsidR="00971A1A" w:rsidRPr="00971A1A">
        <w:t>http://www.w3.org/TR/css3-2d-transforms/</w:t>
      </w:r>
      <w:r>
        <w:t>.</w:t>
      </w:r>
    </w:p>
    <w:p w:rsidR="008C64DA" w:rsidRDefault="00B0606D" w:rsidP="00210AA5">
      <w:pPr>
        <w:pStyle w:val="ppNumberList"/>
      </w:pPr>
      <w:r>
        <w:lastRenderedPageBreak/>
        <w:t>Find the</w:t>
      </w:r>
      <w:r w:rsidR="002A4119">
        <w:t xml:space="preserve"> </w:t>
      </w:r>
      <w:proofErr w:type="spellStart"/>
      <w:r w:rsidR="002A4119">
        <w:t>image.onload</w:t>
      </w:r>
      <w:proofErr w:type="spellEnd"/>
      <w:r w:rsidR="002A4119">
        <w:t xml:space="preserve"> </w:t>
      </w:r>
      <w:r>
        <w:t xml:space="preserve">handler </w:t>
      </w:r>
      <w:r w:rsidR="002A4119">
        <w:t xml:space="preserve">inside </w:t>
      </w:r>
      <w:r>
        <w:t xml:space="preserve">the </w:t>
      </w:r>
      <w:proofErr w:type="spellStart"/>
      <w:r w:rsidR="002A4119">
        <w:t>onOpenButtonClicked</w:t>
      </w:r>
      <w:proofErr w:type="spellEnd"/>
      <w:r w:rsidR="002A4119">
        <w:t xml:space="preserve"> </w:t>
      </w:r>
      <w:r>
        <w:t xml:space="preserve">function. Add the three lines after the comment that reads “Reset the transform and related variables” –  </w:t>
      </w:r>
      <w:r w:rsidR="002A4119">
        <w:t>to reset the transform when a new image is loaded</w:t>
      </w:r>
      <w:r w:rsidR="008C64DA">
        <w:t>:</w:t>
      </w:r>
    </w:p>
    <w:p w:rsidR="008C64DA" w:rsidRDefault="008C64DA" w:rsidP="008C64DA">
      <w:pPr>
        <w:pStyle w:val="ppCodeLanguageIndent"/>
      </w:pPr>
      <w:r>
        <w:t>JavaScript</w:t>
      </w:r>
    </w:p>
    <w:p w:rsidR="002A4119" w:rsidRDefault="002A4119" w:rsidP="002A4119">
      <w:pPr>
        <w:pStyle w:val="ppCodeIndent"/>
      </w:pPr>
      <w:proofErr w:type="spellStart"/>
      <w:r>
        <w:t>image.onload</w:t>
      </w:r>
      <w:proofErr w:type="spellEnd"/>
      <w:r>
        <w:t xml:space="preserve"> = function () {</w:t>
      </w:r>
    </w:p>
    <w:p w:rsidR="002A4119" w:rsidRDefault="002A4119" w:rsidP="002A4119">
      <w:pPr>
        <w:pStyle w:val="ppCodeIndent"/>
      </w:pPr>
      <w:r>
        <w:t xml:space="preserve">    // Set the width and height of the canvas based on the image size</w:t>
      </w:r>
    </w:p>
    <w:p w:rsidR="002A4119" w:rsidRDefault="002A4119" w:rsidP="002A4119">
      <w:pPr>
        <w:pStyle w:val="ppCodeIndent"/>
      </w:pPr>
      <w:r>
        <w:t xml:space="preserve">    </w:t>
      </w:r>
      <w:proofErr w:type="spellStart"/>
      <w:r>
        <w:t>var</w:t>
      </w:r>
      <w:proofErr w:type="spellEnd"/>
      <w:r>
        <w:t xml:space="preserve"> width = </w:t>
      </w:r>
      <w:proofErr w:type="spellStart"/>
      <w:r>
        <w:t>image.width</w:t>
      </w:r>
      <w:proofErr w:type="spellEnd"/>
      <w:r>
        <w:t>;</w:t>
      </w:r>
    </w:p>
    <w:p w:rsidR="002A4119" w:rsidRDefault="002A4119" w:rsidP="002A4119">
      <w:pPr>
        <w:pStyle w:val="ppCodeIndent"/>
      </w:pPr>
      <w:r>
        <w:t xml:space="preserve">    </w:t>
      </w:r>
      <w:proofErr w:type="spellStart"/>
      <w:r>
        <w:t>var</w:t>
      </w:r>
      <w:proofErr w:type="spellEnd"/>
      <w:r>
        <w:t xml:space="preserve"> height = </w:t>
      </w:r>
      <w:proofErr w:type="spellStart"/>
      <w:r>
        <w:t>image.height</w:t>
      </w:r>
      <w:proofErr w:type="spellEnd"/>
      <w:r>
        <w:t>;</w:t>
      </w:r>
    </w:p>
    <w:p w:rsidR="002A4119" w:rsidRDefault="002A4119" w:rsidP="002A4119">
      <w:pPr>
        <w:pStyle w:val="ppCodeIndent"/>
      </w:pPr>
      <w:r>
        <w:t xml:space="preserve">    </w:t>
      </w:r>
      <w:proofErr w:type="spellStart"/>
      <w:r>
        <w:t>var</w:t>
      </w:r>
      <w:proofErr w:type="spellEnd"/>
      <w:r>
        <w:t xml:space="preserve"> ratio = height / width;</w:t>
      </w:r>
    </w:p>
    <w:p w:rsidR="002A4119" w:rsidRDefault="002A4119" w:rsidP="002A4119">
      <w:pPr>
        <w:pStyle w:val="ppCodeIndent"/>
      </w:pPr>
    </w:p>
    <w:p w:rsidR="002A4119" w:rsidRPr="00210AA5" w:rsidRDefault="002A4119" w:rsidP="002A4119">
      <w:pPr>
        <w:pStyle w:val="ppCodeIndent"/>
      </w:pPr>
      <w:r>
        <w:t xml:space="preserve">    </w:t>
      </w:r>
      <w:r w:rsidRPr="00210AA5">
        <w:t>_</w:t>
      </w:r>
      <w:proofErr w:type="spellStart"/>
      <w:r w:rsidRPr="00210AA5">
        <w:t>mainCanvas.width</w:t>
      </w:r>
      <w:proofErr w:type="spellEnd"/>
      <w:r w:rsidRPr="00210AA5">
        <w:t xml:space="preserve"> = </w:t>
      </w:r>
      <w:proofErr w:type="spellStart"/>
      <w:r w:rsidRPr="00210AA5">
        <w:t>Math.min</w:t>
      </w:r>
      <w:proofErr w:type="spellEnd"/>
      <w:r w:rsidRPr="00210AA5">
        <w:t>(800, width);</w:t>
      </w:r>
    </w:p>
    <w:p w:rsidR="002A4119" w:rsidRPr="00210AA5" w:rsidRDefault="002A4119" w:rsidP="002A4119">
      <w:pPr>
        <w:pStyle w:val="ppCodeIndent"/>
      </w:pPr>
      <w:r w:rsidRPr="00210AA5">
        <w:t xml:space="preserve">    _</w:t>
      </w:r>
      <w:proofErr w:type="spellStart"/>
      <w:r w:rsidRPr="00210AA5">
        <w:t>mainCanvas.height</w:t>
      </w:r>
      <w:proofErr w:type="spellEnd"/>
      <w:r w:rsidRPr="00210AA5">
        <w:t xml:space="preserve"> = _</w:t>
      </w:r>
      <w:proofErr w:type="spellStart"/>
      <w:r w:rsidRPr="00210AA5">
        <w:t>mainCanvas.width</w:t>
      </w:r>
      <w:proofErr w:type="spellEnd"/>
      <w:r w:rsidRPr="00210AA5">
        <w:t xml:space="preserve"> * ratio;</w:t>
      </w:r>
    </w:p>
    <w:p w:rsidR="002A4119" w:rsidRPr="00210AA5" w:rsidRDefault="002A4119" w:rsidP="002A4119">
      <w:pPr>
        <w:pStyle w:val="ppCodeIndent"/>
      </w:pPr>
    </w:p>
    <w:p w:rsidR="002A4119" w:rsidRPr="00210AA5" w:rsidRDefault="002A4119" w:rsidP="002A4119">
      <w:pPr>
        <w:pStyle w:val="ppCodeIndent"/>
      </w:pPr>
      <w:r w:rsidRPr="00210AA5">
        <w:t xml:space="preserve">    // Reset the transform and related variables</w:t>
      </w:r>
    </w:p>
    <w:p w:rsidR="002A4119" w:rsidRPr="00210AA5" w:rsidRDefault="002A4119" w:rsidP="002A4119">
      <w:pPr>
        <w:pStyle w:val="ppCodeIndent"/>
      </w:pPr>
      <w:r w:rsidRPr="00210AA5">
        <w:t xml:space="preserve">    _dx = 0;</w:t>
      </w:r>
    </w:p>
    <w:p w:rsidR="002A4119" w:rsidRPr="00210AA5" w:rsidRDefault="002A4119" w:rsidP="002A4119">
      <w:pPr>
        <w:pStyle w:val="ppCodeIndent"/>
      </w:pPr>
      <w:r w:rsidRPr="00210AA5">
        <w:t xml:space="preserve">    _</w:t>
      </w:r>
      <w:proofErr w:type="spellStart"/>
      <w:r w:rsidRPr="00210AA5">
        <w:t>dy</w:t>
      </w:r>
      <w:proofErr w:type="spellEnd"/>
      <w:r w:rsidRPr="00210AA5">
        <w:t xml:space="preserve"> = 0;</w:t>
      </w:r>
    </w:p>
    <w:p w:rsidR="002A4119" w:rsidRPr="00210AA5" w:rsidRDefault="002A4119" w:rsidP="002A4119">
      <w:pPr>
        <w:pStyle w:val="ppCodeIndent"/>
        <w:rPr>
          <w:lang w:val="fr-FR"/>
        </w:rPr>
      </w:pPr>
      <w:r w:rsidRPr="00210AA5">
        <w:rPr>
          <w:lang w:val="fr-FR"/>
        </w:rPr>
        <w:t xml:space="preserve">    _</w:t>
      </w:r>
      <w:proofErr w:type="spellStart"/>
      <w:r w:rsidRPr="00210AA5">
        <w:rPr>
          <w:lang w:val="fr-FR"/>
        </w:rPr>
        <w:t>mainCanvas.style.msTransform</w:t>
      </w:r>
      <w:proofErr w:type="spellEnd"/>
      <w:r w:rsidRPr="00210AA5">
        <w:rPr>
          <w:lang w:val="fr-FR"/>
        </w:rPr>
        <w:t xml:space="preserve"> = "</w:t>
      </w:r>
      <w:proofErr w:type="gramStart"/>
      <w:r w:rsidRPr="00210AA5">
        <w:rPr>
          <w:lang w:val="fr-FR"/>
        </w:rPr>
        <w:t>translate(</w:t>
      </w:r>
      <w:proofErr w:type="gramEnd"/>
      <w:r w:rsidRPr="00210AA5">
        <w:rPr>
          <w:lang w:val="fr-FR"/>
        </w:rPr>
        <w:t>0px,0px)";</w:t>
      </w:r>
    </w:p>
    <w:p w:rsidR="002A4119" w:rsidRPr="00210AA5" w:rsidRDefault="002A4119" w:rsidP="002A4119">
      <w:pPr>
        <w:pStyle w:val="ppCodeIndent"/>
        <w:rPr>
          <w:lang w:val="fr-FR"/>
        </w:rPr>
      </w:pPr>
    </w:p>
    <w:p w:rsidR="002A4119" w:rsidRDefault="002A4119" w:rsidP="002A4119">
      <w:pPr>
        <w:pStyle w:val="ppCodeIndent"/>
      </w:pPr>
      <w:r w:rsidRPr="00210AA5">
        <w:t xml:space="preserve">    // Convert the image into an </w:t>
      </w:r>
      <w:proofErr w:type="spellStart"/>
      <w:r w:rsidRPr="00210AA5">
        <w:t>ImageData</w:t>
      </w:r>
      <w:proofErr w:type="spellEnd"/>
      <w:r w:rsidRPr="00210AA5">
        <w:t xml:space="preserve"> object by drawing</w:t>
      </w:r>
      <w:r>
        <w:t xml:space="preserve"> it to</w:t>
      </w:r>
    </w:p>
    <w:p w:rsidR="002A4119" w:rsidRDefault="002A4119" w:rsidP="002A4119">
      <w:pPr>
        <w:pStyle w:val="ppCodeIndent"/>
      </w:pPr>
      <w:r>
        <w:t xml:space="preserve">    // the hidden canvas and calling </w:t>
      </w:r>
      <w:proofErr w:type="spellStart"/>
      <w:r>
        <w:t>getImageData</w:t>
      </w:r>
      <w:proofErr w:type="spellEnd"/>
      <w:r>
        <w:t xml:space="preserve"> on that canvas</w:t>
      </w:r>
    </w:p>
    <w:p w:rsidR="002A4119" w:rsidRDefault="002A4119" w:rsidP="002A4119">
      <w:pPr>
        <w:pStyle w:val="ppCodeIndent"/>
      </w:pPr>
      <w:r>
        <w:t xml:space="preserve">    _</w:t>
      </w:r>
      <w:proofErr w:type="spellStart"/>
      <w:r>
        <w:t>hiddenCanvas.width</w:t>
      </w:r>
      <w:proofErr w:type="spellEnd"/>
      <w:r>
        <w:t xml:space="preserve"> = </w:t>
      </w:r>
      <w:proofErr w:type="spellStart"/>
      <w:r>
        <w:t>image.width</w:t>
      </w:r>
      <w:proofErr w:type="spellEnd"/>
      <w:r>
        <w:t>;</w:t>
      </w:r>
    </w:p>
    <w:p w:rsidR="002A4119" w:rsidRDefault="002A4119" w:rsidP="002A4119">
      <w:pPr>
        <w:pStyle w:val="ppCodeIndent"/>
      </w:pPr>
      <w:r>
        <w:t xml:space="preserve">    _</w:t>
      </w:r>
      <w:proofErr w:type="spellStart"/>
      <w:r>
        <w:t>hiddenCanvas.height</w:t>
      </w:r>
      <w:proofErr w:type="spellEnd"/>
      <w:r>
        <w:t xml:space="preserve"> = </w:t>
      </w:r>
      <w:proofErr w:type="spellStart"/>
      <w:r>
        <w:t>image.height</w:t>
      </w:r>
      <w:proofErr w:type="spellEnd"/>
      <w:r>
        <w:t>;</w:t>
      </w:r>
    </w:p>
    <w:p w:rsidR="002A4119" w:rsidRDefault="002A4119" w:rsidP="002A4119">
      <w:pPr>
        <w:pStyle w:val="ppCodeIndent"/>
      </w:pPr>
      <w:r>
        <w:t xml:space="preserve">    _</w:t>
      </w:r>
      <w:proofErr w:type="spellStart"/>
      <w:r>
        <w:t>hiddenContext.drawImage</w:t>
      </w:r>
      <w:proofErr w:type="spellEnd"/>
      <w:r>
        <w:t>(image, 0, 0, _</w:t>
      </w:r>
      <w:proofErr w:type="spellStart"/>
      <w:r>
        <w:t>hiddenCanvas.width</w:t>
      </w:r>
      <w:proofErr w:type="spellEnd"/>
      <w:r>
        <w:t>, _</w:t>
      </w:r>
      <w:proofErr w:type="spellStart"/>
      <w:r>
        <w:t>hiddenCanvas.height</w:t>
      </w:r>
      <w:proofErr w:type="spellEnd"/>
      <w:r>
        <w:t>);</w:t>
      </w:r>
    </w:p>
    <w:p w:rsidR="002A4119" w:rsidRDefault="002A4119" w:rsidP="002A4119">
      <w:pPr>
        <w:pStyle w:val="ppCodeIndent"/>
      </w:pPr>
      <w:r>
        <w:t xml:space="preserve">    _bitmap = _</w:t>
      </w:r>
      <w:proofErr w:type="spellStart"/>
      <w:r>
        <w:t>hiddenContext.getImageData</w:t>
      </w:r>
      <w:proofErr w:type="spellEnd"/>
      <w:r>
        <w:t>(0, 0, _</w:t>
      </w:r>
      <w:proofErr w:type="spellStart"/>
      <w:r>
        <w:t>hiddenCanvas.width</w:t>
      </w:r>
      <w:proofErr w:type="spellEnd"/>
      <w:r>
        <w:t>, _</w:t>
      </w:r>
      <w:proofErr w:type="spellStart"/>
      <w:r>
        <w:t>hiddenCanvas.height</w:t>
      </w:r>
      <w:proofErr w:type="spellEnd"/>
      <w:r>
        <w:t>);</w:t>
      </w:r>
    </w:p>
    <w:p w:rsidR="002A4119" w:rsidRDefault="002A4119" w:rsidP="002A4119">
      <w:pPr>
        <w:pStyle w:val="ppCodeIndent"/>
      </w:pPr>
    </w:p>
    <w:p w:rsidR="002A4119" w:rsidRDefault="002A4119" w:rsidP="002A4119">
      <w:pPr>
        <w:pStyle w:val="ppCodeIndent"/>
      </w:pPr>
      <w:r>
        <w:t xml:space="preserve">    // Transfer (and scale) the image from the hidden canvas to the main canvas</w:t>
      </w:r>
    </w:p>
    <w:p w:rsidR="002A4119" w:rsidRDefault="002A4119" w:rsidP="002A4119">
      <w:pPr>
        <w:pStyle w:val="ppCodeIndent"/>
      </w:pPr>
      <w:r>
        <w:t xml:space="preserve">    _</w:t>
      </w:r>
      <w:proofErr w:type="spellStart"/>
      <w:r>
        <w:t>mainContext.drawImage</w:t>
      </w:r>
      <w:proofErr w:type="spellEnd"/>
      <w:r>
        <w:t>(_</w:t>
      </w:r>
      <w:proofErr w:type="spellStart"/>
      <w:r>
        <w:t>hiddenCanvas</w:t>
      </w:r>
      <w:proofErr w:type="spellEnd"/>
      <w:r>
        <w:t>, 0, 0, _</w:t>
      </w:r>
      <w:proofErr w:type="spellStart"/>
      <w:r>
        <w:t>mainCanvas.width</w:t>
      </w:r>
      <w:proofErr w:type="spellEnd"/>
      <w:r>
        <w:t>, _</w:t>
      </w:r>
      <w:proofErr w:type="spellStart"/>
      <w:r>
        <w:t>mainCanvas.height</w:t>
      </w:r>
      <w:proofErr w:type="spellEnd"/>
      <w:r>
        <w:t>);</w:t>
      </w:r>
    </w:p>
    <w:p w:rsidR="002A4119" w:rsidRDefault="002A4119" w:rsidP="002A4119">
      <w:pPr>
        <w:pStyle w:val="ppCodeIndent"/>
      </w:pPr>
    </w:p>
    <w:p w:rsidR="002A4119" w:rsidRDefault="002A4119" w:rsidP="002A4119">
      <w:pPr>
        <w:pStyle w:val="ppCodeIndent"/>
      </w:pPr>
      <w:r>
        <w:t xml:space="preserve">    // Disable the Save button</w:t>
      </w:r>
    </w:p>
    <w:p w:rsidR="002A4119" w:rsidRDefault="002A4119" w:rsidP="002A4119">
      <w:pPr>
        <w:pStyle w:val="ppCodeIndent"/>
      </w:pPr>
      <w:r>
        <w:t xml:space="preserve">    _</w:t>
      </w:r>
      <w:proofErr w:type="spellStart"/>
      <w:r>
        <w:t>saveButton.setAttribute</w:t>
      </w:r>
      <w:proofErr w:type="spellEnd"/>
      <w:r>
        <w:t>("disabled", "");</w:t>
      </w:r>
    </w:p>
    <w:p w:rsidR="008C64DA" w:rsidRPr="008C64DA" w:rsidRDefault="002A4119" w:rsidP="002A4119">
      <w:pPr>
        <w:pStyle w:val="ppCodeIndent"/>
      </w:pPr>
      <w:r>
        <w:t>}</w:t>
      </w:r>
    </w:p>
    <w:p w:rsidR="00EF10E3" w:rsidRDefault="00F57120" w:rsidP="00EF10E3">
      <w:pPr>
        <w:pStyle w:val="ppNumberList"/>
      </w:pPr>
      <w:r>
        <w:t>Press F5 to launch the application.</w:t>
      </w:r>
    </w:p>
    <w:p w:rsidR="004C0FB4" w:rsidRDefault="007D5E5C" w:rsidP="00EF10E3">
      <w:pPr>
        <w:pStyle w:val="ppNumberList"/>
      </w:pPr>
      <w:r>
        <w:t>Load an image file.</w:t>
      </w:r>
    </w:p>
    <w:p w:rsidR="008C6CF4" w:rsidRDefault="007D5E5C" w:rsidP="00EF10E3">
      <w:pPr>
        <w:pStyle w:val="ppNumberList"/>
      </w:pPr>
      <w:r>
        <w:t>Use a finger (or mouse or stylus i</w:t>
      </w:r>
      <w:r w:rsidR="004E7F8F">
        <w:t>f you prefer) to drag the photo</w:t>
      </w:r>
      <w:r>
        <w:t xml:space="preserve"> around</w:t>
      </w:r>
      <w:r w:rsidR="004E7F8F">
        <w:t xml:space="preserve"> and verify that the</w:t>
      </w:r>
      <w:r w:rsidR="00500CB3">
        <w:t xml:space="preserve"> photo follows your</w:t>
      </w:r>
      <w:r w:rsidR="004E7F8F">
        <w:t xml:space="preserve"> finger</w:t>
      </w:r>
      <w:r w:rsidR="008C6CF4">
        <w:t>.</w:t>
      </w:r>
    </w:p>
    <w:p w:rsidR="008C6CF4" w:rsidRDefault="00F4357D" w:rsidP="00EF10E3">
      <w:pPr>
        <w:pStyle w:val="ppNumberList"/>
      </w:pPr>
      <w:r>
        <w:t xml:space="preserve">Now flick the photo toward the edge of the screen. Observe that it continues moving even after your finger breaks contact. That effect is called </w:t>
      </w:r>
      <w:r w:rsidRPr="00F4357D">
        <w:rPr>
          <w:i/>
        </w:rPr>
        <w:t>inertia</w:t>
      </w:r>
      <w:r>
        <w:t xml:space="preserve">, and it comes </w:t>
      </w:r>
      <w:proofErr w:type="gramStart"/>
      <w:r>
        <w:t>for free</w:t>
      </w:r>
      <w:proofErr w:type="gramEnd"/>
      <w:r>
        <w:t xml:space="preserve"> with </w:t>
      </w:r>
      <w:proofErr w:type="spellStart"/>
      <w:r w:rsidR="00BE7AB8">
        <w:t>MSGesture</w:t>
      </w:r>
      <w:proofErr w:type="spellEnd"/>
      <w:r>
        <w:t xml:space="preserve"> events.</w:t>
      </w:r>
    </w:p>
    <w:p w:rsidR="008B1E7D" w:rsidRDefault="00F57120" w:rsidP="00EF10E3">
      <w:pPr>
        <w:pStyle w:val="ppNumberList"/>
      </w:pPr>
      <w:r>
        <w:t>Return to Visual Studio and stop debugging</w:t>
      </w:r>
      <w:r w:rsidR="008B1E7D">
        <w:t>.</w:t>
      </w:r>
    </w:p>
    <w:p w:rsidR="00EF10E3" w:rsidRDefault="00EF10E3" w:rsidP="00EF10E3">
      <w:pPr>
        <w:pStyle w:val="ppListEnd"/>
      </w:pPr>
    </w:p>
    <w:p w:rsidR="00F414E6" w:rsidRDefault="008950C6" w:rsidP="00F414E6">
      <w:pPr>
        <w:pStyle w:val="ppProcedureStart"/>
      </w:pPr>
      <w:bookmarkStart w:id="10" w:name="_Toc327918237"/>
      <w:r>
        <w:lastRenderedPageBreak/>
        <w:t xml:space="preserve">Task 2 – Handle </w:t>
      </w:r>
      <w:proofErr w:type="spellStart"/>
      <w:r>
        <w:t>MSGestureDoubleTap</w:t>
      </w:r>
      <w:proofErr w:type="spellEnd"/>
      <w:r w:rsidR="00F414E6">
        <w:t xml:space="preserve"> Events</w:t>
      </w:r>
      <w:bookmarkEnd w:id="10"/>
    </w:p>
    <w:p w:rsidR="00F414E6" w:rsidRPr="00C81266" w:rsidRDefault="00036EF0" w:rsidP="00B20999">
      <w:pPr>
        <w:pStyle w:val="ppBodyText"/>
      </w:pPr>
      <w:r>
        <w:t>The downside to bui</w:t>
      </w:r>
      <w:r w:rsidR="00F029C9">
        <w:t>lt-in inertia is that if</w:t>
      </w:r>
      <w:r>
        <w:t xml:space="preserve"> you flick </w:t>
      </w:r>
      <w:r w:rsidR="00F029C9">
        <w:t xml:space="preserve">the photo </w:t>
      </w:r>
      <w:r>
        <w:t xml:space="preserve">hard enough, </w:t>
      </w:r>
      <w:r w:rsidR="00F029C9">
        <w:t>it</w:t>
      </w:r>
      <w:r>
        <w:t xml:space="preserve"> flies off the screen! Before we go further, </w:t>
      </w:r>
      <w:proofErr w:type="gramStart"/>
      <w:r>
        <w:t>let’</w:t>
      </w:r>
      <w:r w:rsidR="009C56B6">
        <w:t>s</w:t>
      </w:r>
      <w:proofErr w:type="gramEnd"/>
      <w:r w:rsidR="009C56B6">
        <w:t xml:space="preserve"> use </w:t>
      </w:r>
      <w:proofErr w:type="spellStart"/>
      <w:r w:rsidR="009C56B6">
        <w:t>MSGestureDoubleTap</w:t>
      </w:r>
      <w:proofErr w:type="spellEnd"/>
      <w:r>
        <w:t xml:space="preserve"> events to </w:t>
      </w:r>
      <w:proofErr w:type="spellStart"/>
      <w:r>
        <w:t>recenter</w:t>
      </w:r>
      <w:proofErr w:type="spellEnd"/>
      <w:r>
        <w:t xml:space="preserve"> the photo on the screen.</w:t>
      </w:r>
    </w:p>
    <w:p w:rsidR="00F414E6" w:rsidRDefault="00872C02" w:rsidP="00F414E6">
      <w:pPr>
        <w:pStyle w:val="ppNumberList"/>
      </w:pPr>
      <w:r>
        <w:t xml:space="preserve">In default.js, add the following statement to the end of </w:t>
      </w:r>
      <w:proofErr w:type="spellStart"/>
      <w:r>
        <w:t>app.onactivated</w:t>
      </w:r>
      <w:proofErr w:type="spellEnd"/>
      <w:r w:rsidR="00036EF0">
        <w:t>:</w:t>
      </w:r>
    </w:p>
    <w:p w:rsidR="00036EF0" w:rsidRDefault="00872C02" w:rsidP="00036EF0">
      <w:pPr>
        <w:pStyle w:val="ppCodeLanguageIndent"/>
      </w:pPr>
      <w:r>
        <w:t>JavaScript</w:t>
      </w:r>
    </w:p>
    <w:p w:rsidR="00036EF0" w:rsidRPr="00036EF0" w:rsidRDefault="00245C01" w:rsidP="00245C01">
      <w:pPr>
        <w:pStyle w:val="ppCodeIndent"/>
      </w:pPr>
      <w:r>
        <w:t>document.querySelector("#main").addEventListen</w:t>
      </w:r>
      <w:r w:rsidR="008F428D">
        <w:t xml:space="preserve">er("MSGestureDoubleTap", </w:t>
      </w:r>
      <w:proofErr w:type="spellStart"/>
      <w:r w:rsidR="008F428D">
        <w:t>on</w:t>
      </w:r>
      <w:r>
        <w:t>Double</w:t>
      </w:r>
      <w:r w:rsidR="008F428D">
        <w:t>Tap</w:t>
      </w:r>
      <w:proofErr w:type="spellEnd"/>
      <w:r>
        <w:t>);</w:t>
      </w:r>
    </w:p>
    <w:p w:rsidR="00171DCB" w:rsidRPr="00171DCB" w:rsidRDefault="00171DCB" w:rsidP="00171DCB">
      <w:pPr>
        <w:pStyle w:val="ppNoteIndent"/>
        <w:rPr>
          <w:b/>
        </w:rPr>
      </w:pPr>
      <w:r w:rsidRPr="00171DCB">
        <w:rPr>
          <w:b/>
        </w:rPr>
        <w:t xml:space="preserve">Note: </w:t>
      </w:r>
      <w:proofErr w:type="gramStart"/>
      <w:r>
        <w:t>You’re</w:t>
      </w:r>
      <w:proofErr w:type="gramEnd"/>
      <w:r>
        <w:t xml:space="preserve"> processing this event on the </w:t>
      </w:r>
      <w:r w:rsidR="00245C01">
        <w:t xml:space="preserve">DIV that contains the image </w:t>
      </w:r>
      <w:r>
        <w:t>so you can catch a double-tap anywhere on the screen, even if it’s not over the photo.</w:t>
      </w:r>
    </w:p>
    <w:p w:rsidR="00171DCB" w:rsidRDefault="00171DCB" w:rsidP="00F414E6">
      <w:pPr>
        <w:pStyle w:val="ppNumberList"/>
      </w:pPr>
      <w:r>
        <w:t>Add the following e</w:t>
      </w:r>
      <w:r w:rsidR="00872C02">
        <w:t>vent handler to default.js</w:t>
      </w:r>
      <w:r>
        <w:t>:</w:t>
      </w:r>
    </w:p>
    <w:p w:rsidR="00171DCB" w:rsidRDefault="00872C02" w:rsidP="004B77F3">
      <w:pPr>
        <w:pStyle w:val="ppCodeLanguageIndent"/>
      </w:pPr>
      <w:r>
        <w:t>JavaScript</w:t>
      </w:r>
    </w:p>
    <w:p w:rsidR="003934E6" w:rsidRDefault="008F428D" w:rsidP="003934E6">
      <w:pPr>
        <w:pStyle w:val="ppCodeIndent"/>
      </w:pPr>
      <w:r>
        <w:t xml:space="preserve">function </w:t>
      </w:r>
      <w:proofErr w:type="spellStart"/>
      <w:r>
        <w:t>onDoubleTap</w:t>
      </w:r>
      <w:proofErr w:type="spellEnd"/>
      <w:r w:rsidR="003934E6">
        <w:t>(e) {</w:t>
      </w:r>
    </w:p>
    <w:p w:rsidR="003934E6" w:rsidRDefault="003934E6" w:rsidP="003934E6">
      <w:pPr>
        <w:pStyle w:val="ppCodeIndent"/>
      </w:pPr>
      <w:r>
        <w:t xml:space="preserve">    _dx = 0;</w:t>
      </w:r>
    </w:p>
    <w:p w:rsidR="003934E6" w:rsidRDefault="003934E6" w:rsidP="003934E6">
      <w:pPr>
        <w:pStyle w:val="ppCodeIndent"/>
      </w:pPr>
      <w:r>
        <w:t xml:space="preserve">    _</w:t>
      </w:r>
      <w:proofErr w:type="spellStart"/>
      <w:r>
        <w:t>dy</w:t>
      </w:r>
      <w:proofErr w:type="spellEnd"/>
      <w:r>
        <w:t xml:space="preserve"> = 0;</w:t>
      </w:r>
    </w:p>
    <w:p w:rsidR="003934E6" w:rsidRPr="003934E6" w:rsidRDefault="003934E6" w:rsidP="003934E6">
      <w:pPr>
        <w:pStyle w:val="ppCodeIndent"/>
        <w:rPr>
          <w:lang w:val="fr-FR"/>
        </w:rPr>
      </w:pPr>
      <w:r w:rsidRPr="003934E6">
        <w:rPr>
          <w:lang w:val="fr-FR"/>
        </w:rPr>
        <w:t xml:space="preserve">    _</w:t>
      </w:r>
      <w:proofErr w:type="spellStart"/>
      <w:r w:rsidRPr="003934E6">
        <w:rPr>
          <w:lang w:val="fr-FR"/>
        </w:rPr>
        <w:t>mainCanva</w:t>
      </w:r>
      <w:r>
        <w:rPr>
          <w:lang w:val="fr-FR"/>
        </w:rPr>
        <w:t>s.style.msTransform</w:t>
      </w:r>
      <w:proofErr w:type="spellEnd"/>
      <w:r>
        <w:rPr>
          <w:lang w:val="fr-FR"/>
        </w:rPr>
        <w:t xml:space="preserve"> = "</w:t>
      </w:r>
      <w:proofErr w:type="gramStart"/>
      <w:r w:rsidRPr="003934E6">
        <w:rPr>
          <w:lang w:val="fr-FR"/>
        </w:rPr>
        <w:t>translate(</w:t>
      </w:r>
      <w:proofErr w:type="gramEnd"/>
      <w:r w:rsidRPr="003934E6">
        <w:rPr>
          <w:lang w:val="fr-FR"/>
        </w:rPr>
        <w:t>0px,0px)";</w:t>
      </w:r>
    </w:p>
    <w:p w:rsidR="004B77F3" w:rsidRPr="004B77F3" w:rsidRDefault="003934E6" w:rsidP="003934E6">
      <w:pPr>
        <w:pStyle w:val="ppCodeIndent"/>
      </w:pPr>
      <w:r>
        <w:t>}</w:t>
      </w:r>
    </w:p>
    <w:p w:rsidR="00171DCB" w:rsidRDefault="002E1EC9" w:rsidP="00F414E6">
      <w:pPr>
        <w:pStyle w:val="ppNumberList"/>
      </w:pPr>
      <w:r>
        <w:t>Launch the application, load a photo, and flick it off the screen</w:t>
      </w:r>
      <w:r w:rsidR="00171DCB">
        <w:t>.</w:t>
      </w:r>
    </w:p>
    <w:p w:rsidR="002E1EC9" w:rsidRDefault="002E1EC9" w:rsidP="00F414E6">
      <w:pPr>
        <w:pStyle w:val="ppNumberList"/>
      </w:pPr>
      <w:r>
        <w:t>Double-tap the screen and verify that the photo returns to the center.</w:t>
      </w:r>
    </w:p>
    <w:p w:rsidR="00F414E6" w:rsidRDefault="002E1EC9" w:rsidP="00F414E6">
      <w:pPr>
        <w:pStyle w:val="ppNumberList"/>
      </w:pPr>
      <w:r>
        <w:t>Return to Visual Studio and stop debugging</w:t>
      </w:r>
      <w:r w:rsidR="00F414E6">
        <w:t>.</w:t>
      </w:r>
    </w:p>
    <w:p w:rsidR="00F414E6" w:rsidRDefault="00F414E6" w:rsidP="00F414E6">
      <w:pPr>
        <w:pStyle w:val="ppListEnd"/>
      </w:pPr>
    </w:p>
    <w:p w:rsidR="00551828" w:rsidRDefault="00F414E6" w:rsidP="00551828">
      <w:pPr>
        <w:pStyle w:val="ppProcedureStart"/>
      </w:pPr>
      <w:bookmarkStart w:id="11" w:name="_Toc327918238"/>
      <w:r>
        <w:t>Task 3</w:t>
      </w:r>
      <w:r w:rsidR="00551828">
        <w:t xml:space="preserve"> – </w:t>
      </w:r>
      <w:r w:rsidR="00736362">
        <w:t>Ad</w:t>
      </w:r>
      <w:r w:rsidR="007760F7">
        <w:t xml:space="preserve">d Support for </w:t>
      </w:r>
      <w:r w:rsidR="00A02B09">
        <w:t>Pinch-Zooming</w:t>
      </w:r>
      <w:bookmarkEnd w:id="11"/>
    </w:p>
    <w:p w:rsidR="00551828" w:rsidRPr="00C81266" w:rsidRDefault="00C91AAA" w:rsidP="00B20999">
      <w:pPr>
        <w:pStyle w:val="ppBodyText"/>
      </w:pPr>
      <w:r>
        <w:t>It i</w:t>
      </w:r>
      <w:r w:rsidR="00544BC4">
        <w:t xml:space="preserve">s difficult </w:t>
      </w:r>
      <w:r w:rsidR="00145117">
        <w:t xml:space="preserve">to </w:t>
      </w:r>
      <w:r w:rsidR="00544BC4">
        <w:t xml:space="preserve">fix red eyes with any precision right now without resorting to a mouse or stylus because fingers are imprecise pointing devices. </w:t>
      </w:r>
      <w:proofErr w:type="gramStart"/>
      <w:r w:rsidR="00544BC4">
        <w:t>Let’s</w:t>
      </w:r>
      <w:proofErr w:type="gramEnd"/>
      <w:r w:rsidR="00544BC4">
        <w:t xml:space="preserve"> fix that by allowing the user </w:t>
      </w:r>
      <w:r w:rsidR="00F02A56">
        <w:t xml:space="preserve">to zoom in and out </w:t>
      </w:r>
      <w:r w:rsidR="00544BC4">
        <w:t xml:space="preserve">using pinch gestures. </w:t>
      </w:r>
      <w:proofErr w:type="gramStart"/>
      <w:r w:rsidR="00544BC4">
        <w:t>It’s</w:t>
      </w:r>
      <w:proofErr w:type="gramEnd"/>
      <w:r w:rsidR="00544BC4">
        <w:t xml:space="preserve"> easy to do in Windows 8, thanks to the event</w:t>
      </w:r>
      <w:r w:rsidR="00476D0F">
        <w:t xml:space="preserve">s that you’ve already written </w:t>
      </w:r>
      <w:r w:rsidR="00544BC4">
        <w:t>handler</w:t>
      </w:r>
      <w:r w:rsidR="00476D0F">
        <w:t>s</w:t>
      </w:r>
      <w:r w:rsidR="00544BC4">
        <w:t xml:space="preserve"> for.</w:t>
      </w:r>
    </w:p>
    <w:p w:rsidR="00E545A1" w:rsidRDefault="00E545A1" w:rsidP="00551828">
      <w:pPr>
        <w:pStyle w:val="ppNumberList"/>
      </w:pPr>
      <w:r>
        <w:t>In default.js, add the following statement after the statements that declare variables named _dx and _</w:t>
      </w:r>
      <w:proofErr w:type="spellStart"/>
      <w:r>
        <w:t>dy</w:t>
      </w:r>
      <w:proofErr w:type="spellEnd"/>
      <w:r>
        <w:t xml:space="preserve"> near the top of the file:</w:t>
      </w:r>
    </w:p>
    <w:p w:rsidR="00E545A1" w:rsidRDefault="00E545A1" w:rsidP="00E545A1">
      <w:pPr>
        <w:pStyle w:val="ppCodeLanguageIndent"/>
      </w:pPr>
      <w:r>
        <w:t>JavaScript</w:t>
      </w:r>
    </w:p>
    <w:p w:rsidR="00E545A1" w:rsidRPr="00E545A1" w:rsidRDefault="00741466" w:rsidP="00E545A1">
      <w:pPr>
        <w:pStyle w:val="ppCodeIndent"/>
      </w:pPr>
      <w:proofErr w:type="spellStart"/>
      <w:r>
        <w:t>var</w:t>
      </w:r>
      <w:proofErr w:type="spellEnd"/>
      <w:r>
        <w:t xml:space="preserve"> _scale = 1;</w:t>
      </w:r>
    </w:p>
    <w:p w:rsidR="00551828" w:rsidRDefault="00D97274" w:rsidP="00B20999">
      <w:pPr>
        <w:pStyle w:val="ppNumberList"/>
      </w:pPr>
      <w:r>
        <w:t xml:space="preserve">Find the </w:t>
      </w:r>
      <w:proofErr w:type="spellStart"/>
      <w:r w:rsidR="00C91AAA">
        <w:t>onGestureChange</w:t>
      </w:r>
      <w:proofErr w:type="spellEnd"/>
      <w:r w:rsidR="00C91AAA">
        <w:t xml:space="preserve"> </w:t>
      </w:r>
      <w:r>
        <w:t>functio</w:t>
      </w:r>
      <w:r w:rsidR="00C91AAA">
        <w:t>n</w:t>
      </w:r>
      <w:r w:rsidR="006E0BFD">
        <w:t xml:space="preserve"> you added in Task 1 and </w:t>
      </w:r>
      <w:r w:rsidR="009E5547">
        <w:t>modify it</w:t>
      </w:r>
      <w:r w:rsidR="00B20999">
        <w:t xml:space="preserve"> as shown below</w:t>
      </w:r>
      <w:r w:rsidR="000A4412">
        <w:t>:</w:t>
      </w:r>
    </w:p>
    <w:p w:rsidR="000A4412" w:rsidRDefault="00E545A1" w:rsidP="000A4412">
      <w:pPr>
        <w:pStyle w:val="ppCodeLanguageIndent"/>
      </w:pPr>
      <w:r>
        <w:t>JavaScript</w:t>
      </w:r>
    </w:p>
    <w:p w:rsidR="009E5547" w:rsidRPr="009E5547" w:rsidRDefault="009E5547" w:rsidP="009E5547">
      <w:pPr>
        <w:pStyle w:val="ppCodeIndent"/>
        <w:rPr>
          <w:lang w:val="fr-FR"/>
        </w:rPr>
      </w:pPr>
      <w:proofErr w:type="spellStart"/>
      <w:r w:rsidRPr="009E5547">
        <w:rPr>
          <w:lang w:val="fr-FR"/>
        </w:rPr>
        <w:t>function</w:t>
      </w:r>
      <w:proofErr w:type="spellEnd"/>
      <w:r w:rsidRPr="009E5547">
        <w:rPr>
          <w:lang w:val="fr-FR"/>
        </w:rPr>
        <w:t xml:space="preserve"> </w:t>
      </w:r>
      <w:proofErr w:type="spellStart"/>
      <w:r w:rsidRPr="009E5547">
        <w:rPr>
          <w:lang w:val="fr-FR"/>
        </w:rPr>
        <w:t>onGestureChange</w:t>
      </w:r>
      <w:proofErr w:type="spellEnd"/>
      <w:r w:rsidRPr="009E5547">
        <w:rPr>
          <w:lang w:val="fr-FR"/>
        </w:rPr>
        <w:t>(e) {</w:t>
      </w:r>
    </w:p>
    <w:p w:rsidR="009E5547" w:rsidRPr="00210AA5" w:rsidRDefault="009E5547" w:rsidP="009E5547">
      <w:pPr>
        <w:pStyle w:val="ppCodeIndent"/>
        <w:rPr>
          <w:lang w:val="fr-FR"/>
        </w:rPr>
      </w:pPr>
      <w:r w:rsidRPr="009E5547">
        <w:rPr>
          <w:lang w:val="fr-FR"/>
        </w:rPr>
        <w:t xml:space="preserve">    </w:t>
      </w:r>
      <w:r w:rsidRPr="00210AA5">
        <w:rPr>
          <w:lang w:val="fr-FR"/>
        </w:rPr>
        <w:t xml:space="preserve">_dx += </w:t>
      </w:r>
      <w:proofErr w:type="spellStart"/>
      <w:r w:rsidRPr="00210AA5">
        <w:rPr>
          <w:lang w:val="fr-FR"/>
        </w:rPr>
        <w:t>e.translationX</w:t>
      </w:r>
      <w:proofErr w:type="spellEnd"/>
      <w:r w:rsidRPr="00210AA5">
        <w:rPr>
          <w:lang w:val="fr-FR"/>
        </w:rPr>
        <w:t>;</w:t>
      </w:r>
    </w:p>
    <w:p w:rsidR="009E5547" w:rsidRPr="00210AA5" w:rsidRDefault="009E5547" w:rsidP="009E5547">
      <w:pPr>
        <w:pStyle w:val="ppCodeIndent"/>
        <w:rPr>
          <w:lang w:val="fr-FR"/>
        </w:rPr>
      </w:pPr>
      <w:r w:rsidRPr="00210AA5">
        <w:rPr>
          <w:lang w:val="fr-FR"/>
        </w:rPr>
        <w:t xml:space="preserve">    _</w:t>
      </w:r>
      <w:proofErr w:type="spellStart"/>
      <w:r w:rsidRPr="00210AA5">
        <w:rPr>
          <w:lang w:val="fr-FR"/>
        </w:rPr>
        <w:t>dy</w:t>
      </w:r>
      <w:proofErr w:type="spellEnd"/>
      <w:r w:rsidRPr="00210AA5">
        <w:rPr>
          <w:lang w:val="fr-FR"/>
        </w:rPr>
        <w:t xml:space="preserve"> += </w:t>
      </w:r>
      <w:proofErr w:type="spellStart"/>
      <w:r w:rsidRPr="00210AA5">
        <w:rPr>
          <w:lang w:val="fr-FR"/>
        </w:rPr>
        <w:t>e.translationY</w:t>
      </w:r>
      <w:proofErr w:type="spellEnd"/>
      <w:r w:rsidRPr="00210AA5">
        <w:rPr>
          <w:lang w:val="fr-FR"/>
        </w:rPr>
        <w:t>;</w:t>
      </w:r>
    </w:p>
    <w:p w:rsidR="009E5547" w:rsidRPr="00210AA5" w:rsidRDefault="009E5547" w:rsidP="009E5547">
      <w:pPr>
        <w:pStyle w:val="ppCodeIndent"/>
        <w:rPr>
          <w:lang w:val="fr-FR"/>
        </w:rPr>
      </w:pPr>
      <w:r w:rsidRPr="00210AA5">
        <w:rPr>
          <w:lang w:val="fr-FR"/>
        </w:rPr>
        <w:t xml:space="preserve">    _</w:t>
      </w:r>
      <w:proofErr w:type="spellStart"/>
      <w:r w:rsidRPr="00210AA5">
        <w:rPr>
          <w:lang w:val="fr-FR"/>
        </w:rPr>
        <w:t>scale</w:t>
      </w:r>
      <w:proofErr w:type="spellEnd"/>
      <w:r w:rsidRPr="00210AA5">
        <w:rPr>
          <w:lang w:val="fr-FR"/>
        </w:rPr>
        <w:t xml:space="preserve"> = _</w:t>
      </w:r>
      <w:proofErr w:type="spellStart"/>
      <w:r w:rsidRPr="00210AA5">
        <w:rPr>
          <w:lang w:val="fr-FR"/>
        </w:rPr>
        <w:t>scale</w:t>
      </w:r>
      <w:proofErr w:type="spellEnd"/>
      <w:r w:rsidRPr="00210AA5">
        <w:rPr>
          <w:lang w:val="fr-FR"/>
        </w:rPr>
        <w:t xml:space="preserve"> * </w:t>
      </w:r>
      <w:proofErr w:type="spellStart"/>
      <w:r w:rsidRPr="00210AA5">
        <w:rPr>
          <w:lang w:val="fr-FR"/>
        </w:rPr>
        <w:t>e.scale</w:t>
      </w:r>
      <w:proofErr w:type="spellEnd"/>
      <w:r w:rsidRPr="00210AA5">
        <w:rPr>
          <w:lang w:val="fr-FR"/>
        </w:rPr>
        <w:t>;</w:t>
      </w:r>
    </w:p>
    <w:p w:rsidR="009E5547" w:rsidRPr="00210AA5" w:rsidRDefault="009E5547" w:rsidP="009E5547">
      <w:pPr>
        <w:pStyle w:val="ppCodeIndent"/>
        <w:rPr>
          <w:lang w:val="fr-FR"/>
        </w:rPr>
      </w:pPr>
      <w:r w:rsidRPr="00210AA5">
        <w:rPr>
          <w:lang w:val="fr-FR"/>
        </w:rPr>
        <w:t xml:space="preserve">    _</w:t>
      </w:r>
      <w:proofErr w:type="spellStart"/>
      <w:r w:rsidRPr="00210AA5">
        <w:rPr>
          <w:lang w:val="fr-FR"/>
        </w:rPr>
        <w:t>scale</w:t>
      </w:r>
      <w:proofErr w:type="spellEnd"/>
      <w:r w:rsidRPr="00210AA5">
        <w:rPr>
          <w:lang w:val="fr-FR"/>
        </w:rPr>
        <w:t xml:space="preserve"> = </w:t>
      </w:r>
      <w:proofErr w:type="spellStart"/>
      <w:proofErr w:type="gramStart"/>
      <w:r w:rsidRPr="00210AA5">
        <w:rPr>
          <w:lang w:val="fr-FR"/>
        </w:rPr>
        <w:t>Math.min</w:t>
      </w:r>
      <w:proofErr w:type="spellEnd"/>
      <w:r w:rsidRPr="00210AA5">
        <w:rPr>
          <w:lang w:val="fr-FR"/>
        </w:rPr>
        <w:t>(</w:t>
      </w:r>
      <w:proofErr w:type="gramEnd"/>
      <w:r w:rsidRPr="00210AA5">
        <w:rPr>
          <w:lang w:val="fr-FR"/>
        </w:rPr>
        <w:t>_</w:t>
      </w:r>
      <w:proofErr w:type="spellStart"/>
      <w:r w:rsidRPr="00210AA5">
        <w:rPr>
          <w:lang w:val="fr-FR"/>
        </w:rPr>
        <w:t>scale</w:t>
      </w:r>
      <w:proofErr w:type="spellEnd"/>
      <w:r w:rsidRPr="00210AA5">
        <w:rPr>
          <w:lang w:val="fr-FR"/>
        </w:rPr>
        <w:t>, 4);</w:t>
      </w:r>
    </w:p>
    <w:p w:rsidR="009E5547" w:rsidRPr="00210AA5" w:rsidRDefault="009E5547" w:rsidP="009E5547">
      <w:pPr>
        <w:pStyle w:val="ppCodeIndent"/>
        <w:rPr>
          <w:lang w:val="fr-FR"/>
        </w:rPr>
      </w:pPr>
      <w:r w:rsidRPr="00210AA5">
        <w:rPr>
          <w:lang w:val="fr-FR"/>
        </w:rPr>
        <w:t xml:space="preserve">    _</w:t>
      </w:r>
      <w:proofErr w:type="spellStart"/>
      <w:r w:rsidRPr="00210AA5">
        <w:rPr>
          <w:lang w:val="fr-FR"/>
        </w:rPr>
        <w:t>scale</w:t>
      </w:r>
      <w:proofErr w:type="spellEnd"/>
      <w:r w:rsidRPr="00210AA5">
        <w:rPr>
          <w:lang w:val="fr-FR"/>
        </w:rPr>
        <w:t xml:space="preserve"> = </w:t>
      </w:r>
      <w:proofErr w:type="spellStart"/>
      <w:proofErr w:type="gramStart"/>
      <w:r w:rsidRPr="00210AA5">
        <w:rPr>
          <w:lang w:val="fr-FR"/>
        </w:rPr>
        <w:t>Math.max</w:t>
      </w:r>
      <w:proofErr w:type="spellEnd"/>
      <w:r w:rsidRPr="00210AA5">
        <w:rPr>
          <w:lang w:val="fr-FR"/>
        </w:rPr>
        <w:t>(</w:t>
      </w:r>
      <w:proofErr w:type="gramEnd"/>
      <w:r w:rsidRPr="00210AA5">
        <w:rPr>
          <w:lang w:val="fr-FR"/>
        </w:rPr>
        <w:t>_</w:t>
      </w:r>
      <w:proofErr w:type="spellStart"/>
      <w:r w:rsidRPr="00210AA5">
        <w:rPr>
          <w:lang w:val="fr-FR"/>
        </w:rPr>
        <w:t>scale</w:t>
      </w:r>
      <w:proofErr w:type="spellEnd"/>
      <w:r w:rsidRPr="00210AA5">
        <w:rPr>
          <w:lang w:val="fr-FR"/>
        </w:rPr>
        <w:t>, 1);</w:t>
      </w:r>
    </w:p>
    <w:p w:rsidR="009E5547" w:rsidRPr="00210AA5" w:rsidRDefault="009E5547" w:rsidP="009E5547">
      <w:pPr>
        <w:pStyle w:val="ppCodeIndent"/>
        <w:rPr>
          <w:lang w:val="fr-FR"/>
        </w:rPr>
      </w:pPr>
      <w:r w:rsidRPr="00210AA5">
        <w:rPr>
          <w:lang w:val="fr-FR"/>
        </w:rPr>
        <w:lastRenderedPageBreak/>
        <w:t xml:space="preserve">    </w:t>
      </w:r>
      <w:proofErr w:type="spellStart"/>
      <w:r w:rsidRPr="00210AA5">
        <w:rPr>
          <w:lang w:val="fr-FR"/>
        </w:rPr>
        <w:t>e.target.style.msTransform</w:t>
      </w:r>
      <w:proofErr w:type="spellEnd"/>
      <w:r w:rsidRPr="00210AA5">
        <w:rPr>
          <w:lang w:val="fr-FR"/>
        </w:rPr>
        <w:t xml:space="preserve"> = "</w:t>
      </w:r>
      <w:proofErr w:type="spellStart"/>
      <w:proofErr w:type="gramStart"/>
      <w:r w:rsidRPr="00210AA5">
        <w:rPr>
          <w:lang w:val="fr-FR"/>
        </w:rPr>
        <w:t>scale</w:t>
      </w:r>
      <w:proofErr w:type="spellEnd"/>
      <w:r w:rsidRPr="00210AA5">
        <w:rPr>
          <w:lang w:val="fr-FR"/>
        </w:rPr>
        <w:t>(</w:t>
      </w:r>
      <w:proofErr w:type="gramEnd"/>
      <w:r w:rsidRPr="00210AA5">
        <w:rPr>
          <w:lang w:val="fr-FR"/>
        </w:rPr>
        <w:t>" + _</w:t>
      </w:r>
      <w:proofErr w:type="spellStart"/>
      <w:r w:rsidRPr="00210AA5">
        <w:rPr>
          <w:lang w:val="fr-FR"/>
        </w:rPr>
        <w:t>scale</w:t>
      </w:r>
      <w:proofErr w:type="spellEnd"/>
      <w:r w:rsidRPr="00210AA5">
        <w:rPr>
          <w:lang w:val="fr-FR"/>
        </w:rPr>
        <w:t xml:space="preserve"> + ") translate(" + _dx + "px," + _</w:t>
      </w:r>
      <w:proofErr w:type="spellStart"/>
      <w:r w:rsidRPr="00210AA5">
        <w:rPr>
          <w:lang w:val="fr-FR"/>
        </w:rPr>
        <w:t>dy</w:t>
      </w:r>
      <w:proofErr w:type="spellEnd"/>
      <w:r w:rsidRPr="00210AA5">
        <w:rPr>
          <w:lang w:val="fr-FR"/>
        </w:rPr>
        <w:t xml:space="preserve"> + "px)";</w:t>
      </w:r>
    </w:p>
    <w:p w:rsidR="000A4412" w:rsidRPr="00210AA5" w:rsidRDefault="009E5547" w:rsidP="009E5547">
      <w:pPr>
        <w:pStyle w:val="ppCodeIndent"/>
        <w:rPr>
          <w:lang w:val="fr-FR"/>
        </w:rPr>
      </w:pPr>
      <w:r w:rsidRPr="00210AA5">
        <w:rPr>
          <w:lang w:val="fr-FR"/>
        </w:rPr>
        <w:t>}</w:t>
      </w:r>
    </w:p>
    <w:p w:rsidR="00551828" w:rsidRPr="00153E80" w:rsidRDefault="00153E80" w:rsidP="00153E80">
      <w:pPr>
        <w:pStyle w:val="ppNoteIndent"/>
        <w:rPr>
          <w:b/>
        </w:rPr>
      </w:pPr>
      <w:r w:rsidRPr="00153E80">
        <w:rPr>
          <w:b/>
        </w:rPr>
        <w:t xml:space="preserve">Note: </w:t>
      </w:r>
      <w:proofErr w:type="spellStart"/>
      <w:r w:rsidR="0016442C">
        <w:t>MSGestureChange</w:t>
      </w:r>
      <w:proofErr w:type="spellEnd"/>
      <w:r>
        <w:t xml:space="preserve"> events fire as a finger moves acr</w:t>
      </w:r>
      <w:r w:rsidR="0016442C">
        <w:t xml:space="preserve">oss </w:t>
      </w:r>
      <w:proofErr w:type="gramStart"/>
      <w:r w:rsidR="0016442C">
        <w:t>a DOM</w:t>
      </w:r>
      <w:r w:rsidR="00930AEC">
        <w:t xml:space="preserve"> element, and </w:t>
      </w:r>
      <w:r>
        <w:t>when two fingers</w:t>
      </w:r>
      <w:r w:rsidR="0016442C">
        <w:t xml:space="preserve"> move over a DOM</w:t>
      </w:r>
      <w:r>
        <w:t xml:space="preserve"> element</w:t>
      </w:r>
      <w:proofErr w:type="gramEnd"/>
      <w:r>
        <w:t>. When only one fing</w:t>
      </w:r>
      <w:r w:rsidR="00930AEC">
        <w:t>er is in contact with the screen</w:t>
      </w:r>
      <w:r w:rsidR="0016442C">
        <w:t xml:space="preserve">, </w:t>
      </w:r>
      <w:proofErr w:type="spellStart"/>
      <w:r w:rsidR="0016442C">
        <w:t>e.translationX</w:t>
      </w:r>
      <w:proofErr w:type="spellEnd"/>
      <w:r w:rsidR="0016442C">
        <w:t xml:space="preserve"> and </w:t>
      </w:r>
      <w:proofErr w:type="spellStart"/>
      <w:r w:rsidR="0016442C">
        <w:t>e.translation</w:t>
      </w:r>
      <w:r>
        <w:t>Y</w:t>
      </w:r>
      <w:proofErr w:type="spellEnd"/>
      <w:r>
        <w:t xml:space="preserve"> contain nonzero value</w:t>
      </w:r>
      <w:r w:rsidR="004B357F">
        <w:t>s</w:t>
      </w:r>
      <w:r>
        <w:t xml:space="preserve"> specifying how much the finger has moved since the last </w:t>
      </w:r>
      <w:proofErr w:type="spellStart"/>
      <w:r w:rsidR="0016442C">
        <w:t>MSGestureChange</w:t>
      </w:r>
      <w:proofErr w:type="spellEnd"/>
      <w:r w:rsidR="0016442C">
        <w:t xml:space="preserve"> event, while </w:t>
      </w:r>
      <w:proofErr w:type="spellStart"/>
      <w:r w:rsidR="0016442C">
        <w:t>e.s</w:t>
      </w:r>
      <w:r>
        <w:t>cale</w:t>
      </w:r>
      <w:proofErr w:type="spellEnd"/>
      <w:r>
        <w:t xml:space="preserve"> contains the value 1.0. </w:t>
      </w:r>
      <w:r w:rsidR="00DB53EB">
        <w:t>W</w:t>
      </w:r>
      <w:r>
        <w:t>h</w:t>
      </w:r>
      <w:r w:rsidR="007D247B">
        <w:t xml:space="preserve">en two fingers in </w:t>
      </w:r>
      <w:r>
        <w:t>contact with the screen move relative to one another,</w:t>
      </w:r>
      <w:r w:rsidR="00DB53EB">
        <w:t xml:space="preserve"> </w:t>
      </w:r>
      <w:proofErr w:type="spellStart"/>
      <w:r w:rsidR="0016442C">
        <w:t>e.s</w:t>
      </w:r>
      <w:r>
        <w:t>cale</w:t>
      </w:r>
      <w:proofErr w:type="spellEnd"/>
      <w:r>
        <w:t xml:space="preserve"> holds a distance ratio indicating how much the fingers have moved together or apart since the last </w:t>
      </w:r>
      <w:proofErr w:type="spellStart"/>
      <w:r w:rsidR="0016442C">
        <w:t>MSGestureChange</w:t>
      </w:r>
      <w:proofErr w:type="spellEnd"/>
      <w:r>
        <w:t xml:space="preserve"> event.</w:t>
      </w:r>
    </w:p>
    <w:p w:rsidR="00A321C0" w:rsidRDefault="00A321C0" w:rsidP="00B20999">
      <w:pPr>
        <w:pStyle w:val="ppNumberList"/>
      </w:pPr>
      <w:r>
        <w:t xml:space="preserve">Find the </w:t>
      </w:r>
      <w:proofErr w:type="spellStart"/>
      <w:r>
        <w:t>onDoubleTap</w:t>
      </w:r>
      <w:proofErr w:type="spellEnd"/>
      <w:r>
        <w:t xml:space="preserve"> function you added in Task 2 and </w:t>
      </w:r>
      <w:r w:rsidR="0042638D">
        <w:t>modify it as follows</w:t>
      </w:r>
      <w:r>
        <w:t>:</w:t>
      </w:r>
    </w:p>
    <w:p w:rsidR="00A321C0" w:rsidRDefault="00A321C0" w:rsidP="00A321C0">
      <w:pPr>
        <w:pStyle w:val="ppCodeLanguageIndent"/>
      </w:pPr>
      <w:r>
        <w:t>JavaScript</w:t>
      </w:r>
    </w:p>
    <w:p w:rsidR="00A321C0" w:rsidRPr="00210AA5" w:rsidRDefault="00A321C0" w:rsidP="00A321C0">
      <w:pPr>
        <w:pStyle w:val="ppCodeIndent"/>
      </w:pPr>
      <w:r w:rsidRPr="00210AA5">
        <w:t xml:space="preserve">function </w:t>
      </w:r>
      <w:proofErr w:type="spellStart"/>
      <w:r w:rsidRPr="00210AA5">
        <w:t>onDoubleTap</w:t>
      </w:r>
      <w:proofErr w:type="spellEnd"/>
      <w:r w:rsidRPr="00210AA5">
        <w:t>(e) {</w:t>
      </w:r>
    </w:p>
    <w:p w:rsidR="00A321C0" w:rsidRPr="00210AA5" w:rsidRDefault="00A321C0" w:rsidP="00A321C0">
      <w:pPr>
        <w:pStyle w:val="ppCodeIndent"/>
      </w:pPr>
      <w:r w:rsidRPr="00210AA5">
        <w:t xml:space="preserve">    // Reset the transform and related variables</w:t>
      </w:r>
    </w:p>
    <w:p w:rsidR="00A321C0" w:rsidRPr="00210AA5" w:rsidRDefault="00A321C0" w:rsidP="00A321C0">
      <w:pPr>
        <w:pStyle w:val="ppCodeIndent"/>
      </w:pPr>
      <w:r w:rsidRPr="00210AA5">
        <w:t xml:space="preserve">    _dx = 0;</w:t>
      </w:r>
    </w:p>
    <w:p w:rsidR="00A321C0" w:rsidRPr="00210AA5" w:rsidRDefault="00A321C0" w:rsidP="00A321C0">
      <w:pPr>
        <w:pStyle w:val="ppCodeIndent"/>
      </w:pPr>
      <w:r w:rsidRPr="00210AA5">
        <w:t xml:space="preserve">    _</w:t>
      </w:r>
      <w:proofErr w:type="spellStart"/>
      <w:r w:rsidRPr="00210AA5">
        <w:t>dy</w:t>
      </w:r>
      <w:proofErr w:type="spellEnd"/>
      <w:r w:rsidRPr="00210AA5">
        <w:t xml:space="preserve"> = 0;</w:t>
      </w:r>
    </w:p>
    <w:p w:rsidR="00A321C0" w:rsidRPr="00210AA5" w:rsidRDefault="00A321C0" w:rsidP="00A321C0">
      <w:pPr>
        <w:pStyle w:val="ppCodeIndent"/>
      </w:pPr>
      <w:r w:rsidRPr="00210AA5">
        <w:t xml:space="preserve">    _scale = 1;</w:t>
      </w:r>
    </w:p>
    <w:p w:rsidR="00A321C0" w:rsidRPr="00210AA5" w:rsidRDefault="00A321C0" w:rsidP="00A321C0">
      <w:pPr>
        <w:pStyle w:val="ppCodeIndent"/>
        <w:rPr>
          <w:lang w:val="fr-FR"/>
        </w:rPr>
      </w:pPr>
      <w:r w:rsidRPr="00210AA5">
        <w:rPr>
          <w:lang w:val="fr-FR"/>
        </w:rPr>
        <w:t xml:space="preserve">    _</w:t>
      </w:r>
      <w:proofErr w:type="spellStart"/>
      <w:r w:rsidRPr="00210AA5">
        <w:rPr>
          <w:lang w:val="fr-FR"/>
        </w:rPr>
        <w:t>mainCanvas.style.msTransform</w:t>
      </w:r>
      <w:proofErr w:type="spellEnd"/>
      <w:r w:rsidRPr="00210AA5">
        <w:rPr>
          <w:lang w:val="fr-FR"/>
        </w:rPr>
        <w:t xml:space="preserve"> = "</w:t>
      </w:r>
      <w:proofErr w:type="spellStart"/>
      <w:r w:rsidRPr="00210AA5">
        <w:rPr>
          <w:lang w:val="fr-FR"/>
        </w:rPr>
        <w:t>scale</w:t>
      </w:r>
      <w:proofErr w:type="spellEnd"/>
      <w:r w:rsidRPr="00210AA5">
        <w:rPr>
          <w:lang w:val="fr-FR"/>
        </w:rPr>
        <w:t xml:space="preserve">(1) </w:t>
      </w:r>
      <w:proofErr w:type="gramStart"/>
      <w:r w:rsidRPr="00210AA5">
        <w:rPr>
          <w:lang w:val="fr-FR"/>
        </w:rPr>
        <w:t>translate(</w:t>
      </w:r>
      <w:proofErr w:type="gramEnd"/>
      <w:r w:rsidRPr="00210AA5">
        <w:rPr>
          <w:lang w:val="fr-FR"/>
        </w:rPr>
        <w:t>0px,0px)";</w:t>
      </w:r>
    </w:p>
    <w:p w:rsidR="00A321C0" w:rsidRPr="00210AA5" w:rsidRDefault="00A321C0" w:rsidP="00A321C0">
      <w:pPr>
        <w:pStyle w:val="ppCodeIndent"/>
      </w:pPr>
      <w:r w:rsidRPr="00210AA5">
        <w:t>}</w:t>
      </w:r>
    </w:p>
    <w:p w:rsidR="00A321C0" w:rsidRDefault="006C062D" w:rsidP="00B20999">
      <w:pPr>
        <w:pStyle w:val="ppNumberList"/>
      </w:pPr>
      <w:r>
        <w:t xml:space="preserve">Finally, </w:t>
      </w:r>
      <w:r w:rsidR="0085775C">
        <w:t>modify</w:t>
      </w:r>
      <w:r w:rsidR="00633C2C">
        <w:t xml:space="preserve"> the </w:t>
      </w:r>
      <w:r w:rsidR="0085775C">
        <w:t xml:space="preserve">two </w:t>
      </w:r>
      <w:r>
        <w:t>statement</w:t>
      </w:r>
      <w:r w:rsidR="002A4119">
        <w:t>s</w:t>
      </w:r>
      <w:r w:rsidR="00B20999">
        <w:t xml:space="preserve"> below the </w:t>
      </w:r>
      <w:r w:rsidR="0085775C">
        <w:t>statement “</w:t>
      </w:r>
      <w:r w:rsidR="00B20999">
        <w:t>_</w:t>
      </w:r>
      <w:proofErr w:type="spellStart"/>
      <w:r w:rsidR="0085775C">
        <w:t>dy</w:t>
      </w:r>
      <w:proofErr w:type="spellEnd"/>
      <w:r w:rsidR="0085775C">
        <w:t xml:space="preserve"> = 0”</w:t>
      </w:r>
      <w:r w:rsidR="00B20999">
        <w:t xml:space="preserve"> </w:t>
      </w:r>
      <w:r w:rsidR="0085775C">
        <w:t>in</w:t>
      </w:r>
      <w:r w:rsidR="00633C2C">
        <w:t xml:space="preserve"> the </w:t>
      </w:r>
      <w:proofErr w:type="spellStart"/>
      <w:r w:rsidR="002A4119">
        <w:t>image.onload</w:t>
      </w:r>
      <w:proofErr w:type="spellEnd"/>
      <w:r w:rsidR="002A4119">
        <w:t xml:space="preserve"> </w:t>
      </w:r>
      <w:r w:rsidR="00E74D5B">
        <w:t>handler</w:t>
      </w:r>
      <w:r w:rsidR="002A4119">
        <w:t xml:space="preserve"> </w:t>
      </w:r>
      <w:r w:rsidR="00633C2C">
        <w:t>to reset the transform when the user opens a new image:</w:t>
      </w:r>
    </w:p>
    <w:p w:rsidR="00633C2C" w:rsidRDefault="00633C2C" w:rsidP="00633C2C">
      <w:pPr>
        <w:pStyle w:val="ppCodeLanguageIndent"/>
      </w:pPr>
      <w:r>
        <w:t>JavaScript</w:t>
      </w:r>
    </w:p>
    <w:p w:rsidR="002A4119" w:rsidRPr="002A4119" w:rsidRDefault="002A4119" w:rsidP="002A4119">
      <w:pPr>
        <w:pStyle w:val="ppCodeIndent"/>
        <w:rPr>
          <w:lang w:val="fr-FR"/>
        </w:rPr>
      </w:pPr>
      <w:proofErr w:type="spellStart"/>
      <w:r w:rsidRPr="002A4119">
        <w:rPr>
          <w:lang w:val="fr-FR"/>
        </w:rPr>
        <w:t>image.onload</w:t>
      </w:r>
      <w:proofErr w:type="spellEnd"/>
      <w:r w:rsidRPr="002A4119">
        <w:rPr>
          <w:lang w:val="fr-FR"/>
        </w:rPr>
        <w:t xml:space="preserve"> = </w:t>
      </w:r>
      <w:proofErr w:type="spellStart"/>
      <w:r w:rsidRPr="002A4119">
        <w:rPr>
          <w:lang w:val="fr-FR"/>
        </w:rPr>
        <w:t>function</w:t>
      </w:r>
      <w:proofErr w:type="spellEnd"/>
      <w:r w:rsidRPr="002A4119">
        <w:rPr>
          <w:lang w:val="fr-FR"/>
        </w:rPr>
        <w:t xml:space="preserve"> () {</w:t>
      </w:r>
    </w:p>
    <w:p w:rsidR="002A4119" w:rsidRPr="002A4119" w:rsidRDefault="002A4119" w:rsidP="002A4119">
      <w:pPr>
        <w:pStyle w:val="ppCodeIndent"/>
      </w:pPr>
      <w:r w:rsidRPr="002A4119">
        <w:t xml:space="preserve">    // Set the width and height of the canvas based on the image size</w:t>
      </w:r>
    </w:p>
    <w:p w:rsidR="002A4119" w:rsidRPr="002A4119" w:rsidRDefault="002A4119" w:rsidP="002A4119">
      <w:pPr>
        <w:pStyle w:val="ppCodeIndent"/>
        <w:rPr>
          <w:lang w:val="fr-FR"/>
        </w:rPr>
      </w:pPr>
      <w:r w:rsidRPr="002A4119">
        <w:t xml:space="preserve">    </w:t>
      </w:r>
      <w:r w:rsidRPr="002A4119">
        <w:rPr>
          <w:lang w:val="fr-FR"/>
        </w:rPr>
        <w:t xml:space="preserve">var </w:t>
      </w:r>
      <w:proofErr w:type="spellStart"/>
      <w:r w:rsidRPr="002A4119">
        <w:rPr>
          <w:lang w:val="fr-FR"/>
        </w:rPr>
        <w:t>width</w:t>
      </w:r>
      <w:proofErr w:type="spellEnd"/>
      <w:r w:rsidRPr="002A4119">
        <w:rPr>
          <w:lang w:val="fr-FR"/>
        </w:rPr>
        <w:t xml:space="preserve"> = </w:t>
      </w:r>
      <w:proofErr w:type="spellStart"/>
      <w:r w:rsidRPr="002A4119">
        <w:rPr>
          <w:lang w:val="fr-FR"/>
        </w:rPr>
        <w:t>image.width</w:t>
      </w:r>
      <w:proofErr w:type="spellEnd"/>
      <w:r w:rsidRPr="002A4119">
        <w:rPr>
          <w:lang w:val="fr-FR"/>
        </w:rPr>
        <w:t>;</w:t>
      </w:r>
    </w:p>
    <w:p w:rsidR="002A4119" w:rsidRPr="002A4119" w:rsidRDefault="002A4119" w:rsidP="002A4119">
      <w:pPr>
        <w:pStyle w:val="ppCodeIndent"/>
        <w:rPr>
          <w:lang w:val="fr-FR"/>
        </w:rPr>
      </w:pPr>
      <w:r w:rsidRPr="002A4119">
        <w:rPr>
          <w:lang w:val="fr-FR"/>
        </w:rPr>
        <w:t xml:space="preserve">    var </w:t>
      </w:r>
      <w:proofErr w:type="spellStart"/>
      <w:r w:rsidRPr="002A4119">
        <w:rPr>
          <w:lang w:val="fr-FR"/>
        </w:rPr>
        <w:t>height</w:t>
      </w:r>
      <w:proofErr w:type="spellEnd"/>
      <w:r w:rsidRPr="002A4119">
        <w:rPr>
          <w:lang w:val="fr-FR"/>
        </w:rPr>
        <w:t xml:space="preserve"> = </w:t>
      </w:r>
      <w:proofErr w:type="spellStart"/>
      <w:r w:rsidRPr="002A4119">
        <w:rPr>
          <w:lang w:val="fr-FR"/>
        </w:rPr>
        <w:t>image.height</w:t>
      </w:r>
      <w:proofErr w:type="spellEnd"/>
      <w:r w:rsidRPr="002A4119">
        <w:rPr>
          <w:lang w:val="fr-FR"/>
        </w:rPr>
        <w:t>;</w:t>
      </w:r>
    </w:p>
    <w:p w:rsidR="002A4119" w:rsidRPr="002A4119" w:rsidRDefault="002A4119" w:rsidP="002A4119">
      <w:pPr>
        <w:pStyle w:val="ppCodeIndent"/>
        <w:rPr>
          <w:lang w:val="fr-FR"/>
        </w:rPr>
      </w:pPr>
      <w:r w:rsidRPr="002A4119">
        <w:rPr>
          <w:lang w:val="fr-FR"/>
        </w:rPr>
        <w:t xml:space="preserve">    var ratio = </w:t>
      </w:r>
      <w:proofErr w:type="spellStart"/>
      <w:r w:rsidRPr="002A4119">
        <w:rPr>
          <w:lang w:val="fr-FR"/>
        </w:rPr>
        <w:t>height</w:t>
      </w:r>
      <w:proofErr w:type="spellEnd"/>
      <w:r w:rsidRPr="002A4119">
        <w:rPr>
          <w:lang w:val="fr-FR"/>
        </w:rPr>
        <w:t xml:space="preserve"> / </w:t>
      </w:r>
      <w:proofErr w:type="spellStart"/>
      <w:r w:rsidRPr="002A4119">
        <w:rPr>
          <w:lang w:val="fr-FR"/>
        </w:rPr>
        <w:t>width</w:t>
      </w:r>
      <w:proofErr w:type="spellEnd"/>
      <w:r w:rsidRPr="002A4119">
        <w:rPr>
          <w:lang w:val="fr-FR"/>
        </w:rPr>
        <w:t>;</w:t>
      </w:r>
    </w:p>
    <w:p w:rsidR="002A4119" w:rsidRPr="002A4119" w:rsidRDefault="002A4119" w:rsidP="002A4119">
      <w:pPr>
        <w:pStyle w:val="ppCodeIndent"/>
        <w:rPr>
          <w:lang w:val="fr-FR"/>
        </w:rPr>
      </w:pPr>
    </w:p>
    <w:p w:rsidR="002A4119" w:rsidRPr="002A4119" w:rsidRDefault="002A4119" w:rsidP="002A4119">
      <w:pPr>
        <w:pStyle w:val="ppCodeIndent"/>
      </w:pPr>
      <w:r w:rsidRPr="002A4119">
        <w:t xml:space="preserve">    _</w:t>
      </w:r>
      <w:proofErr w:type="spellStart"/>
      <w:r w:rsidRPr="002A4119">
        <w:t>mainCanvas.width</w:t>
      </w:r>
      <w:proofErr w:type="spellEnd"/>
      <w:r w:rsidRPr="002A4119">
        <w:t xml:space="preserve"> = </w:t>
      </w:r>
      <w:proofErr w:type="spellStart"/>
      <w:r w:rsidRPr="002A4119">
        <w:t>Math.min</w:t>
      </w:r>
      <w:proofErr w:type="spellEnd"/>
      <w:r w:rsidRPr="002A4119">
        <w:t>(800, width);</w:t>
      </w:r>
    </w:p>
    <w:p w:rsidR="002A4119" w:rsidRPr="00210AA5" w:rsidRDefault="002A4119" w:rsidP="002A4119">
      <w:pPr>
        <w:pStyle w:val="ppCodeIndent"/>
        <w:rPr>
          <w:lang w:val="fr-FR"/>
        </w:rPr>
      </w:pPr>
      <w:r w:rsidRPr="002A4119">
        <w:t xml:space="preserve">    </w:t>
      </w:r>
      <w:r w:rsidRPr="00210AA5">
        <w:rPr>
          <w:lang w:val="fr-FR"/>
        </w:rPr>
        <w:t>_</w:t>
      </w:r>
      <w:proofErr w:type="spellStart"/>
      <w:r w:rsidRPr="00210AA5">
        <w:rPr>
          <w:lang w:val="fr-FR"/>
        </w:rPr>
        <w:t>mainCanvas.height</w:t>
      </w:r>
      <w:proofErr w:type="spellEnd"/>
      <w:r w:rsidRPr="00210AA5">
        <w:rPr>
          <w:lang w:val="fr-FR"/>
        </w:rPr>
        <w:t xml:space="preserve"> = _</w:t>
      </w:r>
      <w:proofErr w:type="spellStart"/>
      <w:r w:rsidRPr="00210AA5">
        <w:rPr>
          <w:lang w:val="fr-FR"/>
        </w:rPr>
        <w:t>mainCanvas.width</w:t>
      </w:r>
      <w:proofErr w:type="spellEnd"/>
      <w:r w:rsidRPr="00210AA5">
        <w:rPr>
          <w:lang w:val="fr-FR"/>
        </w:rPr>
        <w:t xml:space="preserve"> * ratio;</w:t>
      </w:r>
    </w:p>
    <w:p w:rsidR="002A4119" w:rsidRPr="00210AA5" w:rsidRDefault="002A4119" w:rsidP="002A4119">
      <w:pPr>
        <w:pStyle w:val="ppCodeIndent"/>
        <w:rPr>
          <w:lang w:val="fr-FR"/>
        </w:rPr>
      </w:pPr>
    </w:p>
    <w:p w:rsidR="002A4119" w:rsidRPr="00210AA5" w:rsidRDefault="002A4119" w:rsidP="002A4119">
      <w:pPr>
        <w:pStyle w:val="ppCodeIndent"/>
      </w:pPr>
      <w:r w:rsidRPr="00210AA5">
        <w:t xml:space="preserve">    // Reset the transform and related variables</w:t>
      </w:r>
    </w:p>
    <w:p w:rsidR="002A4119" w:rsidRPr="00210AA5" w:rsidRDefault="002A4119" w:rsidP="002A4119">
      <w:pPr>
        <w:pStyle w:val="ppCodeIndent"/>
        <w:rPr>
          <w:lang w:val="fr-FR"/>
        </w:rPr>
      </w:pPr>
      <w:r w:rsidRPr="00210AA5">
        <w:t xml:space="preserve">    </w:t>
      </w:r>
      <w:r w:rsidRPr="00210AA5">
        <w:rPr>
          <w:lang w:val="fr-FR"/>
        </w:rPr>
        <w:t>_dx = 0;</w:t>
      </w:r>
    </w:p>
    <w:p w:rsidR="002A4119" w:rsidRPr="00210AA5" w:rsidRDefault="002A4119" w:rsidP="002A4119">
      <w:pPr>
        <w:pStyle w:val="ppCodeIndent"/>
        <w:rPr>
          <w:lang w:val="fr-FR"/>
        </w:rPr>
      </w:pPr>
      <w:r w:rsidRPr="00210AA5">
        <w:rPr>
          <w:lang w:val="fr-FR"/>
        </w:rPr>
        <w:t xml:space="preserve">    _</w:t>
      </w:r>
      <w:proofErr w:type="spellStart"/>
      <w:r w:rsidRPr="00210AA5">
        <w:rPr>
          <w:lang w:val="fr-FR"/>
        </w:rPr>
        <w:t>dy</w:t>
      </w:r>
      <w:proofErr w:type="spellEnd"/>
      <w:r w:rsidRPr="00210AA5">
        <w:rPr>
          <w:lang w:val="fr-FR"/>
        </w:rPr>
        <w:t xml:space="preserve"> = 0;</w:t>
      </w:r>
    </w:p>
    <w:p w:rsidR="002A4119" w:rsidRPr="00210AA5" w:rsidRDefault="002A4119" w:rsidP="002A4119">
      <w:pPr>
        <w:pStyle w:val="ppCodeIndent"/>
        <w:rPr>
          <w:lang w:val="fr-FR"/>
        </w:rPr>
      </w:pPr>
      <w:r w:rsidRPr="00210AA5">
        <w:rPr>
          <w:lang w:val="fr-FR"/>
        </w:rPr>
        <w:t xml:space="preserve">    _</w:t>
      </w:r>
      <w:proofErr w:type="spellStart"/>
      <w:r w:rsidRPr="00210AA5">
        <w:rPr>
          <w:lang w:val="fr-FR"/>
        </w:rPr>
        <w:t>scale</w:t>
      </w:r>
      <w:proofErr w:type="spellEnd"/>
      <w:r w:rsidRPr="00210AA5">
        <w:rPr>
          <w:lang w:val="fr-FR"/>
        </w:rPr>
        <w:t xml:space="preserve"> = 1;</w:t>
      </w:r>
    </w:p>
    <w:p w:rsidR="002A4119" w:rsidRPr="00210AA5" w:rsidRDefault="002A4119" w:rsidP="002A4119">
      <w:pPr>
        <w:pStyle w:val="ppCodeIndent"/>
        <w:rPr>
          <w:lang w:val="fr-FR"/>
        </w:rPr>
      </w:pPr>
      <w:r w:rsidRPr="00210AA5">
        <w:rPr>
          <w:lang w:val="fr-FR"/>
        </w:rPr>
        <w:t xml:space="preserve">    _</w:t>
      </w:r>
      <w:proofErr w:type="spellStart"/>
      <w:r w:rsidRPr="00210AA5">
        <w:rPr>
          <w:lang w:val="fr-FR"/>
        </w:rPr>
        <w:t>mainCanvas.style.msTransform</w:t>
      </w:r>
      <w:proofErr w:type="spellEnd"/>
      <w:r w:rsidRPr="00210AA5">
        <w:rPr>
          <w:lang w:val="fr-FR"/>
        </w:rPr>
        <w:t xml:space="preserve"> = "</w:t>
      </w:r>
      <w:proofErr w:type="spellStart"/>
      <w:r w:rsidRPr="00210AA5">
        <w:rPr>
          <w:lang w:val="fr-FR"/>
        </w:rPr>
        <w:t>scale</w:t>
      </w:r>
      <w:proofErr w:type="spellEnd"/>
      <w:r w:rsidRPr="00210AA5">
        <w:rPr>
          <w:lang w:val="fr-FR"/>
        </w:rPr>
        <w:t xml:space="preserve">(1) </w:t>
      </w:r>
      <w:proofErr w:type="gramStart"/>
      <w:r w:rsidRPr="00210AA5">
        <w:rPr>
          <w:lang w:val="fr-FR"/>
        </w:rPr>
        <w:t>translate(</w:t>
      </w:r>
      <w:proofErr w:type="gramEnd"/>
      <w:r w:rsidRPr="00210AA5">
        <w:rPr>
          <w:lang w:val="fr-FR"/>
        </w:rPr>
        <w:t>0px,0px)";</w:t>
      </w:r>
    </w:p>
    <w:p w:rsidR="002A4119" w:rsidRPr="00210AA5" w:rsidRDefault="002A4119" w:rsidP="002A4119">
      <w:pPr>
        <w:pStyle w:val="ppCodeIndent"/>
        <w:rPr>
          <w:lang w:val="fr-FR"/>
        </w:rPr>
      </w:pPr>
    </w:p>
    <w:p w:rsidR="002A4119" w:rsidRPr="00210AA5" w:rsidRDefault="002A4119" w:rsidP="002A4119">
      <w:pPr>
        <w:pStyle w:val="ppCodeIndent"/>
      </w:pPr>
      <w:r w:rsidRPr="00210AA5">
        <w:rPr>
          <w:lang w:val="fr-FR"/>
        </w:rPr>
        <w:t xml:space="preserve">    </w:t>
      </w:r>
      <w:r w:rsidRPr="00210AA5">
        <w:t xml:space="preserve">// Convert the image into an </w:t>
      </w:r>
      <w:proofErr w:type="spellStart"/>
      <w:r w:rsidRPr="00210AA5">
        <w:t>ImageData</w:t>
      </w:r>
      <w:proofErr w:type="spellEnd"/>
      <w:r w:rsidRPr="00210AA5">
        <w:t xml:space="preserve"> object by drawing it to</w:t>
      </w:r>
    </w:p>
    <w:p w:rsidR="002A4119" w:rsidRPr="00210AA5" w:rsidRDefault="002A4119" w:rsidP="002A4119">
      <w:pPr>
        <w:pStyle w:val="ppCodeIndent"/>
      </w:pPr>
      <w:r w:rsidRPr="00210AA5">
        <w:t xml:space="preserve">    // the hidden canvas and calling </w:t>
      </w:r>
      <w:proofErr w:type="spellStart"/>
      <w:r w:rsidRPr="00210AA5">
        <w:t>getImageData</w:t>
      </w:r>
      <w:proofErr w:type="spellEnd"/>
      <w:r w:rsidRPr="00210AA5">
        <w:t xml:space="preserve"> on that canvas</w:t>
      </w:r>
    </w:p>
    <w:p w:rsidR="002A4119" w:rsidRPr="00210AA5" w:rsidRDefault="002A4119" w:rsidP="002A4119">
      <w:pPr>
        <w:pStyle w:val="ppCodeIndent"/>
        <w:rPr>
          <w:lang w:val="fr-FR"/>
        </w:rPr>
      </w:pPr>
      <w:r w:rsidRPr="00210AA5">
        <w:t xml:space="preserve">    </w:t>
      </w:r>
      <w:r w:rsidRPr="00210AA5">
        <w:rPr>
          <w:lang w:val="fr-FR"/>
        </w:rPr>
        <w:t>_</w:t>
      </w:r>
      <w:proofErr w:type="spellStart"/>
      <w:r w:rsidRPr="00210AA5">
        <w:rPr>
          <w:lang w:val="fr-FR"/>
        </w:rPr>
        <w:t>hiddenCanvas.width</w:t>
      </w:r>
      <w:proofErr w:type="spellEnd"/>
      <w:r w:rsidRPr="00210AA5">
        <w:rPr>
          <w:lang w:val="fr-FR"/>
        </w:rPr>
        <w:t xml:space="preserve"> = </w:t>
      </w:r>
      <w:proofErr w:type="spellStart"/>
      <w:r w:rsidRPr="00210AA5">
        <w:rPr>
          <w:lang w:val="fr-FR"/>
        </w:rPr>
        <w:t>image.width</w:t>
      </w:r>
      <w:proofErr w:type="spellEnd"/>
      <w:r w:rsidRPr="00210AA5">
        <w:rPr>
          <w:lang w:val="fr-FR"/>
        </w:rPr>
        <w:t>;</w:t>
      </w:r>
    </w:p>
    <w:p w:rsidR="002A4119" w:rsidRPr="002A4119" w:rsidRDefault="002A4119" w:rsidP="002A4119">
      <w:pPr>
        <w:pStyle w:val="ppCodeIndent"/>
        <w:rPr>
          <w:lang w:val="fr-FR"/>
        </w:rPr>
      </w:pPr>
      <w:r w:rsidRPr="002A4119">
        <w:rPr>
          <w:lang w:val="fr-FR"/>
        </w:rPr>
        <w:t xml:space="preserve">    _</w:t>
      </w:r>
      <w:proofErr w:type="spellStart"/>
      <w:r w:rsidRPr="002A4119">
        <w:rPr>
          <w:lang w:val="fr-FR"/>
        </w:rPr>
        <w:t>hiddenCanvas.height</w:t>
      </w:r>
      <w:proofErr w:type="spellEnd"/>
      <w:r w:rsidRPr="002A4119">
        <w:rPr>
          <w:lang w:val="fr-FR"/>
        </w:rPr>
        <w:t xml:space="preserve"> = </w:t>
      </w:r>
      <w:proofErr w:type="spellStart"/>
      <w:r w:rsidRPr="002A4119">
        <w:rPr>
          <w:lang w:val="fr-FR"/>
        </w:rPr>
        <w:t>image.height</w:t>
      </w:r>
      <w:proofErr w:type="spellEnd"/>
      <w:r w:rsidRPr="002A4119">
        <w:rPr>
          <w:lang w:val="fr-FR"/>
        </w:rPr>
        <w:t>;</w:t>
      </w:r>
    </w:p>
    <w:p w:rsidR="002A4119" w:rsidRPr="002A4119" w:rsidRDefault="002A4119" w:rsidP="002A4119">
      <w:pPr>
        <w:pStyle w:val="ppCodeIndent"/>
      </w:pPr>
      <w:r w:rsidRPr="002A4119">
        <w:t xml:space="preserve">    _</w:t>
      </w:r>
      <w:proofErr w:type="spellStart"/>
      <w:r w:rsidRPr="002A4119">
        <w:t>hiddenContext.drawImage</w:t>
      </w:r>
      <w:proofErr w:type="spellEnd"/>
      <w:r w:rsidRPr="002A4119">
        <w:t>(image, 0, 0, _</w:t>
      </w:r>
      <w:proofErr w:type="spellStart"/>
      <w:r w:rsidRPr="002A4119">
        <w:t>hiddenCanvas.width</w:t>
      </w:r>
      <w:proofErr w:type="spellEnd"/>
      <w:r w:rsidRPr="002A4119">
        <w:t>, _</w:t>
      </w:r>
      <w:proofErr w:type="spellStart"/>
      <w:r w:rsidRPr="002A4119">
        <w:t>hiddenCanvas.height</w:t>
      </w:r>
      <w:proofErr w:type="spellEnd"/>
      <w:r w:rsidRPr="002A4119">
        <w:t>);</w:t>
      </w:r>
    </w:p>
    <w:p w:rsidR="002A4119" w:rsidRPr="002A4119" w:rsidRDefault="002A4119" w:rsidP="002A4119">
      <w:pPr>
        <w:pStyle w:val="ppCodeIndent"/>
      </w:pPr>
      <w:r w:rsidRPr="002A4119">
        <w:lastRenderedPageBreak/>
        <w:t xml:space="preserve">    _bitmap = _</w:t>
      </w:r>
      <w:proofErr w:type="spellStart"/>
      <w:r w:rsidRPr="002A4119">
        <w:t>hiddenContext.getImageData</w:t>
      </w:r>
      <w:proofErr w:type="spellEnd"/>
      <w:r w:rsidRPr="002A4119">
        <w:t>(0, 0, _</w:t>
      </w:r>
      <w:proofErr w:type="spellStart"/>
      <w:r w:rsidRPr="002A4119">
        <w:t>hiddenCanvas.width</w:t>
      </w:r>
      <w:proofErr w:type="spellEnd"/>
      <w:r w:rsidRPr="002A4119">
        <w:t>, _</w:t>
      </w:r>
      <w:proofErr w:type="spellStart"/>
      <w:r w:rsidRPr="002A4119">
        <w:t>hiddenCanvas.height</w:t>
      </w:r>
      <w:proofErr w:type="spellEnd"/>
      <w:r w:rsidRPr="002A4119">
        <w:t>);</w:t>
      </w:r>
    </w:p>
    <w:p w:rsidR="002A4119" w:rsidRPr="002A4119" w:rsidRDefault="002A4119" w:rsidP="002A4119">
      <w:pPr>
        <w:pStyle w:val="ppCodeIndent"/>
      </w:pPr>
    </w:p>
    <w:p w:rsidR="002A4119" w:rsidRPr="002A4119" w:rsidRDefault="002A4119" w:rsidP="002A4119">
      <w:pPr>
        <w:pStyle w:val="ppCodeIndent"/>
      </w:pPr>
      <w:r w:rsidRPr="002A4119">
        <w:t xml:space="preserve">    // Transfer (and scale) the image from the hidden canvas to the main canvas</w:t>
      </w:r>
    </w:p>
    <w:p w:rsidR="002A4119" w:rsidRPr="002A4119" w:rsidRDefault="002A4119" w:rsidP="002A4119">
      <w:pPr>
        <w:pStyle w:val="ppCodeIndent"/>
        <w:rPr>
          <w:lang w:val="fr-FR"/>
        </w:rPr>
      </w:pPr>
      <w:r w:rsidRPr="002A4119">
        <w:t xml:space="preserve">    </w:t>
      </w:r>
      <w:r w:rsidRPr="002A4119">
        <w:rPr>
          <w:lang w:val="fr-FR"/>
        </w:rPr>
        <w:t>_</w:t>
      </w:r>
      <w:proofErr w:type="spellStart"/>
      <w:proofErr w:type="gramStart"/>
      <w:r w:rsidRPr="002A4119">
        <w:rPr>
          <w:lang w:val="fr-FR"/>
        </w:rPr>
        <w:t>mainContext.drawImage</w:t>
      </w:r>
      <w:proofErr w:type="spellEnd"/>
      <w:r w:rsidRPr="002A4119">
        <w:rPr>
          <w:lang w:val="fr-FR"/>
        </w:rPr>
        <w:t>(</w:t>
      </w:r>
      <w:proofErr w:type="gramEnd"/>
      <w:r w:rsidRPr="002A4119">
        <w:rPr>
          <w:lang w:val="fr-FR"/>
        </w:rPr>
        <w:t>_</w:t>
      </w:r>
      <w:proofErr w:type="spellStart"/>
      <w:r w:rsidRPr="002A4119">
        <w:rPr>
          <w:lang w:val="fr-FR"/>
        </w:rPr>
        <w:t>hiddenCanvas</w:t>
      </w:r>
      <w:proofErr w:type="spellEnd"/>
      <w:r w:rsidRPr="002A4119">
        <w:rPr>
          <w:lang w:val="fr-FR"/>
        </w:rPr>
        <w:t>, 0, 0, _</w:t>
      </w:r>
      <w:proofErr w:type="spellStart"/>
      <w:r w:rsidRPr="002A4119">
        <w:rPr>
          <w:lang w:val="fr-FR"/>
        </w:rPr>
        <w:t>mainCanvas.width</w:t>
      </w:r>
      <w:proofErr w:type="spellEnd"/>
      <w:r w:rsidRPr="002A4119">
        <w:rPr>
          <w:lang w:val="fr-FR"/>
        </w:rPr>
        <w:t>, _</w:t>
      </w:r>
      <w:proofErr w:type="spellStart"/>
      <w:r w:rsidRPr="002A4119">
        <w:rPr>
          <w:lang w:val="fr-FR"/>
        </w:rPr>
        <w:t>mainCanvas.height</w:t>
      </w:r>
      <w:proofErr w:type="spellEnd"/>
      <w:r w:rsidRPr="002A4119">
        <w:rPr>
          <w:lang w:val="fr-FR"/>
        </w:rPr>
        <w:t>);</w:t>
      </w:r>
    </w:p>
    <w:p w:rsidR="002A4119" w:rsidRPr="002A4119" w:rsidRDefault="002A4119" w:rsidP="002A4119">
      <w:pPr>
        <w:pStyle w:val="ppCodeIndent"/>
        <w:rPr>
          <w:lang w:val="fr-FR"/>
        </w:rPr>
      </w:pPr>
    </w:p>
    <w:p w:rsidR="002A4119" w:rsidRPr="002A4119" w:rsidRDefault="002A4119" w:rsidP="002A4119">
      <w:pPr>
        <w:pStyle w:val="ppCodeIndent"/>
        <w:rPr>
          <w:lang w:val="fr-FR"/>
        </w:rPr>
      </w:pPr>
      <w:r w:rsidRPr="002A4119">
        <w:rPr>
          <w:lang w:val="fr-FR"/>
        </w:rPr>
        <w:t xml:space="preserve">    // </w:t>
      </w:r>
      <w:proofErr w:type="spellStart"/>
      <w:r w:rsidRPr="002A4119">
        <w:rPr>
          <w:lang w:val="fr-FR"/>
        </w:rPr>
        <w:t>Disable</w:t>
      </w:r>
      <w:proofErr w:type="spellEnd"/>
      <w:r w:rsidRPr="002A4119">
        <w:rPr>
          <w:lang w:val="fr-FR"/>
        </w:rPr>
        <w:t xml:space="preserve"> the Save </w:t>
      </w:r>
      <w:proofErr w:type="spellStart"/>
      <w:r w:rsidRPr="002A4119">
        <w:rPr>
          <w:lang w:val="fr-FR"/>
        </w:rPr>
        <w:t>button</w:t>
      </w:r>
      <w:proofErr w:type="spellEnd"/>
    </w:p>
    <w:p w:rsidR="002A4119" w:rsidRPr="002A4119" w:rsidRDefault="002A4119" w:rsidP="002A4119">
      <w:pPr>
        <w:pStyle w:val="ppCodeIndent"/>
        <w:rPr>
          <w:lang w:val="fr-FR"/>
        </w:rPr>
      </w:pPr>
      <w:r w:rsidRPr="002A4119">
        <w:rPr>
          <w:lang w:val="fr-FR"/>
        </w:rPr>
        <w:t xml:space="preserve">    _</w:t>
      </w:r>
      <w:proofErr w:type="spellStart"/>
      <w:proofErr w:type="gramStart"/>
      <w:r w:rsidRPr="002A4119">
        <w:rPr>
          <w:lang w:val="fr-FR"/>
        </w:rPr>
        <w:t>saveButton.setAttribute</w:t>
      </w:r>
      <w:proofErr w:type="spellEnd"/>
      <w:r w:rsidRPr="002A4119">
        <w:rPr>
          <w:lang w:val="fr-FR"/>
        </w:rPr>
        <w:t>(</w:t>
      </w:r>
      <w:proofErr w:type="gramEnd"/>
      <w:r w:rsidRPr="002A4119">
        <w:rPr>
          <w:lang w:val="fr-FR"/>
        </w:rPr>
        <w:t>"</w:t>
      </w:r>
      <w:proofErr w:type="spellStart"/>
      <w:r w:rsidRPr="002A4119">
        <w:rPr>
          <w:lang w:val="fr-FR"/>
        </w:rPr>
        <w:t>disabled</w:t>
      </w:r>
      <w:proofErr w:type="spellEnd"/>
      <w:r w:rsidRPr="002A4119">
        <w:rPr>
          <w:lang w:val="fr-FR"/>
        </w:rPr>
        <w:t>", "");</w:t>
      </w:r>
    </w:p>
    <w:p w:rsidR="00633C2C" w:rsidRPr="002A4119" w:rsidRDefault="002A4119" w:rsidP="002A4119">
      <w:pPr>
        <w:pStyle w:val="ppCodeIndent"/>
        <w:numPr>
          <w:ilvl w:val="0"/>
          <w:numId w:val="0"/>
        </w:numPr>
        <w:ind w:left="720"/>
        <w:rPr>
          <w:lang w:val="fr-FR"/>
        </w:rPr>
      </w:pPr>
      <w:r w:rsidRPr="002A4119">
        <w:rPr>
          <w:lang w:val="fr-FR"/>
        </w:rPr>
        <w:t>}</w:t>
      </w:r>
    </w:p>
    <w:p w:rsidR="000A4412" w:rsidRDefault="00D23828" w:rsidP="00551828">
      <w:pPr>
        <w:pStyle w:val="ppNumberList"/>
      </w:pPr>
      <w:r>
        <w:t>Press F5 to launch the application</w:t>
      </w:r>
      <w:r w:rsidR="000A4412">
        <w:t>.</w:t>
      </w:r>
    </w:p>
    <w:p w:rsidR="000A4412" w:rsidRDefault="006E0B9E" w:rsidP="00551828">
      <w:pPr>
        <w:pStyle w:val="ppNumberList"/>
      </w:pPr>
      <w:r>
        <w:t xml:space="preserve">Load a photo. Then put two fingers </w:t>
      </w:r>
      <w:r w:rsidR="00550EC0">
        <w:t xml:space="preserve">on the screen </w:t>
      </w:r>
      <w:r>
        <w:t>and move them apart to zoom in.</w:t>
      </w:r>
    </w:p>
    <w:p w:rsidR="000E1BF5" w:rsidRDefault="000E1BF5" w:rsidP="00551828">
      <w:pPr>
        <w:pStyle w:val="ppNumberList"/>
      </w:pPr>
      <w:proofErr w:type="gramStart"/>
      <w:r>
        <w:t>Use a finger to reposition the photo so red eyes are</w:t>
      </w:r>
      <w:proofErr w:type="gramEnd"/>
      <w:r>
        <w:t xml:space="preserve"> roughly in the center of the screen.</w:t>
      </w:r>
    </w:p>
    <w:p w:rsidR="000A4412" w:rsidRDefault="00843DF0" w:rsidP="00551828">
      <w:pPr>
        <w:pStyle w:val="ppNumberList"/>
      </w:pPr>
      <w:r>
        <w:t>Tap</w:t>
      </w:r>
      <w:r w:rsidR="006E0B9E">
        <w:t xml:space="preserve"> a red eye in the photo to fix </w:t>
      </w:r>
      <w:r>
        <w:t xml:space="preserve">it </w:t>
      </w:r>
      <w:r w:rsidR="006E0B9E">
        <w:t>(Figure 3)</w:t>
      </w:r>
      <w:r w:rsidR="000A4412">
        <w:t>.</w:t>
      </w:r>
    </w:p>
    <w:p w:rsidR="006E0B9E" w:rsidRDefault="006E0B9E" w:rsidP="00B20999">
      <w:pPr>
        <w:pStyle w:val="ppFigureIndent"/>
      </w:pPr>
      <w:r>
        <w:rPr>
          <w:noProof/>
          <w:lang w:bidi="he-IL"/>
        </w:rPr>
        <w:drawing>
          <wp:inline distT="0" distB="0" distL="0" distR="0" wp14:anchorId="2DFC7618" wp14:editId="494B3462">
            <wp:extent cx="5175504" cy="29077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r:link="rId16"/>
                    <a:stretch>
                      <a:fillRect/>
                    </a:stretch>
                  </pic:blipFill>
                  <pic:spPr>
                    <a:xfrm>
                      <a:off x="0" y="0"/>
                      <a:ext cx="5175504" cy="2907792"/>
                    </a:xfrm>
                    <a:prstGeom prst="rect">
                      <a:avLst/>
                    </a:prstGeom>
                  </pic:spPr>
                </pic:pic>
              </a:graphicData>
            </a:graphic>
          </wp:inline>
        </w:drawing>
      </w:r>
    </w:p>
    <w:p w:rsidR="006E0B9E" w:rsidRDefault="006E0B9E" w:rsidP="00B20999">
      <w:pPr>
        <w:pStyle w:val="ppFigureNumberIndent"/>
      </w:pPr>
      <w:r>
        <w:t xml:space="preserve">Figure </w:t>
      </w:r>
      <w:r w:rsidR="00B20999">
        <w:t>3</w:t>
      </w:r>
    </w:p>
    <w:p w:rsidR="006E0B9E" w:rsidRPr="006E0B9E" w:rsidRDefault="006E0B9E" w:rsidP="00B20999">
      <w:pPr>
        <w:pStyle w:val="ppFigureCaptionIndent"/>
      </w:pPr>
      <w:r>
        <w:t>A zoomed photo with a red eye removed</w:t>
      </w:r>
    </w:p>
    <w:p w:rsidR="00551828" w:rsidRDefault="00FE233E" w:rsidP="00551828">
      <w:pPr>
        <w:pStyle w:val="ppNumberList"/>
      </w:pPr>
      <w:r>
        <w:t>Put two fingers on the screen and</w:t>
      </w:r>
      <w:r w:rsidR="000E1BF5">
        <w:t xml:space="preserve"> move them t</w:t>
      </w:r>
      <w:r w:rsidR="00203DD0">
        <w:t>ogether to zoom back out</w:t>
      </w:r>
      <w:r w:rsidR="00551828">
        <w:t>.</w:t>
      </w:r>
    </w:p>
    <w:p w:rsidR="005C6267" w:rsidRPr="005C6267" w:rsidRDefault="005C6267" w:rsidP="005C6267">
      <w:pPr>
        <w:pStyle w:val="ppNoteIndent"/>
        <w:rPr>
          <w:b/>
        </w:rPr>
      </w:pPr>
      <w:r w:rsidRPr="005C6267">
        <w:rPr>
          <w:b/>
        </w:rPr>
        <w:t xml:space="preserve">Note: </w:t>
      </w:r>
      <w:r>
        <w:t xml:space="preserve">By default, scaling performed with CSS transforms occurs from the upper-left corner of a DOM element, causing the element to move unnaturally in response to pinch gestures. In </w:t>
      </w:r>
      <w:proofErr w:type="spellStart"/>
      <w:r>
        <w:t>Contoso</w:t>
      </w:r>
      <w:proofErr w:type="spellEnd"/>
      <w:r>
        <w:t xml:space="preserve"> Photo, the image scales outward from </w:t>
      </w:r>
      <w:r w:rsidR="00D556BC">
        <w:t>its</w:t>
      </w:r>
      <w:r>
        <w:t xml:space="preserve"> center thanks to the “-</w:t>
      </w:r>
      <w:proofErr w:type="spellStart"/>
      <w:r>
        <w:t>ms</w:t>
      </w:r>
      <w:proofErr w:type="spellEnd"/>
      <w:r>
        <w:t>-transform-origin: 50%” style applied to the image in default.css.</w:t>
      </w:r>
    </w:p>
    <w:p w:rsidR="00444697" w:rsidRDefault="00444697" w:rsidP="00444697">
      <w:pPr>
        <w:pStyle w:val="ppNumberList"/>
      </w:pPr>
      <w:r>
        <w:t>Return to Visual Studio and stop debugging.</w:t>
      </w:r>
    </w:p>
    <w:p w:rsidR="00444697" w:rsidRDefault="00444697" w:rsidP="00444697">
      <w:pPr>
        <w:pStyle w:val="ppListEnd"/>
      </w:pPr>
    </w:p>
    <w:p w:rsidR="00444697" w:rsidRDefault="00444697" w:rsidP="00444697">
      <w:pPr>
        <w:pStyle w:val="ppProcedureStart"/>
      </w:pPr>
      <w:bookmarkStart w:id="12" w:name="_Toc326476160"/>
      <w:bookmarkStart w:id="13" w:name="_Toc327918239"/>
      <w:r>
        <w:t xml:space="preserve">Task 4 – Add </w:t>
      </w:r>
      <w:proofErr w:type="spellStart"/>
      <w:r>
        <w:t>Mousewheel</w:t>
      </w:r>
      <w:proofErr w:type="spellEnd"/>
      <w:r>
        <w:t xml:space="preserve"> Support</w:t>
      </w:r>
      <w:bookmarkEnd w:id="12"/>
      <w:bookmarkEnd w:id="13"/>
    </w:p>
    <w:p w:rsidR="00444697" w:rsidRPr="00C455D1" w:rsidRDefault="00444697" w:rsidP="00444697">
      <w:pPr>
        <w:pStyle w:val="ppBodyText"/>
      </w:pPr>
      <w:r>
        <w:lastRenderedPageBreak/>
        <w:t xml:space="preserve">Using </w:t>
      </w:r>
      <w:proofErr w:type="spellStart"/>
      <w:r w:rsidR="007A72DF">
        <w:t>MSGestureChange</w:t>
      </w:r>
      <w:proofErr w:type="spellEnd"/>
      <w:r>
        <w:t xml:space="preserve"> events for pinch-zooms works great on touch screens, but what about users who </w:t>
      </w:r>
      <w:proofErr w:type="gramStart"/>
      <w:r>
        <w:t>don’t</w:t>
      </w:r>
      <w:proofErr w:type="gramEnd"/>
      <w:r>
        <w:t xml:space="preserve"> hav</w:t>
      </w:r>
      <w:r w:rsidR="007A72DF">
        <w:t xml:space="preserve">e a touch screen? In this </w:t>
      </w:r>
      <w:r>
        <w:t xml:space="preserve">task, </w:t>
      </w:r>
      <w:proofErr w:type="gramStart"/>
      <w:r>
        <w:t>you’ll</w:t>
      </w:r>
      <w:proofErr w:type="gramEnd"/>
      <w:r>
        <w:t xml:space="preserve"> add </w:t>
      </w:r>
      <w:proofErr w:type="spellStart"/>
      <w:r>
        <w:t>mousewheel</w:t>
      </w:r>
      <w:proofErr w:type="spellEnd"/>
      <w:r>
        <w:t xml:space="preserve"> support so users can zoom in and out using the mouse.</w:t>
      </w:r>
    </w:p>
    <w:p w:rsidR="00444697" w:rsidRDefault="00444697" w:rsidP="00444697">
      <w:pPr>
        <w:pStyle w:val="ppNumberList"/>
      </w:pPr>
      <w:r>
        <w:t xml:space="preserve">In </w:t>
      </w:r>
      <w:r w:rsidR="007807EF">
        <w:t>default.js</w:t>
      </w:r>
      <w:r>
        <w:t xml:space="preserve">, </w:t>
      </w:r>
      <w:r w:rsidR="007807EF">
        <w:t xml:space="preserve">add the following statement to the end of the </w:t>
      </w:r>
      <w:proofErr w:type="spellStart"/>
      <w:r w:rsidR="007807EF">
        <w:t>app.onactivated</w:t>
      </w:r>
      <w:proofErr w:type="spellEnd"/>
      <w:r w:rsidR="007807EF">
        <w:t xml:space="preserve"> handler</w:t>
      </w:r>
      <w:r>
        <w:t>:</w:t>
      </w:r>
    </w:p>
    <w:p w:rsidR="00444697" w:rsidRDefault="007807EF" w:rsidP="00444697">
      <w:pPr>
        <w:pStyle w:val="ppCodeLanguageIndent"/>
      </w:pPr>
      <w:r>
        <w:t>JavaScript</w:t>
      </w:r>
    </w:p>
    <w:p w:rsidR="00444697" w:rsidRPr="004457FB" w:rsidRDefault="007807EF" w:rsidP="007807EF">
      <w:pPr>
        <w:pStyle w:val="ppCodeIndent"/>
      </w:pPr>
      <w:proofErr w:type="spellStart"/>
      <w:r w:rsidRPr="007807EF">
        <w:t>document.addEventListener</w:t>
      </w:r>
      <w:proofErr w:type="spellEnd"/>
      <w:r w:rsidRPr="007807EF">
        <w:t>("</w:t>
      </w:r>
      <w:proofErr w:type="spellStart"/>
      <w:r w:rsidRPr="007807EF">
        <w:t>mousewheel</w:t>
      </w:r>
      <w:proofErr w:type="spellEnd"/>
      <w:r w:rsidRPr="007807EF">
        <w:t xml:space="preserve">", </w:t>
      </w:r>
      <w:proofErr w:type="spellStart"/>
      <w:r w:rsidRPr="007807EF">
        <w:t>onMouseWheelChanged</w:t>
      </w:r>
      <w:proofErr w:type="spellEnd"/>
      <w:r w:rsidRPr="007807EF">
        <w:t>);</w:t>
      </w:r>
    </w:p>
    <w:p w:rsidR="00444697" w:rsidRDefault="007807EF" w:rsidP="00444697">
      <w:pPr>
        <w:pStyle w:val="ppNumberList"/>
      </w:pPr>
      <w:r>
        <w:t>Now a</w:t>
      </w:r>
      <w:r w:rsidR="00444697">
        <w:t xml:space="preserve">dd the following event handler to </w:t>
      </w:r>
      <w:r>
        <w:t>default.js</w:t>
      </w:r>
      <w:r w:rsidR="00444697">
        <w:t>:</w:t>
      </w:r>
    </w:p>
    <w:p w:rsidR="00444697" w:rsidRDefault="007807EF" w:rsidP="00444697">
      <w:pPr>
        <w:pStyle w:val="ppCodeLanguageIndent"/>
      </w:pPr>
      <w:r>
        <w:t>JavaScript</w:t>
      </w:r>
    </w:p>
    <w:p w:rsidR="00C533E8" w:rsidRDefault="00C533E8" w:rsidP="00C533E8">
      <w:pPr>
        <w:pStyle w:val="ppCodeIndent"/>
      </w:pPr>
      <w:r>
        <w:t xml:space="preserve">function </w:t>
      </w:r>
      <w:proofErr w:type="spellStart"/>
      <w:r>
        <w:t>onMouseWheelChanged</w:t>
      </w:r>
      <w:proofErr w:type="spellEnd"/>
      <w:r>
        <w:t>(e) {</w:t>
      </w:r>
    </w:p>
    <w:p w:rsidR="00C533E8" w:rsidRDefault="00C533E8" w:rsidP="00C533E8">
      <w:pPr>
        <w:pStyle w:val="ppCodeIndent"/>
      </w:pPr>
      <w:r>
        <w:t xml:space="preserve">    if (_bitmap != null &amp;&amp; </w:t>
      </w:r>
      <w:proofErr w:type="spellStart"/>
      <w:r>
        <w:t>e.ctrlKey</w:t>
      </w:r>
      <w:proofErr w:type="spellEnd"/>
      <w:r>
        <w:t>) {</w:t>
      </w:r>
    </w:p>
    <w:p w:rsidR="00C533E8" w:rsidRDefault="00C533E8" w:rsidP="00C533E8">
      <w:pPr>
        <w:pStyle w:val="ppCodeIndent"/>
      </w:pPr>
      <w:r>
        <w:t xml:space="preserve">        if (</w:t>
      </w:r>
      <w:proofErr w:type="spellStart"/>
      <w:r>
        <w:t>e.wheelDelta</w:t>
      </w:r>
      <w:proofErr w:type="spellEnd"/>
      <w:r>
        <w:t xml:space="preserve"> &gt; 0) {</w:t>
      </w:r>
    </w:p>
    <w:p w:rsidR="00C533E8" w:rsidRDefault="00C533E8" w:rsidP="00C533E8">
      <w:pPr>
        <w:pStyle w:val="ppCodeIndent"/>
      </w:pPr>
      <w:r>
        <w:t xml:space="preserve">            // Zoom in</w:t>
      </w:r>
    </w:p>
    <w:p w:rsidR="00C533E8" w:rsidRDefault="00C533E8" w:rsidP="00C533E8">
      <w:pPr>
        <w:pStyle w:val="ppCodeIndent"/>
      </w:pPr>
      <w:r>
        <w:t xml:space="preserve">            if (_scale &lt; 4.0) {</w:t>
      </w:r>
    </w:p>
    <w:p w:rsidR="00C533E8" w:rsidRDefault="00C533E8" w:rsidP="00C533E8">
      <w:pPr>
        <w:pStyle w:val="ppCodeIndent"/>
      </w:pPr>
      <w:r>
        <w:t xml:space="preserve">                _scale += 0.1;</w:t>
      </w:r>
    </w:p>
    <w:p w:rsidR="00C533E8" w:rsidRDefault="00C533E8" w:rsidP="00C533E8">
      <w:pPr>
        <w:pStyle w:val="ppCodeIndent"/>
      </w:pPr>
      <w:r>
        <w:t xml:space="preserve">                _</w:t>
      </w:r>
      <w:proofErr w:type="spellStart"/>
      <w:r>
        <w:t>mainCanvas.style.msTransform</w:t>
      </w:r>
      <w:proofErr w:type="spellEnd"/>
      <w:r>
        <w:t xml:space="preserve"> = "scale(" + _scale + ") translate(" + _dx + "</w:t>
      </w:r>
      <w:proofErr w:type="spellStart"/>
      <w:r>
        <w:t>px</w:t>
      </w:r>
      <w:proofErr w:type="spellEnd"/>
      <w:r>
        <w:t>," + _</w:t>
      </w:r>
      <w:proofErr w:type="spellStart"/>
      <w:r>
        <w:t>dy</w:t>
      </w:r>
      <w:proofErr w:type="spellEnd"/>
      <w:r>
        <w:t xml:space="preserve"> + "</w:t>
      </w:r>
      <w:proofErr w:type="spellStart"/>
      <w:r>
        <w:t>px</w:t>
      </w:r>
      <w:proofErr w:type="spellEnd"/>
      <w:r>
        <w:t>)";</w:t>
      </w:r>
    </w:p>
    <w:p w:rsidR="00C533E8" w:rsidRDefault="00C533E8" w:rsidP="00C533E8">
      <w:pPr>
        <w:pStyle w:val="ppCodeIndent"/>
      </w:pPr>
      <w:r>
        <w:t xml:space="preserve">            }</w:t>
      </w:r>
    </w:p>
    <w:p w:rsidR="00C533E8" w:rsidRDefault="00C533E8" w:rsidP="00C533E8">
      <w:pPr>
        <w:pStyle w:val="ppCodeIndent"/>
      </w:pPr>
      <w:r>
        <w:t xml:space="preserve">        }</w:t>
      </w:r>
    </w:p>
    <w:p w:rsidR="00C533E8" w:rsidRDefault="00C533E8" w:rsidP="00C533E8">
      <w:pPr>
        <w:pStyle w:val="ppCodeIndent"/>
      </w:pPr>
      <w:r>
        <w:t xml:space="preserve">        else {</w:t>
      </w:r>
    </w:p>
    <w:p w:rsidR="00C533E8" w:rsidRDefault="00C533E8" w:rsidP="00C533E8">
      <w:pPr>
        <w:pStyle w:val="ppCodeIndent"/>
      </w:pPr>
      <w:r>
        <w:t xml:space="preserve">            // Zoom out</w:t>
      </w:r>
    </w:p>
    <w:p w:rsidR="00C533E8" w:rsidRDefault="00C533E8" w:rsidP="00C533E8">
      <w:pPr>
        <w:pStyle w:val="ppCodeIndent"/>
      </w:pPr>
      <w:r>
        <w:t xml:space="preserve">            if (_scale &gt; 1.0) {</w:t>
      </w:r>
    </w:p>
    <w:p w:rsidR="00C533E8" w:rsidRDefault="00C533E8" w:rsidP="00C533E8">
      <w:pPr>
        <w:pStyle w:val="ppCodeIndent"/>
      </w:pPr>
      <w:r>
        <w:t xml:space="preserve">                _scale -= 0.1;</w:t>
      </w:r>
    </w:p>
    <w:p w:rsidR="00C533E8" w:rsidRDefault="00C533E8" w:rsidP="00C533E8">
      <w:pPr>
        <w:pStyle w:val="ppCodeIndent"/>
      </w:pPr>
      <w:r>
        <w:t xml:space="preserve">                _</w:t>
      </w:r>
      <w:proofErr w:type="spellStart"/>
      <w:r>
        <w:t>mainCanvas.style.msTransform</w:t>
      </w:r>
      <w:proofErr w:type="spellEnd"/>
      <w:r>
        <w:t xml:space="preserve"> = "scale(" + _scale + ") translate(" + _dx + "</w:t>
      </w:r>
      <w:proofErr w:type="spellStart"/>
      <w:r>
        <w:t>px</w:t>
      </w:r>
      <w:proofErr w:type="spellEnd"/>
      <w:r>
        <w:t>," + _</w:t>
      </w:r>
      <w:proofErr w:type="spellStart"/>
      <w:r>
        <w:t>dy</w:t>
      </w:r>
      <w:proofErr w:type="spellEnd"/>
      <w:r>
        <w:t xml:space="preserve"> + "</w:t>
      </w:r>
      <w:proofErr w:type="spellStart"/>
      <w:r>
        <w:t>px</w:t>
      </w:r>
      <w:proofErr w:type="spellEnd"/>
      <w:r>
        <w:t>)";</w:t>
      </w:r>
    </w:p>
    <w:p w:rsidR="00C533E8" w:rsidRDefault="00C533E8" w:rsidP="00C533E8">
      <w:pPr>
        <w:pStyle w:val="ppCodeIndent"/>
      </w:pPr>
      <w:r>
        <w:t xml:space="preserve">            }</w:t>
      </w:r>
    </w:p>
    <w:p w:rsidR="00C533E8" w:rsidRDefault="00C533E8" w:rsidP="00C533E8">
      <w:pPr>
        <w:pStyle w:val="ppCodeIndent"/>
      </w:pPr>
      <w:r>
        <w:t xml:space="preserve">        }</w:t>
      </w:r>
    </w:p>
    <w:p w:rsidR="00C533E8" w:rsidRDefault="00C533E8" w:rsidP="00C533E8">
      <w:pPr>
        <w:pStyle w:val="ppCodeIndent"/>
      </w:pPr>
      <w:r>
        <w:t xml:space="preserve">    }</w:t>
      </w:r>
    </w:p>
    <w:p w:rsidR="00444697" w:rsidRPr="004457FB" w:rsidRDefault="00C533E8" w:rsidP="00C533E8">
      <w:pPr>
        <w:pStyle w:val="ppCodeIndent"/>
      </w:pPr>
      <w:r>
        <w:t>}</w:t>
      </w:r>
    </w:p>
    <w:p w:rsidR="00444697" w:rsidRPr="005C46F8" w:rsidRDefault="00444697" w:rsidP="00444697">
      <w:pPr>
        <w:pStyle w:val="ppNoteIndent"/>
        <w:rPr>
          <w:b/>
        </w:rPr>
      </w:pPr>
      <w:r w:rsidRPr="005C46F8">
        <w:rPr>
          <w:b/>
        </w:rPr>
        <w:t xml:space="preserve">Note: </w:t>
      </w:r>
      <w:r>
        <w:t xml:space="preserve">This handler scales the photo using the same </w:t>
      </w:r>
      <w:r w:rsidR="0019785F">
        <w:t>transform</w:t>
      </w:r>
      <w:r>
        <w:t xml:space="preserve"> that the </w:t>
      </w:r>
      <w:proofErr w:type="spellStart"/>
      <w:r w:rsidR="0019785F">
        <w:t>MSGestureChange</w:t>
      </w:r>
      <w:proofErr w:type="spellEnd"/>
      <w:r>
        <w:t xml:space="preserve"> handler uses. </w:t>
      </w:r>
      <w:proofErr w:type="gramStart"/>
      <w:r>
        <w:t>But</w:t>
      </w:r>
      <w:proofErr w:type="gramEnd"/>
      <w:r>
        <w:t xml:space="preserve"> this handler is called when the </w:t>
      </w:r>
      <w:proofErr w:type="spellStart"/>
      <w:r>
        <w:t>mousewheel</w:t>
      </w:r>
      <w:proofErr w:type="spellEnd"/>
      <w:r>
        <w:t xml:space="preserve"> is rolled forward or backward with the Ctrl key held down.</w:t>
      </w:r>
    </w:p>
    <w:p w:rsidR="00444697" w:rsidRDefault="00444697" w:rsidP="00444697">
      <w:pPr>
        <w:pStyle w:val="ppNumberList"/>
      </w:pPr>
      <w:r>
        <w:t>Launch the application and load a photo.</w:t>
      </w:r>
    </w:p>
    <w:p w:rsidR="00444697" w:rsidRDefault="00444697" w:rsidP="00444697">
      <w:pPr>
        <w:pStyle w:val="ppNumberList"/>
      </w:pPr>
      <w:r>
        <w:t xml:space="preserve">Roll the </w:t>
      </w:r>
      <w:proofErr w:type="spellStart"/>
      <w:r>
        <w:t>mousewheel</w:t>
      </w:r>
      <w:proofErr w:type="spellEnd"/>
      <w:r>
        <w:t xml:space="preserve"> forward and backward while holding down the Ctrl key. Verify that the photo zooms in and out the same way it does in response to pinch gestures.</w:t>
      </w:r>
    </w:p>
    <w:p w:rsidR="00444697" w:rsidRDefault="00444697" w:rsidP="00444697">
      <w:pPr>
        <w:pStyle w:val="ppNumberList"/>
      </w:pPr>
      <w:r>
        <w:t>Confirm that you can also reposition the photo by dragging it with the mouse.</w:t>
      </w:r>
    </w:p>
    <w:p w:rsidR="00444697" w:rsidRDefault="00444697" w:rsidP="00444697">
      <w:pPr>
        <w:pStyle w:val="ppNumberList"/>
      </w:pPr>
      <w:r>
        <w:t>Return to Visual Studio and stop debugging.</w:t>
      </w:r>
    </w:p>
    <w:p w:rsidR="00444697" w:rsidRDefault="00444697" w:rsidP="00444697">
      <w:pPr>
        <w:pStyle w:val="ppListEnd"/>
      </w:pPr>
    </w:p>
    <w:p w:rsidR="00E95BB9" w:rsidRPr="00E95BB9" w:rsidRDefault="00E95BB9" w:rsidP="00E95BB9">
      <w:pPr>
        <w:pStyle w:val="ppBodyText"/>
      </w:pPr>
    </w:p>
    <w:bookmarkStart w:id="14" w:name="_Toc327918240" w:displacedByCustomXml="next"/>
    <w:sdt>
      <w:sdtPr>
        <w:alias w:val="Topic"/>
        <w:tag w:val="aafeb6cb-e071-4a6d-b581-351e1ffa06eb"/>
        <w:id w:val="1783143101"/>
        <w:placeholder>
          <w:docPart w:val="DefaultPlaceholder_1082065158"/>
        </w:placeholder>
        <w:text/>
      </w:sdtPr>
      <w:sdtEndPr/>
      <w:sdtContent>
        <w:p w:rsidR="005D7985" w:rsidRDefault="007B466F" w:rsidP="007B466F">
          <w:pPr>
            <w:pStyle w:val="ppTopic"/>
          </w:pPr>
          <w:r>
            <w:t>Exercise 3</w:t>
          </w:r>
          <w:r w:rsidR="00FC70EC">
            <w:t>: Hybrid Apps</w:t>
          </w:r>
        </w:p>
      </w:sdtContent>
    </w:sdt>
    <w:bookmarkEnd w:id="14" w:displacedByCustomXml="prev"/>
    <w:p w:rsidR="003E4189" w:rsidRPr="004614D8" w:rsidRDefault="00821A9C" w:rsidP="003E4189">
      <w:pPr>
        <w:pStyle w:val="ListParagraph"/>
        <w:numPr>
          <w:ilvl w:val="0"/>
          <w:numId w:val="18"/>
        </w:numPr>
        <w:rPr>
          <w:rFonts w:eastAsia="Arial Unicode MS"/>
        </w:rPr>
      </w:pPr>
      <w:r>
        <w:rPr>
          <w:rFonts w:eastAsia="Arial Unicode MS"/>
        </w:rPr>
        <w:lastRenderedPageBreak/>
        <w:t xml:space="preserve">You may not have thought about it, but when you use </w:t>
      </w:r>
      <w:proofErr w:type="spellStart"/>
      <w:r>
        <w:rPr>
          <w:rFonts w:eastAsia="Arial Unicode MS"/>
        </w:rPr>
        <w:t>WinRT</w:t>
      </w:r>
      <w:proofErr w:type="spellEnd"/>
      <w:r>
        <w:rPr>
          <w:rFonts w:eastAsia="Arial Unicode MS"/>
        </w:rPr>
        <w:t xml:space="preserve"> classes in JavaScript, you’re actually using components that were written in another language (C++)</w:t>
      </w:r>
      <w:r w:rsidR="003E4189">
        <w:rPr>
          <w:rFonts w:eastAsia="Arial Unicode MS"/>
        </w:rPr>
        <w:t>.</w:t>
      </w:r>
      <w:r>
        <w:rPr>
          <w:rFonts w:eastAsia="Arial Unicode MS"/>
        </w:rPr>
        <w:t xml:space="preserve"> What’s interesting is that you can build </w:t>
      </w:r>
      <w:proofErr w:type="spellStart"/>
      <w:r>
        <w:rPr>
          <w:rFonts w:eastAsia="Arial Unicode MS"/>
        </w:rPr>
        <w:t>WinRT</w:t>
      </w:r>
      <w:proofErr w:type="spellEnd"/>
      <w:r>
        <w:rPr>
          <w:rFonts w:eastAsia="Arial Unicode MS"/>
        </w:rPr>
        <w:t xml:space="preserve"> components </w:t>
      </w:r>
      <w:r w:rsidR="00957ADB">
        <w:rPr>
          <w:rFonts w:eastAsia="Arial Unicode MS"/>
        </w:rPr>
        <w:t xml:space="preserve">of your own in C++ or C# </w:t>
      </w:r>
      <w:r w:rsidR="00EB1A2A">
        <w:rPr>
          <w:rFonts w:eastAsia="Arial Unicode MS"/>
        </w:rPr>
        <w:t xml:space="preserve">and </w:t>
      </w:r>
      <w:r w:rsidR="00957ADB">
        <w:rPr>
          <w:rFonts w:eastAsia="Arial Unicode MS"/>
        </w:rPr>
        <w:t xml:space="preserve">consume them from the language of your choice. </w:t>
      </w:r>
      <w:r w:rsidR="00DB0191">
        <w:rPr>
          <w:rFonts w:eastAsia="Arial Unicode MS"/>
        </w:rPr>
        <w:t xml:space="preserve">In this exercise, you’ll see what it takes to implement a </w:t>
      </w:r>
      <w:proofErr w:type="spellStart"/>
      <w:r w:rsidR="00DB0191">
        <w:rPr>
          <w:rFonts w:eastAsia="Arial Unicode MS"/>
        </w:rPr>
        <w:t>WinRT</w:t>
      </w:r>
      <w:proofErr w:type="spellEnd"/>
      <w:r w:rsidR="00DB0191">
        <w:rPr>
          <w:rFonts w:eastAsia="Arial Unicode MS"/>
        </w:rPr>
        <w:t xml:space="preserve"> component in C++</w:t>
      </w:r>
      <w:r w:rsidR="00957ADB">
        <w:rPr>
          <w:rFonts w:eastAsia="Arial Unicode MS"/>
        </w:rPr>
        <w:t>.</w:t>
      </w:r>
      <w:r w:rsidR="00DB0191">
        <w:rPr>
          <w:rFonts w:eastAsia="Arial Unicode MS"/>
        </w:rPr>
        <w:t xml:space="preserve"> Then you’ll remove the red-eye removal code that’s currentl</w:t>
      </w:r>
      <w:r w:rsidR="00206AEC">
        <w:rPr>
          <w:rFonts w:eastAsia="Arial Unicode MS"/>
        </w:rPr>
        <w:t>y written in JavaScript and use</w:t>
      </w:r>
      <w:r w:rsidR="00DB0191">
        <w:rPr>
          <w:rFonts w:eastAsia="Arial Unicode MS"/>
        </w:rPr>
        <w:t xml:space="preserve"> the C++ component to remove red eyes</w:t>
      </w:r>
      <w:r w:rsidR="000B72DD">
        <w:rPr>
          <w:rFonts w:eastAsia="Arial Unicode MS"/>
        </w:rPr>
        <w:t xml:space="preserve"> from photos</w:t>
      </w:r>
      <w:r w:rsidR="00DB0191">
        <w:rPr>
          <w:rFonts w:eastAsia="Arial Unicode MS"/>
        </w:rPr>
        <w:t>.</w:t>
      </w:r>
    </w:p>
    <w:p w:rsidR="007B466F" w:rsidRDefault="007B466F" w:rsidP="007B466F">
      <w:pPr>
        <w:pStyle w:val="ppProcedureStart"/>
      </w:pPr>
      <w:bookmarkStart w:id="15" w:name="_Toc327918241"/>
      <w:r>
        <w:t xml:space="preserve">Task 1 – Write a </w:t>
      </w:r>
      <w:proofErr w:type="spellStart"/>
      <w:r>
        <w:t>WinRT</w:t>
      </w:r>
      <w:proofErr w:type="spellEnd"/>
      <w:r>
        <w:t xml:space="preserve"> Component in C++</w:t>
      </w:r>
      <w:bookmarkEnd w:id="15"/>
    </w:p>
    <w:p w:rsidR="00E95BB9" w:rsidRPr="00C455D1" w:rsidRDefault="003E4189" w:rsidP="00B20999">
      <w:pPr>
        <w:pStyle w:val="ppBodyText"/>
      </w:pPr>
      <w:r>
        <w:t xml:space="preserve">The first step in building a hybrid app is </w:t>
      </w:r>
      <w:r w:rsidR="00DC1D4F">
        <w:t>to build</w:t>
      </w:r>
      <w:r>
        <w:t xml:space="preserve"> a component that </w:t>
      </w:r>
      <w:proofErr w:type="gramStart"/>
      <w:r>
        <w:t>can be called</w:t>
      </w:r>
      <w:proofErr w:type="gramEnd"/>
      <w:r>
        <w:t xml:space="preserve"> from JavaScript</w:t>
      </w:r>
      <w:r w:rsidR="00E95BB9">
        <w:t>.</w:t>
      </w:r>
    </w:p>
    <w:p w:rsidR="007B466F" w:rsidRDefault="00553684" w:rsidP="007B466F">
      <w:pPr>
        <w:pStyle w:val="ppNumberList"/>
      </w:pPr>
      <w:r>
        <w:t xml:space="preserve">Right-click the </w:t>
      </w:r>
      <w:proofErr w:type="spellStart"/>
      <w:r>
        <w:t>ContosoPhoto</w:t>
      </w:r>
      <w:proofErr w:type="spellEnd"/>
      <w:r>
        <w:t xml:space="preserve"> solution in Solution Explorer and use the </w:t>
      </w:r>
      <w:r w:rsidRPr="00553684">
        <w:rPr>
          <w:b/>
        </w:rPr>
        <w:t>Add - New Project</w:t>
      </w:r>
      <w:r>
        <w:t xml:space="preserve"> command </w:t>
      </w:r>
      <w:r w:rsidR="0086451C">
        <w:t xml:space="preserve">to </w:t>
      </w:r>
      <w:r w:rsidR="00B076BB">
        <w:t xml:space="preserve">add </w:t>
      </w:r>
      <w:r w:rsidR="00BE08C8">
        <w:t>a Windows Runtime Component</w:t>
      </w:r>
      <w:r w:rsidR="0086451C">
        <w:t xml:space="preserve"> project named </w:t>
      </w:r>
      <w:proofErr w:type="spellStart"/>
      <w:r w:rsidR="0086451C">
        <w:t>PhotoEffects</w:t>
      </w:r>
      <w:proofErr w:type="spellEnd"/>
      <w:r w:rsidR="0086451C">
        <w:t xml:space="preserve"> to the solution</w:t>
      </w:r>
      <w:r>
        <w:t xml:space="preserve"> (Figure 4)</w:t>
      </w:r>
      <w:r w:rsidR="007B466F">
        <w:t>.</w:t>
      </w:r>
      <w:r w:rsidR="0086451C">
        <w:t xml:space="preserve"> Be sure to selec</w:t>
      </w:r>
      <w:r w:rsidR="00BE08C8">
        <w:t>t Visual C++ as the language</w:t>
      </w:r>
      <w:r w:rsidR="0086451C">
        <w:t>.</w:t>
      </w:r>
    </w:p>
    <w:p w:rsidR="00553684" w:rsidRDefault="009E3526" w:rsidP="00B20999">
      <w:pPr>
        <w:pStyle w:val="ppFigureIndent"/>
      </w:pPr>
      <w:r>
        <w:rPr>
          <w:noProof/>
          <w:lang w:bidi="he-IL"/>
        </w:rPr>
        <w:drawing>
          <wp:inline distT="0" distB="0" distL="0" distR="0">
            <wp:extent cx="4507992" cy="31181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roject.png"/>
                    <pic:cNvPicPr/>
                  </pic:nvPicPr>
                  <pic:blipFill>
                    <a:blip r:embed="rId17">
                      <a:extLst>
                        <a:ext uri="{28A0092B-C50C-407E-A947-70E740481C1C}">
                          <a14:useLocalDpi xmlns:a14="http://schemas.microsoft.com/office/drawing/2010/main" val="0"/>
                        </a:ext>
                      </a:extLst>
                    </a:blip>
                    <a:stretch>
                      <a:fillRect/>
                    </a:stretch>
                  </pic:blipFill>
                  <pic:spPr>
                    <a:xfrm>
                      <a:off x="0" y="0"/>
                      <a:ext cx="4507992" cy="3118104"/>
                    </a:xfrm>
                    <a:prstGeom prst="rect">
                      <a:avLst/>
                    </a:prstGeom>
                  </pic:spPr>
                </pic:pic>
              </a:graphicData>
            </a:graphic>
          </wp:inline>
        </w:drawing>
      </w:r>
    </w:p>
    <w:p w:rsidR="00553684" w:rsidRDefault="00553684" w:rsidP="00B20999">
      <w:pPr>
        <w:pStyle w:val="ppFigureNumberIndent"/>
      </w:pPr>
      <w:r>
        <w:t xml:space="preserve">Figure </w:t>
      </w:r>
      <w:r w:rsidR="00E71C0D">
        <w:fldChar w:fldCharType="begin"/>
      </w:r>
      <w:r w:rsidR="00E71C0D">
        <w:instrText xml:space="preserve"> SEQ Figure \* ARABIC </w:instrText>
      </w:r>
      <w:r w:rsidR="00E71C0D">
        <w:fldChar w:fldCharType="separate"/>
      </w:r>
      <w:r w:rsidR="00B04387">
        <w:rPr>
          <w:noProof/>
        </w:rPr>
        <w:t>4</w:t>
      </w:r>
      <w:r w:rsidR="00E71C0D">
        <w:rPr>
          <w:noProof/>
        </w:rPr>
        <w:fldChar w:fldCharType="end"/>
      </w:r>
    </w:p>
    <w:p w:rsidR="00553684" w:rsidRPr="00553684" w:rsidRDefault="00553684" w:rsidP="00B20999">
      <w:pPr>
        <w:pStyle w:val="ppFigureCaptionIndent"/>
      </w:pPr>
      <w:r>
        <w:t>Adding a new C++ project to the solution</w:t>
      </w:r>
    </w:p>
    <w:p w:rsidR="000B1F95" w:rsidRDefault="000B1F95" w:rsidP="0008008E">
      <w:pPr>
        <w:pStyle w:val="ppNumberList"/>
      </w:pPr>
      <w:r>
        <w:t xml:space="preserve">In Solution Explorer, rename Class1.h to </w:t>
      </w:r>
      <w:proofErr w:type="spellStart"/>
      <w:r>
        <w:t>RedEyeComponent.h</w:t>
      </w:r>
      <w:proofErr w:type="spellEnd"/>
      <w:r>
        <w:t>, and rename Class1.cpp to RedEyeComponent.cpp.</w:t>
      </w:r>
    </w:p>
    <w:p w:rsidR="007B466F" w:rsidRDefault="008E0658" w:rsidP="0008008E">
      <w:pPr>
        <w:pStyle w:val="ppNumberList"/>
      </w:pPr>
      <w:r>
        <w:t xml:space="preserve">Open </w:t>
      </w:r>
      <w:proofErr w:type="spellStart"/>
      <w:r>
        <w:t>RedEyeComponent.h</w:t>
      </w:r>
      <w:proofErr w:type="spellEnd"/>
      <w:r>
        <w:t xml:space="preserve"> and replace its contents with the following statements</w:t>
      </w:r>
      <w:r w:rsidR="00B80927">
        <w:t>:</w:t>
      </w:r>
    </w:p>
    <w:p w:rsidR="00B80927" w:rsidRDefault="00B80927" w:rsidP="00B80927">
      <w:pPr>
        <w:pStyle w:val="ppCodeLanguageIndent"/>
      </w:pPr>
      <w:r>
        <w:t>C++</w:t>
      </w:r>
    </w:p>
    <w:p w:rsidR="00DC715E" w:rsidRDefault="00DC715E" w:rsidP="00DC715E">
      <w:pPr>
        <w:pStyle w:val="ppCodeIndent"/>
      </w:pPr>
      <w:r>
        <w:t>#pragma once</w:t>
      </w:r>
    </w:p>
    <w:p w:rsidR="00DC715E" w:rsidRDefault="00DC715E" w:rsidP="00DC715E">
      <w:pPr>
        <w:pStyle w:val="ppCodeIndent"/>
      </w:pPr>
    </w:p>
    <w:p w:rsidR="00DC715E" w:rsidRDefault="00DC715E" w:rsidP="00DC715E">
      <w:pPr>
        <w:pStyle w:val="ppCodeIndent"/>
      </w:pPr>
      <w:r>
        <w:t>#include &lt;</w:t>
      </w:r>
      <w:proofErr w:type="spellStart"/>
      <w:r>
        <w:t>collection.h</w:t>
      </w:r>
      <w:proofErr w:type="spellEnd"/>
      <w:r>
        <w:t>&gt;</w:t>
      </w:r>
    </w:p>
    <w:p w:rsidR="00DC715E" w:rsidRDefault="00DC715E" w:rsidP="00DC715E">
      <w:pPr>
        <w:pStyle w:val="ppCodeIndent"/>
      </w:pPr>
    </w:p>
    <w:p w:rsidR="00DC715E" w:rsidRDefault="00DC715E" w:rsidP="00DC715E">
      <w:pPr>
        <w:pStyle w:val="ppCodeIndent"/>
      </w:pPr>
      <w:r>
        <w:t xml:space="preserve">namespace </w:t>
      </w:r>
      <w:proofErr w:type="spellStart"/>
      <w:r>
        <w:t>PhotoEffects</w:t>
      </w:r>
      <w:proofErr w:type="spellEnd"/>
    </w:p>
    <w:p w:rsidR="00DC715E" w:rsidRDefault="00DC715E" w:rsidP="00DC715E">
      <w:pPr>
        <w:pStyle w:val="ppCodeIndent"/>
      </w:pPr>
      <w:r>
        <w:t>{</w:t>
      </w:r>
    </w:p>
    <w:p w:rsidR="00DC715E" w:rsidRDefault="00DC715E" w:rsidP="00DC715E">
      <w:pPr>
        <w:pStyle w:val="ppCodeIndent"/>
      </w:pPr>
      <w:r>
        <w:t xml:space="preserve">    public ref class </w:t>
      </w:r>
      <w:proofErr w:type="spellStart"/>
      <w:r>
        <w:t>RedEyeComponent</w:t>
      </w:r>
      <w:proofErr w:type="spellEnd"/>
      <w:r>
        <w:t xml:space="preserve"> sealed</w:t>
      </w:r>
    </w:p>
    <w:p w:rsidR="00DC715E" w:rsidRDefault="00DC715E" w:rsidP="00DC715E">
      <w:pPr>
        <w:pStyle w:val="ppCodeIndent"/>
      </w:pPr>
      <w:r>
        <w:lastRenderedPageBreak/>
        <w:t xml:space="preserve">    {</w:t>
      </w:r>
    </w:p>
    <w:p w:rsidR="00DC715E" w:rsidRDefault="00DC715E" w:rsidP="00DC715E">
      <w:pPr>
        <w:pStyle w:val="ppCodeIndent"/>
      </w:pPr>
      <w:r>
        <w:t xml:space="preserve">    public:</w:t>
      </w:r>
    </w:p>
    <w:p w:rsidR="00DC715E" w:rsidRDefault="00DC715E" w:rsidP="00DC715E">
      <w:pPr>
        <w:pStyle w:val="ppCodeIndent"/>
      </w:pPr>
      <w:r>
        <w:t xml:space="preserve">        </w:t>
      </w:r>
      <w:proofErr w:type="spellStart"/>
      <w:r>
        <w:t>RedEyeComponent</w:t>
      </w:r>
      <w:proofErr w:type="spellEnd"/>
      <w:r>
        <w:t>();</w:t>
      </w:r>
    </w:p>
    <w:p w:rsidR="00D552AF" w:rsidRDefault="00DC715E" w:rsidP="00D552AF">
      <w:pPr>
        <w:pStyle w:val="ppCodeIndent"/>
        <w:numPr>
          <w:ilvl w:val="0"/>
          <w:numId w:val="0"/>
        </w:numPr>
        <w:ind w:left="720"/>
      </w:pPr>
      <w:r>
        <w:t xml:space="preserve">        Windows::Foundation::Collections::</w:t>
      </w:r>
      <w:proofErr w:type="spellStart"/>
      <w:r>
        <w:t>IVector</w:t>
      </w:r>
      <w:proofErr w:type="spellEnd"/>
      <w:r>
        <w:t xml:space="preserve">&lt;unsigned char&gt;^ </w:t>
      </w:r>
      <w:proofErr w:type="spellStart"/>
      <w:r>
        <w:t>RemoveRedEye</w:t>
      </w:r>
      <w:proofErr w:type="spellEnd"/>
      <w:r>
        <w:t>(Windows::Foundation::Collections::</w:t>
      </w:r>
      <w:proofErr w:type="spellStart"/>
      <w:r>
        <w:t>IVector</w:t>
      </w:r>
      <w:proofErr w:type="spellEnd"/>
      <w:r>
        <w:t>&lt;unsigned char&gt;^);</w:t>
      </w:r>
    </w:p>
    <w:p w:rsidR="00DC715E" w:rsidRDefault="00D552AF" w:rsidP="00D552AF">
      <w:pPr>
        <w:pStyle w:val="ppCodeIndent"/>
        <w:numPr>
          <w:ilvl w:val="0"/>
          <w:numId w:val="0"/>
        </w:numPr>
        <w:ind w:left="720"/>
      </w:pPr>
      <w:r>
        <w:t xml:space="preserve">    </w:t>
      </w:r>
      <w:r w:rsidR="00DC715E">
        <w:t>};</w:t>
      </w:r>
    </w:p>
    <w:p w:rsidR="00B80927" w:rsidRPr="008E0658" w:rsidRDefault="00DC715E" w:rsidP="00DC715E">
      <w:pPr>
        <w:pStyle w:val="ppCodeIndent"/>
      </w:pPr>
      <w:r>
        <w:t>}</w:t>
      </w:r>
    </w:p>
    <w:p w:rsidR="007B466F" w:rsidRDefault="00D11C83" w:rsidP="0008008E">
      <w:pPr>
        <w:pStyle w:val="ppNumberList"/>
      </w:pPr>
      <w:r>
        <w:t xml:space="preserve">Open </w:t>
      </w:r>
      <w:r w:rsidR="000B1F95">
        <w:t>RedEyeComponent</w:t>
      </w:r>
      <w:r>
        <w:t xml:space="preserve">.cpp and </w:t>
      </w:r>
      <w:r w:rsidR="00144C0D">
        <w:t>replace its contents with the following statements</w:t>
      </w:r>
      <w:r>
        <w:t>:</w:t>
      </w:r>
    </w:p>
    <w:p w:rsidR="00D11C83" w:rsidRDefault="00D11C83" w:rsidP="00D11C83">
      <w:pPr>
        <w:pStyle w:val="ppCodeLanguageIndent"/>
      </w:pPr>
      <w:r>
        <w:t>C++</w:t>
      </w:r>
    </w:p>
    <w:p w:rsidR="00144C0D" w:rsidRDefault="00144C0D" w:rsidP="00144C0D">
      <w:pPr>
        <w:pStyle w:val="ppCodeIndent"/>
      </w:pPr>
      <w:r>
        <w:t>// RedEyeComponent.cpp</w:t>
      </w:r>
    </w:p>
    <w:p w:rsidR="00144C0D" w:rsidRDefault="00144C0D" w:rsidP="00144C0D">
      <w:pPr>
        <w:pStyle w:val="ppCodeIndent"/>
      </w:pPr>
      <w:r>
        <w:t>#include "</w:t>
      </w:r>
      <w:proofErr w:type="spellStart"/>
      <w:r>
        <w:t>pch.h</w:t>
      </w:r>
      <w:proofErr w:type="spellEnd"/>
      <w:r>
        <w:t>"</w:t>
      </w:r>
    </w:p>
    <w:p w:rsidR="00144C0D" w:rsidRDefault="00144C0D" w:rsidP="00144C0D">
      <w:pPr>
        <w:pStyle w:val="ppCodeIndent"/>
      </w:pPr>
      <w:r>
        <w:t>#include "</w:t>
      </w:r>
      <w:proofErr w:type="spellStart"/>
      <w:r>
        <w:t>RedEyeComponent.h</w:t>
      </w:r>
      <w:proofErr w:type="spellEnd"/>
      <w:r>
        <w:t>"</w:t>
      </w:r>
    </w:p>
    <w:p w:rsidR="00144C0D" w:rsidRDefault="00144C0D" w:rsidP="00144C0D">
      <w:pPr>
        <w:pStyle w:val="ppCodeIndent"/>
      </w:pPr>
    </w:p>
    <w:p w:rsidR="00144C0D" w:rsidRDefault="00144C0D" w:rsidP="00144C0D">
      <w:pPr>
        <w:pStyle w:val="ppCodeIndent"/>
      </w:pPr>
      <w:r>
        <w:t xml:space="preserve">using namespace </w:t>
      </w:r>
      <w:proofErr w:type="spellStart"/>
      <w:r>
        <w:t>PhotoEffects</w:t>
      </w:r>
      <w:proofErr w:type="spellEnd"/>
      <w:r>
        <w:t>;</w:t>
      </w:r>
    </w:p>
    <w:p w:rsidR="00144C0D" w:rsidRDefault="00144C0D" w:rsidP="00144C0D">
      <w:pPr>
        <w:pStyle w:val="ppCodeIndent"/>
      </w:pPr>
      <w:r>
        <w:t>using namespace Platform;</w:t>
      </w:r>
    </w:p>
    <w:p w:rsidR="00144C0D" w:rsidRDefault="00144C0D" w:rsidP="00144C0D">
      <w:pPr>
        <w:pStyle w:val="ppCodeIndent"/>
      </w:pPr>
      <w:r>
        <w:t>using namespace Windows::Foundation::Collections;</w:t>
      </w:r>
    </w:p>
    <w:p w:rsidR="00144C0D" w:rsidRDefault="00144C0D" w:rsidP="00144C0D">
      <w:pPr>
        <w:pStyle w:val="ppCodeIndent"/>
      </w:pPr>
    </w:p>
    <w:p w:rsidR="00144C0D" w:rsidRDefault="00144C0D" w:rsidP="00144C0D">
      <w:pPr>
        <w:pStyle w:val="ppCodeIndent"/>
      </w:pPr>
      <w:proofErr w:type="spellStart"/>
      <w:r>
        <w:t>RedEyeComponent</w:t>
      </w:r>
      <w:proofErr w:type="spellEnd"/>
      <w:r>
        <w:t>::</w:t>
      </w:r>
      <w:proofErr w:type="spellStart"/>
      <w:r>
        <w:t>RedEyeComponent</w:t>
      </w:r>
      <w:proofErr w:type="spellEnd"/>
      <w:r>
        <w:t>()</w:t>
      </w:r>
    </w:p>
    <w:p w:rsidR="00144C0D" w:rsidRDefault="00144C0D" w:rsidP="00144C0D">
      <w:pPr>
        <w:pStyle w:val="ppCodeIndent"/>
      </w:pPr>
      <w:r>
        <w:t>{</w:t>
      </w:r>
    </w:p>
    <w:p w:rsidR="00144C0D" w:rsidRDefault="00144C0D" w:rsidP="00144C0D">
      <w:pPr>
        <w:pStyle w:val="ppCodeIndent"/>
      </w:pPr>
      <w:r>
        <w:t>}</w:t>
      </w:r>
    </w:p>
    <w:p w:rsidR="00144C0D" w:rsidRDefault="00144C0D" w:rsidP="00144C0D">
      <w:pPr>
        <w:pStyle w:val="ppCodeIndent"/>
      </w:pPr>
    </w:p>
    <w:p w:rsidR="00144C0D" w:rsidRDefault="00144C0D" w:rsidP="00144C0D">
      <w:pPr>
        <w:pStyle w:val="ppCodeIndent"/>
      </w:pPr>
      <w:proofErr w:type="spellStart"/>
      <w:r>
        <w:t>IVector</w:t>
      </w:r>
      <w:proofErr w:type="spellEnd"/>
      <w:r>
        <w:t xml:space="preserve">&lt;unsigned char&gt;^ </w:t>
      </w:r>
      <w:proofErr w:type="spellStart"/>
      <w:r>
        <w:t>RedEyeComponent</w:t>
      </w:r>
      <w:proofErr w:type="spellEnd"/>
      <w:r>
        <w:t>::</w:t>
      </w:r>
      <w:proofErr w:type="spellStart"/>
      <w:r>
        <w:t>RemoveRedEye</w:t>
      </w:r>
      <w:proofErr w:type="spellEnd"/>
      <w:r>
        <w:t>(</w:t>
      </w:r>
      <w:proofErr w:type="spellStart"/>
      <w:r>
        <w:t>IVector</w:t>
      </w:r>
      <w:proofErr w:type="spellEnd"/>
      <w:r>
        <w:t>&lt;unsigned char&gt;^ pixels)</w:t>
      </w:r>
    </w:p>
    <w:p w:rsidR="00144C0D" w:rsidRDefault="00144C0D" w:rsidP="00144C0D">
      <w:pPr>
        <w:pStyle w:val="ppCodeIndent"/>
      </w:pPr>
      <w:r>
        <w:t>{</w:t>
      </w:r>
    </w:p>
    <w:p w:rsidR="00144C0D" w:rsidRDefault="00144C0D" w:rsidP="00144C0D">
      <w:pPr>
        <w:pStyle w:val="ppCodeIndent"/>
      </w:pPr>
      <w:r>
        <w:t xml:space="preserve">    // Loop through the pixels in the region, lowering red values that</w:t>
      </w:r>
    </w:p>
    <w:p w:rsidR="00144C0D" w:rsidRDefault="00144C0D" w:rsidP="00144C0D">
      <w:pPr>
        <w:pStyle w:val="ppCodeIndent"/>
      </w:pPr>
      <w:r>
        <w:t xml:space="preserve">    // exceed the sum of the blue and green values</w:t>
      </w:r>
    </w:p>
    <w:p w:rsidR="00144C0D" w:rsidRDefault="00144C0D" w:rsidP="00144C0D">
      <w:pPr>
        <w:pStyle w:val="ppCodeIndent"/>
      </w:pPr>
      <w:r>
        <w:tab/>
        <w:t xml:space="preserve">for (unsigned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pixels-&gt;Size; </w:t>
      </w:r>
      <w:proofErr w:type="spellStart"/>
      <w:r>
        <w:t>i</w:t>
      </w:r>
      <w:proofErr w:type="spellEnd"/>
      <w:r>
        <w:t xml:space="preserve"> += 4)</w:t>
      </w:r>
    </w:p>
    <w:p w:rsidR="00144C0D" w:rsidRDefault="00144C0D" w:rsidP="00144C0D">
      <w:pPr>
        <w:pStyle w:val="ppCodeIndent"/>
      </w:pPr>
      <w:r>
        <w:t xml:space="preserve">    {</w:t>
      </w:r>
    </w:p>
    <w:p w:rsidR="00144C0D" w:rsidRDefault="00144C0D" w:rsidP="00144C0D">
      <w:pPr>
        <w:pStyle w:val="ppCodeIndent"/>
      </w:pPr>
      <w:r>
        <w:t xml:space="preserve">        unsigned char r = pixels-&gt;</w:t>
      </w:r>
      <w:proofErr w:type="spellStart"/>
      <w:r>
        <w:t>GetAt</w:t>
      </w:r>
      <w:proofErr w:type="spellEnd"/>
      <w:r>
        <w:t>(</w:t>
      </w:r>
      <w:proofErr w:type="spellStart"/>
      <w:r>
        <w:t>i</w:t>
      </w:r>
      <w:proofErr w:type="spellEnd"/>
      <w:r>
        <w:t xml:space="preserve"> + 0);</w:t>
      </w:r>
    </w:p>
    <w:p w:rsidR="00144C0D" w:rsidRDefault="00144C0D" w:rsidP="00144C0D">
      <w:pPr>
        <w:pStyle w:val="ppCodeIndent"/>
      </w:pPr>
      <w:r>
        <w:t xml:space="preserve">        unsigned char g = pixels-&gt;</w:t>
      </w:r>
      <w:proofErr w:type="spellStart"/>
      <w:r>
        <w:t>GetAt</w:t>
      </w:r>
      <w:proofErr w:type="spellEnd"/>
      <w:r>
        <w:t>(</w:t>
      </w:r>
      <w:proofErr w:type="spellStart"/>
      <w:r>
        <w:t>i</w:t>
      </w:r>
      <w:proofErr w:type="spellEnd"/>
      <w:r>
        <w:t xml:space="preserve"> + 1);</w:t>
      </w:r>
    </w:p>
    <w:p w:rsidR="00144C0D" w:rsidRDefault="00144C0D" w:rsidP="00144C0D">
      <w:pPr>
        <w:pStyle w:val="ppCodeIndent"/>
      </w:pPr>
      <w:r>
        <w:t xml:space="preserve">        unsigned char b = pixels-&gt;</w:t>
      </w:r>
      <w:proofErr w:type="spellStart"/>
      <w:r>
        <w:t>GetAt</w:t>
      </w:r>
      <w:proofErr w:type="spellEnd"/>
      <w:r>
        <w:t>(</w:t>
      </w:r>
      <w:proofErr w:type="spellStart"/>
      <w:r>
        <w:t>i</w:t>
      </w:r>
      <w:proofErr w:type="spellEnd"/>
      <w:r>
        <w:t xml:space="preserve"> + 2);</w:t>
      </w:r>
    </w:p>
    <w:p w:rsidR="00144C0D" w:rsidRDefault="00144C0D" w:rsidP="00144C0D">
      <w:pPr>
        <w:pStyle w:val="ppCodeIndent"/>
      </w:pPr>
    </w:p>
    <w:p w:rsidR="00144C0D" w:rsidRDefault="00144C0D" w:rsidP="00144C0D">
      <w:pPr>
        <w:pStyle w:val="ppCodeIndent"/>
      </w:pPr>
      <w:r>
        <w:t xml:space="preserve">        if (r &gt; (g + b))</w:t>
      </w:r>
    </w:p>
    <w:p w:rsidR="00144C0D" w:rsidRDefault="00144C0D" w:rsidP="00144C0D">
      <w:pPr>
        <w:pStyle w:val="ppCodeIndent"/>
      </w:pPr>
      <w:r>
        <w:t xml:space="preserve">        {</w:t>
      </w:r>
    </w:p>
    <w:p w:rsidR="00144C0D" w:rsidRDefault="00144C0D" w:rsidP="00144C0D">
      <w:pPr>
        <w:pStyle w:val="ppCodeIndent"/>
      </w:pPr>
      <w:r>
        <w:t xml:space="preserve">            pixels-&gt;</w:t>
      </w:r>
      <w:proofErr w:type="spellStart"/>
      <w:r>
        <w:t>SetAt</w:t>
      </w:r>
      <w:proofErr w:type="spellEnd"/>
      <w:r>
        <w:t>(</w:t>
      </w:r>
      <w:proofErr w:type="spellStart"/>
      <w:r>
        <w:t>i</w:t>
      </w:r>
      <w:proofErr w:type="spellEnd"/>
      <w:r>
        <w:t xml:space="preserve"> + 0, (unsigned char)((g + b) / 2));</w:t>
      </w:r>
    </w:p>
    <w:p w:rsidR="00144C0D" w:rsidRDefault="00144C0D" w:rsidP="00144C0D">
      <w:pPr>
        <w:pStyle w:val="ppCodeIndent"/>
      </w:pPr>
      <w:r>
        <w:t xml:space="preserve">        }</w:t>
      </w:r>
    </w:p>
    <w:p w:rsidR="00144C0D" w:rsidRDefault="00144C0D" w:rsidP="00144C0D">
      <w:pPr>
        <w:pStyle w:val="ppCodeIndent"/>
      </w:pPr>
      <w:r>
        <w:t xml:space="preserve">    }</w:t>
      </w:r>
    </w:p>
    <w:p w:rsidR="00144C0D" w:rsidRDefault="00144C0D" w:rsidP="00144C0D">
      <w:pPr>
        <w:pStyle w:val="ppCodeIndent"/>
      </w:pPr>
    </w:p>
    <w:p w:rsidR="00144C0D" w:rsidRDefault="00144C0D" w:rsidP="00144C0D">
      <w:pPr>
        <w:pStyle w:val="ppCodeIndent"/>
      </w:pPr>
      <w:r>
        <w:t xml:space="preserve">    return pixels;</w:t>
      </w:r>
    </w:p>
    <w:p w:rsidR="00D11C83" w:rsidRPr="000E5151" w:rsidRDefault="00144C0D" w:rsidP="00144C0D">
      <w:pPr>
        <w:pStyle w:val="ppCodeIndent"/>
        <w:rPr>
          <w:highlight w:val="yellow"/>
        </w:rPr>
      </w:pPr>
      <w:r>
        <w:t>}</w:t>
      </w:r>
    </w:p>
    <w:p w:rsidR="007B466F" w:rsidRDefault="00811F71" w:rsidP="00FD0ED6">
      <w:pPr>
        <w:pStyle w:val="ppNumberList"/>
      </w:pPr>
      <w:proofErr w:type="gramStart"/>
      <w:r>
        <w:t xml:space="preserve">Right-click the </w:t>
      </w:r>
      <w:proofErr w:type="spellStart"/>
      <w:r>
        <w:t>PhotoEffects</w:t>
      </w:r>
      <w:proofErr w:type="spellEnd"/>
      <w:r>
        <w:t xml:space="preserve"> project in Solution Explorer and use the </w:t>
      </w:r>
      <w:r w:rsidRPr="00811F71">
        <w:rPr>
          <w:b/>
        </w:rPr>
        <w:t>Build</w:t>
      </w:r>
      <w:r>
        <w:t xml:space="preserve"> command to build the project</w:t>
      </w:r>
      <w:r w:rsidR="007B466F">
        <w:t>.</w:t>
      </w:r>
      <w:proofErr w:type="gramEnd"/>
      <w:r>
        <w:t xml:space="preserve"> Verify that it builds without errors.</w:t>
      </w:r>
    </w:p>
    <w:p w:rsidR="007B466F" w:rsidRDefault="007B466F" w:rsidP="007B466F">
      <w:pPr>
        <w:pStyle w:val="ppListEnd"/>
      </w:pPr>
    </w:p>
    <w:p w:rsidR="00FD0ED6" w:rsidRDefault="00FD0ED6" w:rsidP="0008008E">
      <w:pPr>
        <w:pStyle w:val="ppBodyText"/>
      </w:pPr>
    </w:p>
    <w:p w:rsidR="007B466F" w:rsidRDefault="007B466F" w:rsidP="007B466F">
      <w:pPr>
        <w:pStyle w:val="ppProcedureStart"/>
      </w:pPr>
      <w:bookmarkStart w:id="16" w:name="_Toc327918242"/>
      <w:r>
        <w:t xml:space="preserve">Task </w:t>
      </w:r>
      <w:proofErr w:type="gramStart"/>
      <w:r>
        <w:t>2</w:t>
      </w:r>
      <w:proofErr w:type="gramEnd"/>
      <w:r>
        <w:t xml:space="preserve"> – Call the </w:t>
      </w:r>
      <w:proofErr w:type="spellStart"/>
      <w:r>
        <w:t>WinRT</w:t>
      </w:r>
      <w:proofErr w:type="spellEnd"/>
      <w:r>
        <w:t xml:space="preserve"> Component from JavaScript</w:t>
      </w:r>
      <w:bookmarkEnd w:id="16"/>
    </w:p>
    <w:p w:rsidR="00E95BB9" w:rsidRPr="00C455D1" w:rsidRDefault="003E4189" w:rsidP="0008008E">
      <w:pPr>
        <w:pStyle w:val="ppBodyText"/>
      </w:pPr>
      <w:r>
        <w:lastRenderedPageBreak/>
        <w:t xml:space="preserve">Now that the component </w:t>
      </w:r>
      <w:proofErr w:type="gramStart"/>
      <w:r>
        <w:t>is built</w:t>
      </w:r>
      <w:proofErr w:type="gramEnd"/>
      <w:r>
        <w:t xml:space="preserve">, all you have to do to call it from JavaScript is create a reference to the C++ project in your JavaScript project, and then treat the </w:t>
      </w:r>
      <w:r w:rsidR="00B076BB">
        <w:t xml:space="preserve">C++ </w:t>
      </w:r>
      <w:r>
        <w:t xml:space="preserve">component like any other component. </w:t>
      </w:r>
      <w:proofErr w:type="gramStart"/>
      <w:r>
        <w:t>Here’s</w:t>
      </w:r>
      <w:proofErr w:type="gramEnd"/>
      <w:r>
        <w:t xml:space="preserve"> how.</w:t>
      </w:r>
    </w:p>
    <w:p w:rsidR="007B466F" w:rsidRDefault="007262C4" w:rsidP="007B466F">
      <w:pPr>
        <w:pStyle w:val="ppNumberList"/>
      </w:pPr>
      <w:r>
        <w:t xml:space="preserve">In Solution Explorer, right-click the References folder in the </w:t>
      </w:r>
      <w:proofErr w:type="spellStart"/>
      <w:r>
        <w:t>ContosoPhoto</w:t>
      </w:r>
      <w:proofErr w:type="spellEnd"/>
      <w:r>
        <w:t xml:space="preserve"> project and select the </w:t>
      </w:r>
      <w:r w:rsidRPr="007262C4">
        <w:rPr>
          <w:b/>
        </w:rPr>
        <w:t>Add Reference</w:t>
      </w:r>
      <w:r>
        <w:t xml:space="preserve"> command</w:t>
      </w:r>
      <w:r w:rsidR="007B466F">
        <w:t>.</w:t>
      </w:r>
    </w:p>
    <w:p w:rsidR="007B466F" w:rsidRDefault="00583F76" w:rsidP="007B466F">
      <w:pPr>
        <w:pStyle w:val="ppNumberList"/>
      </w:pPr>
      <w:r>
        <w:t>Click Solution in the left pane</w:t>
      </w:r>
      <w:r w:rsidR="00B076BB">
        <w:t xml:space="preserve"> to show the other projects in the solution</w:t>
      </w:r>
      <w:r w:rsidR="007B466F">
        <w:t>.</w:t>
      </w:r>
      <w:r>
        <w:t xml:space="preserve"> Then check the box next to “</w:t>
      </w:r>
      <w:proofErr w:type="spellStart"/>
      <w:r>
        <w:t>PhotoEffects</w:t>
      </w:r>
      <w:proofErr w:type="spellEnd"/>
      <w:r>
        <w:t>”</w:t>
      </w:r>
      <w:r w:rsidR="00B076BB">
        <w:t xml:space="preserve"> </w:t>
      </w:r>
      <w:r w:rsidR="00687FE1">
        <w:t xml:space="preserve">as shown in Figure 5, </w:t>
      </w:r>
      <w:r>
        <w:t>and click</w:t>
      </w:r>
      <w:r w:rsidR="00687FE1">
        <w:t xml:space="preserve"> OK to add the</w:t>
      </w:r>
      <w:r>
        <w:t xml:space="preserve"> project reference.</w:t>
      </w:r>
    </w:p>
    <w:p w:rsidR="00B04387" w:rsidRDefault="00040CC7" w:rsidP="0008008E">
      <w:pPr>
        <w:pStyle w:val="ppFigureIndent"/>
      </w:pPr>
      <w:r>
        <w:rPr>
          <w:noProof/>
          <w:lang w:bidi="he-IL"/>
        </w:rPr>
        <w:drawing>
          <wp:inline distT="0" distB="0" distL="0" distR="0">
            <wp:extent cx="4572000" cy="3154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eferenc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154680"/>
                    </a:xfrm>
                    <a:prstGeom prst="rect">
                      <a:avLst/>
                    </a:prstGeom>
                  </pic:spPr>
                </pic:pic>
              </a:graphicData>
            </a:graphic>
          </wp:inline>
        </w:drawing>
      </w:r>
    </w:p>
    <w:p w:rsidR="00B04387" w:rsidRDefault="00B04387" w:rsidP="0008008E">
      <w:pPr>
        <w:pStyle w:val="ppFigureNumberIndent"/>
      </w:pPr>
      <w:r>
        <w:t xml:space="preserve">Figure </w:t>
      </w:r>
      <w:r w:rsidR="00E71C0D">
        <w:fldChar w:fldCharType="begin"/>
      </w:r>
      <w:r w:rsidR="00E71C0D">
        <w:instrText xml:space="preserve"> SEQ Figure \* ARABIC </w:instrText>
      </w:r>
      <w:r w:rsidR="00E71C0D">
        <w:fldChar w:fldCharType="separate"/>
      </w:r>
      <w:r>
        <w:rPr>
          <w:noProof/>
        </w:rPr>
        <w:t>5</w:t>
      </w:r>
      <w:r w:rsidR="00E71C0D">
        <w:rPr>
          <w:noProof/>
        </w:rPr>
        <w:fldChar w:fldCharType="end"/>
      </w:r>
    </w:p>
    <w:p w:rsidR="00B04387" w:rsidRPr="00B04387" w:rsidRDefault="000E2F00" w:rsidP="0008008E">
      <w:pPr>
        <w:pStyle w:val="ppFigureCaptionIndent"/>
      </w:pPr>
      <w:r>
        <w:t>Adding a reference to the C++ project</w:t>
      </w:r>
    </w:p>
    <w:p w:rsidR="007B466F" w:rsidRDefault="008F46E7" w:rsidP="007B466F">
      <w:pPr>
        <w:pStyle w:val="ppNumberList"/>
      </w:pPr>
      <w:r>
        <w:t xml:space="preserve">Open default.js and remove (or comment </w:t>
      </w:r>
      <w:r w:rsidR="00026E4B">
        <w:t>out) the following statements from</w:t>
      </w:r>
      <w:r>
        <w:t xml:space="preserve"> the </w:t>
      </w:r>
      <w:proofErr w:type="spellStart"/>
      <w:r>
        <w:t>removeRedEye</w:t>
      </w:r>
      <w:proofErr w:type="spellEnd"/>
      <w:r>
        <w:t xml:space="preserve"> function:</w:t>
      </w:r>
    </w:p>
    <w:p w:rsidR="008F46E7" w:rsidRDefault="008F46E7" w:rsidP="008F46E7">
      <w:pPr>
        <w:pStyle w:val="ppCodeLanguageIndent"/>
      </w:pPr>
      <w:r>
        <w:t>JavaScript</w:t>
      </w:r>
    </w:p>
    <w:p w:rsidR="008F46E7" w:rsidRDefault="008F46E7" w:rsidP="008F46E7">
      <w:pPr>
        <w:pStyle w:val="ppCodeIndent"/>
      </w:pPr>
      <w:r>
        <w:t>// Loop through the pixels in the region, lowering red values that</w:t>
      </w:r>
    </w:p>
    <w:p w:rsidR="008F46E7" w:rsidRDefault="008F46E7" w:rsidP="008F46E7">
      <w:pPr>
        <w:pStyle w:val="ppCodeIndent"/>
      </w:pPr>
      <w:r>
        <w:t>// exceed the sum of the blue and green values</w:t>
      </w:r>
    </w:p>
    <w:p w:rsidR="008F46E7" w:rsidRDefault="008F46E7" w:rsidP="008F46E7">
      <w:pPr>
        <w:pStyle w:val="ppCodeIndent"/>
      </w:pPr>
      <w:r>
        <w:t>for (</w:t>
      </w:r>
      <w:proofErr w:type="spellStart"/>
      <w:r>
        <w:t>var</w:t>
      </w:r>
      <w:proofErr w:type="spellEnd"/>
      <w:r>
        <w:t xml:space="preserve"> </w:t>
      </w:r>
      <w:proofErr w:type="spellStart"/>
      <w:r>
        <w:t>i</w:t>
      </w:r>
      <w:proofErr w:type="spellEnd"/>
      <w:r>
        <w:t xml:space="preserve"> = x1; i &lt; x2; i++) {</w:t>
      </w:r>
    </w:p>
    <w:p w:rsidR="008F46E7" w:rsidRPr="008F46E7" w:rsidRDefault="008F46E7" w:rsidP="008F46E7">
      <w:pPr>
        <w:pStyle w:val="ppCodeIndent"/>
        <w:rPr>
          <w:lang w:val="fr-FR"/>
        </w:rPr>
      </w:pPr>
      <w:r>
        <w:t xml:space="preserve">    </w:t>
      </w:r>
      <w:r w:rsidRPr="008F46E7">
        <w:rPr>
          <w:lang w:val="fr-FR"/>
        </w:rPr>
        <w:t>for (var j = y1; j &lt; y2; j++) {</w:t>
      </w:r>
    </w:p>
    <w:p w:rsidR="008F46E7" w:rsidRDefault="008F46E7" w:rsidP="008F46E7">
      <w:pPr>
        <w:pStyle w:val="ppCodeIndent"/>
      </w:pPr>
      <w:r w:rsidRPr="008F46E7">
        <w:rPr>
          <w:lang w:val="fr-FR"/>
        </w:rPr>
        <w:t xml:space="preserve">        </w:t>
      </w:r>
      <w:proofErr w:type="spellStart"/>
      <w:r>
        <w:t>var</w:t>
      </w:r>
      <w:proofErr w:type="spellEnd"/>
      <w:r>
        <w:t xml:space="preserve"> index = (</w:t>
      </w:r>
      <w:proofErr w:type="spellStart"/>
      <w:r>
        <w:t>i</w:t>
      </w:r>
      <w:proofErr w:type="spellEnd"/>
      <w:r>
        <w:t xml:space="preserve"> + j * _</w:t>
      </w:r>
      <w:proofErr w:type="spellStart"/>
      <w:r>
        <w:t>bitmap.width</w:t>
      </w:r>
      <w:proofErr w:type="spellEnd"/>
      <w:r>
        <w:t>) &lt;&lt; 2;</w:t>
      </w:r>
    </w:p>
    <w:p w:rsidR="008F46E7" w:rsidRDefault="008F46E7" w:rsidP="008F46E7">
      <w:pPr>
        <w:pStyle w:val="ppCodeIndent"/>
      </w:pPr>
      <w:r>
        <w:t xml:space="preserve">        </w:t>
      </w:r>
      <w:proofErr w:type="spellStart"/>
      <w:r>
        <w:t>var</w:t>
      </w:r>
      <w:proofErr w:type="spellEnd"/>
      <w:r>
        <w:t xml:space="preserve"> r = _</w:t>
      </w:r>
      <w:proofErr w:type="spellStart"/>
      <w:r>
        <w:t>bitmap.data</w:t>
      </w:r>
      <w:proofErr w:type="spellEnd"/>
      <w:r>
        <w:t>[index + 0];</w:t>
      </w:r>
    </w:p>
    <w:p w:rsidR="008F46E7" w:rsidRDefault="008F46E7" w:rsidP="008F46E7">
      <w:pPr>
        <w:pStyle w:val="ppCodeIndent"/>
      </w:pPr>
      <w:r>
        <w:t xml:space="preserve">        </w:t>
      </w:r>
      <w:proofErr w:type="spellStart"/>
      <w:r>
        <w:t>var</w:t>
      </w:r>
      <w:proofErr w:type="spellEnd"/>
      <w:r>
        <w:t xml:space="preserve"> g = _</w:t>
      </w:r>
      <w:proofErr w:type="spellStart"/>
      <w:r>
        <w:t>bitmap.data</w:t>
      </w:r>
      <w:proofErr w:type="spellEnd"/>
      <w:r>
        <w:t>[index + 1];</w:t>
      </w:r>
    </w:p>
    <w:p w:rsidR="008F46E7" w:rsidRDefault="008F46E7" w:rsidP="008F46E7">
      <w:pPr>
        <w:pStyle w:val="ppCodeIndent"/>
      </w:pPr>
      <w:r>
        <w:t xml:space="preserve">        </w:t>
      </w:r>
      <w:proofErr w:type="spellStart"/>
      <w:r>
        <w:t>var</w:t>
      </w:r>
      <w:proofErr w:type="spellEnd"/>
      <w:r>
        <w:t xml:space="preserve"> b = _</w:t>
      </w:r>
      <w:proofErr w:type="spellStart"/>
      <w:r>
        <w:t>bitmap.data</w:t>
      </w:r>
      <w:proofErr w:type="spellEnd"/>
      <w:r>
        <w:t>[index + 2];</w:t>
      </w:r>
    </w:p>
    <w:p w:rsidR="008F46E7" w:rsidRDefault="008F46E7" w:rsidP="008F46E7">
      <w:pPr>
        <w:pStyle w:val="ppCodeIndent"/>
      </w:pPr>
    </w:p>
    <w:p w:rsidR="008F46E7" w:rsidRDefault="008F46E7" w:rsidP="008F46E7">
      <w:pPr>
        <w:pStyle w:val="ppCodeIndent"/>
      </w:pPr>
      <w:r>
        <w:t xml:space="preserve">        if (r &gt; (g + b)) {</w:t>
      </w:r>
    </w:p>
    <w:p w:rsidR="008F46E7" w:rsidRDefault="008F46E7" w:rsidP="008F46E7">
      <w:pPr>
        <w:pStyle w:val="ppCodeIndent"/>
      </w:pPr>
      <w:r>
        <w:t xml:space="preserve">            _</w:t>
      </w:r>
      <w:proofErr w:type="spellStart"/>
      <w:r>
        <w:t>bitmap.data</w:t>
      </w:r>
      <w:proofErr w:type="spellEnd"/>
      <w:r>
        <w:t>[index + 0] = (g + b) / 2;</w:t>
      </w:r>
    </w:p>
    <w:p w:rsidR="008F46E7" w:rsidRDefault="008F46E7" w:rsidP="008F46E7">
      <w:pPr>
        <w:pStyle w:val="ppCodeIndent"/>
      </w:pPr>
      <w:r>
        <w:t xml:space="preserve">        }</w:t>
      </w:r>
    </w:p>
    <w:p w:rsidR="008F46E7" w:rsidRDefault="008F46E7" w:rsidP="008F46E7">
      <w:pPr>
        <w:pStyle w:val="ppCodeIndent"/>
      </w:pPr>
      <w:r>
        <w:t xml:space="preserve">    }</w:t>
      </w:r>
    </w:p>
    <w:p w:rsidR="008F46E7" w:rsidRPr="008F46E7" w:rsidRDefault="008F46E7" w:rsidP="008F46E7">
      <w:pPr>
        <w:pStyle w:val="ppCodeIndent"/>
      </w:pPr>
      <w:r>
        <w:lastRenderedPageBreak/>
        <w:t>}</w:t>
      </w:r>
    </w:p>
    <w:p w:rsidR="005E0BEC" w:rsidRDefault="008F46E7" w:rsidP="007B466F">
      <w:pPr>
        <w:pStyle w:val="ppNumberList"/>
      </w:pPr>
      <w:r>
        <w:t>Replace the statements you just deleted with the ones below:</w:t>
      </w:r>
    </w:p>
    <w:p w:rsidR="008F46E7" w:rsidRDefault="008F46E7" w:rsidP="008F46E7">
      <w:pPr>
        <w:pStyle w:val="ppCodeLanguageIndent"/>
      </w:pPr>
      <w:r>
        <w:t>JavaScript</w:t>
      </w:r>
    </w:p>
    <w:p w:rsidR="00F95633" w:rsidRDefault="00F95633" w:rsidP="00F95633">
      <w:pPr>
        <w:pStyle w:val="ppCodeIndent"/>
      </w:pPr>
      <w:r>
        <w:t>// Create a copy of the region</w:t>
      </w:r>
    </w:p>
    <w:p w:rsidR="00F95633" w:rsidRDefault="00F95633" w:rsidP="00F95633">
      <w:pPr>
        <w:pStyle w:val="ppCodeIndent"/>
      </w:pPr>
      <w:proofErr w:type="spellStart"/>
      <w:r>
        <w:t>var</w:t>
      </w:r>
      <w:proofErr w:type="spellEnd"/>
      <w:r>
        <w:t xml:space="preserve"> pixels = [];</w:t>
      </w:r>
    </w:p>
    <w:p w:rsidR="00F95633" w:rsidRDefault="00F95633" w:rsidP="00F95633">
      <w:pPr>
        <w:pStyle w:val="ppCodeIndent"/>
      </w:pPr>
      <w:r>
        <w:t>for (</w:t>
      </w:r>
      <w:proofErr w:type="spellStart"/>
      <w:r>
        <w:t>var</w:t>
      </w:r>
      <w:proofErr w:type="spellEnd"/>
      <w:r>
        <w:t xml:space="preserve"> </w:t>
      </w:r>
      <w:proofErr w:type="spellStart"/>
      <w:r>
        <w:t>i</w:t>
      </w:r>
      <w:proofErr w:type="spellEnd"/>
      <w:r>
        <w:t xml:space="preserve"> = x1; i &lt; x2; i++) {</w:t>
      </w:r>
    </w:p>
    <w:p w:rsidR="00F95633" w:rsidRPr="00F95633" w:rsidRDefault="00F95633" w:rsidP="00F95633">
      <w:pPr>
        <w:pStyle w:val="ppCodeIndent"/>
        <w:rPr>
          <w:lang w:val="fr-FR"/>
        </w:rPr>
      </w:pPr>
      <w:r>
        <w:t xml:space="preserve">    </w:t>
      </w:r>
      <w:r w:rsidRPr="00F95633">
        <w:rPr>
          <w:lang w:val="fr-FR"/>
        </w:rPr>
        <w:t>for (var j = y1; j &lt; y2; j++) {</w:t>
      </w:r>
    </w:p>
    <w:p w:rsidR="00F95633" w:rsidRDefault="00F95633" w:rsidP="00F95633">
      <w:pPr>
        <w:pStyle w:val="ppCodeIndent"/>
      </w:pPr>
      <w:r w:rsidRPr="00F95633">
        <w:rPr>
          <w:lang w:val="fr-FR"/>
        </w:rPr>
        <w:t xml:space="preserve">        </w:t>
      </w:r>
      <w:proofErr w:type="spellStart"/>
      <w:r>
        <w:t>var</w:t>
      </w:r>
      <w:proofErr w:type="spellEnd"/>
      <w:r>
        <w:t xml:space="preserve"> index = (</w:t>
      </w:r>
      <w:proofErr w:type="spellStart"/>
      <w:r>
        <w:t>i</w:t>
      </w:r>
      <w:proofErr w:type="spellEnd"/>
      <w:r>
        <w:t xml:space="preserve"> + j * _</w:t>
      </w:r>
      <w:proofErr w:type="spellStart"/>
      <w:r>
        <w:t>bitmap.width</w:t>
      </w:r>
      <w:proofErr w:type="spellEnd"/>
      <w:r>
        <w:t>) &lt;&lt; 2;</w:t>
      </w:r>
    </w:p>
    <w:p w:rsidR="00F95633" w:rsidRDefault="00F95633" w:rsidP="00F95633">
      <w:pPr>
        <w:pStyle w:val="ppCodeIndent"/>
      </w:pPr>
      <w:r>
        <w:t xml:space="preserve">        </w:t>
      </w:r>
      <w:proofErr w:type="spellStart"/>
      <w:r>
        <w:t>pixels.push</w:t>
      </w:r>
      <w:proofErr w:type="spellEnd"/>
      <w:r>
        <w:t>(_</w:t>
      </w:r>
      <w:proofErr w:type="spellStart"/>
      <w:r>
        <w:t>bitmap.data</w:t>
      </w:r>
      <w:proofErr w:type="spellEnd"/>
      <w:r>
        <w:t>[index + 0]);</w:t>
      </w:r>
    </w:p>
    <w:p w:rsidR="00F95633" w:rsidRDefault="00F95633" w:rsidP="00F95633">
      <w:pPr>
        <w:pStyle w:val="ppCodeIndent"/>
      </w:pPr>
      <w:r>
        <w:t xml:space="preserve">        </w:t>
      </w:r>
      <w:proofErr w:type="spellStart"/>
      <w:r>
        <w:t>pixels.push</w:t>
      </w:r>
      <w:proofErr w:type="spellEnd"/>
      <w:r>
        <w:t>(_</w:t>
      </w:r>
      <w:proofErr w:type="spellStart"/>
      <w:r>
        <w:t>bitmap.data</w:t>
      </w:r>
      <w:proofErr w:type="spellEnd"/>
      <w:r>
        <w:t>[index + 1]);</w:t>
      </w:r>
    </w:p>
    <w:p w:rsidR="00F95633" w:rsidRDefault="00F95633" w:rsidP="00F95633">
      <w:pPr>
        <w:pStyle w:val="ppCodeIndent"/>
      </w:pPr>
      <w:r>
        <w:t xml:space="preserve">        </w:t>
      </w:r>
      <w:proofErr w:type="spellStart"/>
      <w:r>
        <w:t>pixels.push</w:t>
      </w:r>
      <w:proofErr w:type="spellEnd"/>
      <w:r>
        <w:t>(_</w:t>
      </w:r>
      <w:proofErr w:type="spellStart"/>
      <w:r>
        <w:t>bitmap.data</w:t>
      </w:r>
      <w:proofErr w:type="spellEnd"/>
      <w:r>
        <w:t>[index + 2]);</w:t>
      </w:r>
    </w:p>
    <w:p w:rsidR="00F95633" w:rsidRDefault="00F95633" w:rsidP="00F95633">
      <w:pPr>
        <w:pStyle w:val="ppCodeIndent"/>
      </w:pPr>
      <w:r>
        <w:t xml:space="preserve">        </w:t>
      </w:r>
      <w:proofErr w:type="spellStart"/>
      <w:r>
        <w:t>pixels.push</w:t>
      </w:r>
      <w:proofErr w:type="spellEnd"/>
      <w:r>
        <w:t>(_</w:t>
      </w:r>
      <w:proofErr w:type="spellStart"/>
      <w:r>
        <w:t>bitmap.data</w:t>
      </w:r>
      <w:proofErr w:type="spellEnd"/>
      <w:r>
        <w:t>[index + 3]);</w:t>
      </w:r>
    </w:p>
    <w:p w:rsidR="00F95633" w:rsidRDefault="00F95633" w:rsidP="00F95633">
      <w:pPr>
        <w:pStyle w:val="ppCodeIndent"/>
      </w:pPr>
      <w:r>
        <w:t xml:space="preserve">    }</w:t>
      </w:r>
    </w:p>
    <w:p w:rsidR="00F95633" w:rsidRDefault="00F95633" w:rsidP="00F95633">
      <w:pPr>
        <w:pStyle w:val="ppCodeIndent"/>
      </w:pPr>
      <w:r>
        <w:t>}</w:t>
      </w:r>
    </w:p>
    <w:p w:rsidR="00F95633" w:rsidRDefault="00F95633" w:rsidP="00F95633">
      <w:pPr>
        <w:pStyle w:val="ppCodeIndent"/>
      </w:pPr>
    </w:p>
    <w:p w:rsidR="00F95633" w:rsidRDefault="00F95633" w:rsidP="00F95633">
      <w:pPr>
        <w:pStyle w:val="ppCodeIndent"/>
      </w:pPr>
      <w:r>
        <w:t>// Remove red eye from the region</w:t>
      </w:r>
    </w:p>
    <w:p w:rsidR="00F95633" w:rsidRDefault="00F95633" w:rsidP="00F95633">
      <w:pPr>
        <w:pStyle w:val="ppCodeIndent"/>
      </w:pPr>
      <w:proofErr w:type="spellStart"/>
      <w:r>
        <w:t>var</w:t>
      </w:r>
      <w:proofErr w:type="spellEnd"/>
      <w:r w:rsidR="008251EA">
        <w:t xml:space="preserve"> effect = new </w:t>
      </w:r>
      <w:proofErr w:type="spellStart"/>
      <w:r w:rsidR="008251EA">
        <w:t>PhotoEffects.RedEye</w:t>
      </w:r>
      <w:r w:rsidR="00BE615B">
        <w:t>Component</w:t>
      </w:r>
      <w:proofErr w:type="spellEnd"/>
      <w:r>
        <w:t>();</w:t>
      </w:r>
    </w:p>
    <w:p w:rsidR="00F95633" w:rsidRDefault="00F95633" w:rsidP="00F95633">
      <w:pPr>
        <w:pStyle w:val="ppCodeIndent"/>
      </w:pPr>
      <w:r>
        <w:t xml:space="preserve">pixels = </w:t>
      </w:r>
      <w:proofErr w:type="spellStart"/>
      <w:r>
        <w:t>effect.removeRedEye</w:t>
      </w:r>
      <w:proofErr w:type="spellEnd"/>
      <w:r>
        <w:t>(pixels);</w:t>
      </w:r>
    </w:p>
    <w:p w:rsidR="00F95633" w:rsidRDefault="00F95633" w:rsidP="00F95633">
      <w:pPr>
        <w:pStyle w:val="ppCodeIndent"/>
      </w:pPr>
    </w:p>
    <w:p w:rsidR="00F95633" w:rsidRDefault="00F95633" w:rsidP="00F95633">
      <w:pPr>
        <w:pStyle w:val="ppCodeIndent"/>
      </w:pPr>
      <w:r>
        <w:t>// Copy the modified pixels to the bitmap</w:t>
      </w:r>
    </w:p>
    <w:p w:rsidR="00F95633" w:rsidRDefault="00F95633" w:rsidP="00F95633">
      <w:pPr>
        <w:pStyle w:val="ppCodeIndent"/>
      </w:pPr>
      <w:proofErr w:type="spellStart"/>
      <w:r>
        <w:t>var</w:t>
      </w:r>
      <w:proofErr w:type="spellEnd"/>
      <w:r>
        <w:t xml:space="preserve"> k = 0;</w:t>
      </w:r>
    </w:p>
    <w:p w:rsidR="00F95633" w:rsidRDefault="00F95633" w:rsidP="00F95633">
      <w:pPr>
        <w:pStyle w:val="ppCodeIndent"/>
      </w:pPr>
    </w:p>
    <w:p w:rsidR="00F95633" w:rsidRDefault="00F95633" w:rsidP="00F95633">
      <w:pPr>
        <w:pStyle w:val="ppCodeIndent"/>
      </w:pPr>
      <w:r>
        <w:t>for (</w:t>
      </w:r>
      <w:proofErr w:type="spellStart"/>
      <w:r>
        <w:t>var</w:t>
      </w:r>
      <w:proofErr w:type="spellEnd"/>
      <w:r>
        <w:t xml:space="preserve"> </w:t>
      </w:r>
      <w:proofErr w:type="spellStart"/>
      <w:r>
        <w:t>i</w:t>
      </w:r>
      <w:proofErr w:type="spellEnd"/>
      <w:r>
        <w:t xml:space="preserve"> = x1; i &lt; x2; i++) {</w:t>
      </w:r>
    </w:p>
    <w:p w:rsidR="00F95633" w:rsidRPr="00F95633" w:rsidRDefault="00F95633" w:rsidP="00F95633">
      <w:pPr>
        <w:pStyle w:val="ppCodeIndent"/>
        <w:rPr>
          <w:lang w:val="fr-FR"/>
        </w:rPr>
      </w:pPr>
      <w:r>
        <w:t xml:space="preserve">    </w:t>
      </w:r>
      <w:r w:rsidRPr="00F95633">
        <w:rPr>
          <w:lang w:val="fr-FR"/>
        </w:rPr>
        <w:t>for (var j = y1; j &lt; y2; j++) {</w:t>
      </w:r>
    </w:p>
    <w:p w:rsidR="00F95633" w:rsidRDefault="00F95633" w:rsidP="00F95633">
      <w:pPr>
        <w:pStyle w:val="ppCodeIndent"/>
      </w:pPr>
      <w:r w:rsidRPr="00F95633">
        <w:rPr>
          <w:lang w:val="fr-FR"/>
        </w:rPr>
        <w:t xml:space="preserve">        </w:t>
      </w:r>
      <w:proofErr w:type="spellStart"/>
      <w:r>
        <w:t>var</w:t>
      </w:r>
      <w:proofErr w:type="spellEnd"/>
      <w:r>
        <w:t xml:space="preserve"> index = (</w:t>
      </w:r>
      <w:proofErr w:type="spellStart"/>
      <w:r>
        <w:t>i</w:t>
      </w:r>
      <w:proofErr w:type="spellEnd"/>
      <w:r>
        <w:t xml:space="preserve"> + j * _</w:t>
      </w:r>
      <w:proofErr w:type="spellStart"/>
      <w:r>
        <w:t>bitmap.width</w:t>
      </w:r>
      <w:proofErr w:type="spellEnd"/>
      <w:r>
        <w:t>) &lt;&lt; 2;</w:t>
      </w:r>
    </w:p>
    <w:p w:rsidR="00F95633" w:rsidRPr="00F95633" w:rsidRDefault="00F95633" w:rsidP="00F95633">
      <w:pPr>
        <w:pStyle w:val="ppCodeIndent"/>
        <w:rPr>
          <w:lang w:val="de-DE"/>
        </w:rPr>
      </w:pPr>
      <w:r>
        <w:t xml:space="preserve">        </w:t>
      </w:r>
      <w:r w:rsidRPr="00F95633">
        <w:rPr>
          <w:lang w:val="de-DE"/>
        </w:rPr>
        <w:t>_bitmap.data[index + 0] = pixels[k++];</w:t>
      </w:r>
    </w:p>
    <w:p w:rsidR="00F95633" w:rsidRPr="00F95633" w:rsidRDefault="00F95633" w:rsidP="00F95633">
      <w:pPr>
        <w:pStyle w:val="ppCodeIndent"/>
        <w:rPr>
          <w:lang w:val="de-DE"/>
        </w:rPr>
      </w:pPr>
      <w:r w:rsidRPr="00F95633">
        <w:rPr>
          <w:lang w:val="de-DE"/>
        </w:rPr>
        <w:t xml:space="preserve">        _bitmap.data[index + 1] = pixels[k++];</w:t>
      </w:r>
    </w:p>
    <w:p w:rsidR="00F95633" w:rsidRPr="00F95633" w:rsidRDefault="00F95633" w:rsidP="00F95633">
      <w:pPr>
        <w:pStyle w:val="ppCodeIndent"/>
        <w:rPr>
          <w:lang w:val="de-DE"/>
        </w:rPr>
      </w:pPr>
      <w:r w:rsidRPr="00F95633">
        <w:rPr>
          <w:lang w:val="de-DE"/>
        </w:rPr>
        <w:t xml:space="preserve">        _bitmap.data[index + 2] = pixels[k++];</w:t>
      </w:r>
    </w:p>
    <w:p w:rsidR="00F95633" w:rsidRPr="00F95633" w:rsidRDefault="00F95633" w:rsidP="00F95633">
      <w:pPr>
        <w:pStyle w:val="ppCodeIndent"/>
        <w:rPr>
          <w:lang w:val="de-DE"/>
        </w:rPr>
      </w:pPr>
      <w:r w:rsidRPr="00F95633">
        <w:rPr>
          <w:lang w:val="de-DE"/>
        </w:rPr>
        <w:t xml:space="preserve">        _bitmap.data[index + 3] = pixels[k++];</w:t>
      </w:r>
    </w:p>
    <w:p w:rsidR="00F95633" w:rsidRDefault="00F95633" w:rsidP="00F95633">
      <w:pPr>
        <w:pStyle w:val="ppCodeIndent"/>
      </w:pPr>
      <w:r w:rsidRPr="00F95633">
        <w:rPr>
          <w:lang w:val="de-DE"/>
        </w:rPr>
        <w:t xml:space="preserve">    </w:t>
      </w:r>
      <w:r>
        <w:t>}</w:t>
      </w:r>
    </w:p>
    <w:p w:rsidR="008F46E7" w:rsidRPr="008F46E7" w:rsidRDefault="00F95633" w:rsidP="00F95633">
      <w:pPr>
        <w:pStyle w:val="ppCodeIndent"/>
      </w:pPr>
      <w:r>
        <w:t>}</w:t>
      </w:r>
    </w:p>
    <w:p w:rsidR="005E0BEC" w:rsidRDefault="005D5F4E" w:rsidP="007B466F">
      <w:pPr>
        <w:pStyle w:val="ppNumberList"/>
      </w:pPr>
      <w:r>
        <w:t>Press F5 to launch the application.</w:t>
      </w:r>
    </w:p>
    <w:p w:rsidR="005E0BEC" w:rsidRDefault="005D5F4E" w:rsidP="007B466F">
      <w:pPr>
        <w:pStyle w:val="ppNumberList"/>
      </w:pPr>
      <w:r>
        <w:t>Open a photo and tap a red eye to fix it. Verify that the red eye goes away just as it did before.</w:t>
      </w:r>
    </w:p>
    <w:p w:rsidR="007B466F" w:rsidRDefault="005D5F4E" w:rsidP="007B466F">
      <w:pPr>
        <w:pStyle w:val="ppNumberList"/>
      </w:pPr>
      <w:r>
        <w:t>Return to Visual Studio and stop debugging</w:t>
      </w:r>
      <w:r w:rsidR="007B466F">
        <w:t>.</w:t>
      </w:r>
    </w:p>
    <w:p w:rsidR="007B466F" w:rsidRDefault="007B466F" w:rsidP="007B466F">
      <w:pPr>
        <w:pStyle w:val="ppListEnd"/>
      </w:pPr>
    </w:p>
    <w:p w:rsidR="00383159" w:rsidRPr="00DF6164" w:rsidRDefault="00383159" w:rsidP="00383159">
      <w:pPr>
        <w:pStyle w:val="ppBodyText"/>
      </w:pPr>
    </w:p>
    <w:bookmarkStart w:id="17" w:name="_Toc327918243" w:displacedByCustomXml="next"/>
    <w:bookmarkStart w:id="18" w:name="_Toc321321145" w:displacedByCustomXml="next"/>
    <w:bookmarkStart w:id="19" w:name="_Toc321309750" w:displacedByCustomXml="next"/>
    <w:sdt>
      <w:sdtPr>
        <w:alias w:val="Topic"/>
        <w:tag w:val="55bf6500-cc72-4230-9b5e-17306209cb73"/>
        <w:id w:val="1309977176"/>
        <w:placeholder>
          <w:docPart w:val="CF33B69D2979453CAB0160D78D66AF2F"/>
        </w:placeholder>
        <w:text/>
      </w:sdtPr>
      <w:sdtEndPr/>
      <w:sdtContent>
        <w:p w:rsidR="00383159" w:rsidRDefault="00383159" w:rsidP="00383159">
          <w:pPr>
            <w:pStyle w:val="ppTopic"/>
          </w:pPr>
          <w:r>
            <w:t>Exercise 4: Pointer Input</w:t>
          </w:r>
        </w:p>
      </w:sdtContent>
    </w:sdt>
    <w:bookmarkEnd w:id="17" w:displacedByCustomXml="prev"/>
    <w:bookmarkEnd w:id="18" w:displacedByCustomXml="prev"/>
    <w:bookmarkEnd w:id="19" w:displacedByCustomXml="prev"/>
    <w:p w:rsidR="00383159" w:rsidRPr="00031AF7" w:rsidRDefault="00383159" w:rsidP="00383159">
      <w:pPr>
        <w:pStyle w:val="ListParagraph"/>
        <w:numPr>
          <w:ilvl w:val="0"/>
          <w:numId w:val="18"/>
        </w:numPr>
        <w:rPr>
          <w:rFonts w:eastAsia="Arial Unicode MS"/>
        </w:rPr>
      </w:pPr>
      <w:r>
        <w:rPr>
          <w:rFonts w:eastAsia="Arial Unicode MS"/>
        </w:rPr>
        <w:t>Windows 8 unifies all input so developers can code to one API that can handle touch, mouse, and pen input. The heart of this API is pointer events. In HT</w:t>
      </w:r>
      <w:r w:rsidRPr="00031AF7">
        <w:rPr>
          <w:rFonts w:eastAsia="Arial Unicode MS"/>
        </w:rPr>
        <w:t xml:space="preserve">ML, these events </w:t>
      </w:r>
      <w:r>
        <w:rPr>
          <w:rFonts w:eastAsia="Arial Unicode MS"/>
        </w:rPr>
        <w:t>surface as</w:t>
      </w:r>
      <w:r w:rsidRPr="00031AF7">
        <w:rPr>
          <w:rFonts w:eastAsia="Arial Unicode MS"/>
        </w:rPr>
        <w:t xml:space="preserve"> </w:t>
      </w:r>
      <w:r>
        <w:rPr>
          <w:rFonts w:eastAsia="Arial Unicode MS"/>
        </w:rPr>
        <w:t xml:space="preserve">DOM </w:t>
      </w:r>
      <w:r w:rsidRPr="00031AF7">
        <w:rPr>
          <w:rFonts w:eastAsia="Arial Unicode MS"/>
        </w:rPr>
        <w:t xml:space="preserve">events </w:t>
      </w:r>
      <w:r>
        <w:rPr>
          <w:rFonts w:eastAsia="Arial Unicode MS"/>
        </w:rPr>
        <w:t xml:space="preserve">with names such as </w:t>
      </w:r>
      <w:proofErr w:type="spellStart"/>
      <w:r>
        <w:rPr>
          <w:rFonts w:eastAsia="Arial Unicode MS"/>
        </w:rPr>
        <w:t>MSPointerDown</w:t>
      </w:r>
      <w:proofErr w:type="spellEnd"/>
      <w:r w:rsidRPr="00031AF7">
        <w:rPr>
          <w:rFonts w:eastAsia="Arial Unicode MS"/>
        </w:rPr>
        <w:t xml:space="preserve">, </w:t>
      </w:r>
      <w:proofErr w:type="spellStart"/>
      <w:r>
        <w:rPr>
          <w:rFonts w:eastAsia="Arial Unicode MS"/>
        </w:rPr>
        <w:t>MSPointerMove</w:t>
      </w:r>
      <w:proofErr w:type="spellEnd"/>
      <w:r w:rsidRPr="00031AF7">
        <w:rPr>
          <w:rFonts w:eastAsia="Arial Unicode MS"/>
        </w:rPr>
        <w:t xml:space="preserve">, </w:t>
      </w:r>
      <w:r>
        <w:rPr>
          <w:rFonts w:eastAsia="Arial Unicode MS"/>
        </w:rPr>
        <w:t xml:space="preserve">and </w:t>
      </w:r>
      <w:proofErr w:type="spellStart"/>
      <w:r>
        <w:rPr>
          <w:rFonts w:eastAsia="Arial Unicode MS"/>
        </w:rPr>
        <w:t>MSPointerUp</w:t>
      </w:r>
      <w:proofErr w:type="spellEnd"/>
      <w:r>
        <w:rPr>
          <w:rFonts w:eastAsia="Arial Unicode MS"/>
        </w:rPr>
        <w:t xml:space="preserve">. </w:t>
      </w:r>
      <w:r w:rsidRPr="00031AF7">
        <w:rPr>
          <w:rFonts w:eastAsia="Arial Unicode MS"/>
        </w:rPr>
        <w:t xml:space="preserve">The beauty of pointer events is that they offer a unified and easy-to-use model for processing pointer input (see below). In addition, they fire for </w:t>
      </w:r>
      <w:r w:rsidRPr="00031AF7">
        <w:rPr>
          <w:rFonts w:eastAsia="Arial Unicode MS"/>
        </w:rPr>
        <w:lastRenderedPageBreak/>
        <w:t>each pointer in contact with the screen, so you can use them to build rich multi-touch interfaces.</w:t>
      </w:r>
      <w:r>
        <w:rPr>
          <w:rFonts w:eastAsia="Arial Unicode MS"/>
        </w:rPr>
        <w:t xml:space="preserve"> And each time a pointer event fires, you can determine what type of pointer precipitated the event in case you wish to respond differently to different types of pointing devices.</w:t>
      </w:r>
    </w:p>
    <w:p w:rsidR="00383159" w:rsidRPr="00337764" w:rsidRDefault="00383159" w:rsidP="00383159">
      <w:pPr>
        <w:rPr>
          <w:rFonts w:eastAsia="Arial Unicode MS"/>
        </w:rPr>
      </w:pPr>
      <w:r>
        <w:rPr>
          <w:rFonts w:ascii="Segoe UI" w:hAnsi="Segoe UI" w:cs="Segoe UI"/>
          <w:i/>
          <w:iCs/>
          <w:noProof/>
          <w:sz w:val="17"/>
          <w:szCs w:val="17"/>
          <w:lang w:bidi="he-IL"/>
        </w:rPr>
        <w:drawing>
          <wp:inline distT="0" distB="0" distL="0" distR="0" wp14:anchorId="6A7BC39B" wp14:editId="290BF989">
            <wp:extent cx="2514600" cy="2590800"/>
            <wp:effectExtent l="0" t="0" r="0" b="0"/>
            <wp:docPr id="9" name="Picture 9" descr="Pointer events encapsulate input from touch, pen, and mouse making it easy to build experiences that are hardwar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er events encapsulate input from touch, pen, and mouse making it easy to build experiences that are hardware independ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590800"/>
                    </a:xfrm>
                    <a:prstGeom prst="rect">
                      <a:avLst/>
                    </a:prstGeom>
                    <a:noFill/>
                    <a:ln>
                      <a:noFill/>
                    </a:ln>
                  </pic:spPr>
                </pic:pic>
              </a:graphicData>
            </a:graphic>
          </wp:inline>
        </w:drawing>
      </w:r>
    </w:p>
    <w:p w:rsidR="00383159" w:rsidRDefault="00383159" w:rsidP="00383159">
      <w:pPr>
        <w:pStyle w:val="ListParagraph"/>
        <w:numPr>
          <w:ilvl w:val="0"/>
          <w:numId w:val="18"/>
        </w:numPr>
        <w:rPr>
          <w:rFonts w:eastAsia="Arial Unicode MS"/>
        </w:rPr>
      </w:pPr>
    </w:p>
    <w:p w:rsidR="00383159" w:rsidRDefault="00D44577" w:rsidP="00383159">
      <w:pPr>
        <w:pStyle w:val="ListParagraph"/>
        <w:numPr>
          <w:ilvl w:val="0"/>
          <w:numId w:val="18"/>
        </w:numPr>
        <w:rPr>
          <w:rFonts w:eastAsia="Arial Unicode MS"/>
        </w:rPr>
      </w:pPr>
      <w:r>
        <w:rPr>
          <w:rFonts w:eastAsia="Arial Unicode MS"/>
        </w:rPr>
        <w:t>In this exercise, you wi</w:t>
      </w:r>
      <w:r w:rsidR="00383159">
        <w:rPr>
          <w:rFonts w:eastAsia="Arial Unicode MS"/>
        </w:rPr>
        <w:t xml:space="preserve">ll add to </w:t>
      </w:r>
      <w:proofErr w:type="spellStart"/>
      <w:r w:rsidR="00383159">
        <w:rPr>
          <w:rFonts w:eastAsia="Arial Unicode MS"/>
        </w:rPr>
        <w:t>Contoso</w:t>
      </w:r>
      <w:proofErr w:type="spellEnd"/>
      <w:r w:rsidR="00383159">
        <w:rPr>
          <w:rFonts w:eastAsia="Arial Unicode MS"/>
        </w:rPr>
        <w:t xml:space="preserve"> Photo support for annotating images by drawing on them with a finger, the</w:t>
      </w:r>
      <w:r>
        <w:rPr>
          <w:rFonts w:eastAsia="Arial Unicode MS"/>
        </w:rPr>
        <w:t xml:space="preserve"> mouse, or a pen or stylus. You wi</w:t>
      </w:r>
      <w:r w:rsidR="00383159">
        <w:rPr>
          <w:rFonts w:eastAsia="Arial Unicode MS"/>
        </w:rPr>
        <w:t>ll use pointer event</w:t>
      </w:r>
      <w:r>
        <w:rPr>
          <w:rFonts w:eastAsia="Arial Unicode MS"/>
        </w:rPr>
        <w:t>s to process the input, and you wi</w:t>
      </w:r>
      <w:r w:rsidR="00383159">
        <w:rPr>
          <w:rFonts w:eastAsia="Arial Unicode MS"/>
        </w:rPr>
        <w:t>ll respond to these events by drawing lines on the HTML5 canvas that displays the photo.</w:t>
      </w:r>
    </w:p>
    <w:p w:rsidR="00383159" w:rsidRPr="005A0CCE" w:rsidRDefault="00383159" w:rsidP="00383159">
      <w:pPr>
        <w:pStyle w:val="ppNote"/>
        <w:rPr>
          <w:rFonts w:eastAsia="Arial Unicode MS"/>
          <w:b/>
        </w:rPr>
      </w:pPr>
      <w:r w:rsidRPr="005A0CCE">
        <w:rPr>
          <w:rFonts w:eastAsia="Arial Unicode MS"/>
          <w:b/>
        </w:rPr>
        <w:t xml:space="preserve">Note: </w:t>
      </w:r>
      <w:r>
        <w:rPr>
          <w:rFonts w:eastAsia="Arial Unicode MS"/>
        </w:rPr>
        <w:t xml:space="preserve">this exercise is for demonstration purposes only. The figures you draw </w:t>
      </w:r>
      <w:proofErr w:type="gramStart"/>
      <w:r>
        <w:rPr>
          <w:rFonts w:eastAsia="Arial Unicode MS"/>
        </w:rPr>
        <w:t>aren’t</w:t>
      </w:r>
      <w:proofErr w:type="gramEnd"/>
      <w:r>
        <w:rPr>
          <w:rFonts w:eastAsia="Arial Unicode MS"/>
        </w:rPr>
        <w:t xml:space="preserve"> preserved if the app is suspended and terminated (although that’s a feature you could add as an exercise on your own), they don’t get saved when you save the image, and they go away if you tap or double-tap the image. Still, a lab on touch input </w:t>
      </w:r>
      <w:proofErr w:type="gramStart"/>
      <w:r>
        <w:rPr>
          <w:rFonts w:eastAsia="Arial Unicode MS"/>
        </w:rPr>
        <w:t>wouldn’t</w:t>
      </w:r>
      <w:proofErr w:type="gramEnd"/>
      <w:r>
        <w:rPr>
          <w:rFonts w:eastAsia="Arial Unicode MS"/>
        </w:rPr>
        <w:t xml:space="preserve"> be complete without a mention of pointer events!</w:t>
      </w:r>
    </w:p>
    <w:p w:rsidR="00383159" w:rsidRDefault="00383159" w:rsidP="00383159">
      <w:pPr>
        <w:pStyle w:val="ppProcedureStart"/>
      </w:pPr>
    </w:p>
    <w:p w:rsidR="00383159" w:rsidRDefault="00383159" w:rsidP="00383159">
      <w:pPr>
        <w:pStyle w:val="ppProcedureStart"/>
      </w:pPr>
      <w:bookmarkStart w:id="20" w:name="_Toc321309751"/>
      <w:bookmarkStart w:id="21" w:name="_Toc321321146"/>
      <w:bookmarkStart w:id="22" w:name="_Toc327918244"/>
      <w:r>
        <w:t>Task 1 - Handle Pointer Events</w:t>
      </w:r>
      <w:bookmarkEnd w:id="20"/>
      <w:bookmarkEnd w:id="21"/>
      <w:bookmarkEnd w:id="22"/>
    </w:p>
    <w:p w:rsidR="00383159" w:rsidRPr="009214DE" w:rsidRDefault="00383159" w:rsidP="00210AA5">
      <w:pPr>
        <w:pStyle w:val="ppBodyText"/>
      </w:pPr>
      <w:r>
        <w:t>The first task is to modify default.js to handle pointer events.</w:t>
      </w:r>
    </w:p>
    <w:p w:rsidR="00383159" w:rsidRDefault="00383159" w:rsidP="00383159">
      <w:pPr>
        <w:pStyle w:val="ppNumberList"/>
      </w:pPr>
      <w:r>
        <w:t>Open default.js and add the following variable declarations to the other variable declarations at the top of the file:</w:t>
      </w:r>
    </w:p>
    <w:p w:rsidR="00383159" w:rsidRDefault="00383159" w:rsidP="00383159">
      <w:pPr>
        <w:pStyle w:val="ppCodeLanguageIndent"/>
      </w:pPr>
      <w:r>
        <w:t>JavaScript</w:t>
      </w:r>
    </w:p>
    <w:p w:rsidR="00383159" w:rsidRDefault="00383159" w:rsidP="00383159">
      <w:pPr>
        <w:pStyle w:val="ppCodeIndent"/>
      </w:pPr>
      <w:proofErr w:type="spellStart"/>
      <w:r>
        <w:t>var</w:t>
      </w:r>
      <w:proofErr w:type="spellEnd"/>
      <w:r>
        <w:t xml:space="preserve"> _annotating = false;</w:t>
      </w:r>
    </w:p>
    <w:p w:rsidR="00383159" w:rsidRDefault="00383159" w:rsidP="00383159">
      <w:pPr>
        <w:pStyle w:val="ppCodeIndent"/>
      </w:pPr>
      <w:proofErr w:type="spellStart"/>
      <w:r>
        <w:t>var</w:t>
      </w:r>
      <w:proofErr w:type="spellEnd"/>
      <w:r>
        <w:t xml:space="preserve"> _</w:t>
      </w:r>
      <w:proofErr w:type="spellStart"/>
      <w:r>
        <w:t>redEyeButton</w:t>
      </w:r>
      <w:proofErr w:type="spellEnd"/>
      <w:r>
        <w:t>;</w:t>
      </w:r>
    </w:p>
    <w:p w:rsidR="00383159" w:rsidRDefault="00383159" w:rsidP="00383159">
      <w:pPr>
        <w:pStyle w:val="ppCodeIndent"/>
      </w:pPr>
      <w:proofErr w:type="spellStart"/>
      <w:r>
        <w:t>var</w:t>
      </w:r>
      <w:proofErr w:type="spellEnd"/>
      <w:r>
        <w:t xml:space="preserve"> _</w:t>
      </w:r>
      <w:proofErr w:type="spellStart"/>
      <w:r>
        <w:t>annotateButton</w:t>
      </w:r>
      <w:proofErr w:type="spellEnd"/>
      <w:r>
        <w:t>;</w:t>
      </w:r>
    </w:p>
    <w:p w:rsidR="00383159" w:rsidRPr="00277332" w:rsidRDefault="00383159" w:rsidP="00383159">
      <w:pPr>
        <w:pStyle w:val="ppCodeIndent"/>
      </w:pPr>
      <w:proofErr w:type="spellStart"/>
      <w:r>
        <w:t>var</w:t>
      </w:r>
      <w:proofErr w:type="spellEnd"/>
      <w:r>
        <w:t xml:space="preserve"> _points = {};</w:t>
      </w:r>
    </w:p>
    <w:p w:rsidR="00383159" w:rsidRDefault="00383159" w:rsidP="00383159">
      <w:pPr>
        <w:pStyle w:val="ppNumberList"/>
      </w:pPr>
      <w:r>
        <w:t xml:space="preserve">Add the following statement to the end of the </w:t>
      </w:r>
      <w:proofErr w:type="spellStart"/>
      <w:r>
        <w:t>app.onactivated</w:t>
      </w:r>
      <w:proofErr w:type="spellEnd"/>
      <w:r>
        <w:t xml:space="preserve"> </w:t>
      </w:r>
      <w:r w:rsidR="001E2A7C">
        <w:t>handler</w:t>
      </w:r>
      <w:r>
        <w:t>:</w:t>
      </w:r>
    </w:p>
    <w:p w:rsidR="00383159" w:rsidRDefault="00383159" w:rsidP="00383159">
      <w:pPr>
        <w:pStyle w:val="ppCodeLanguageIndent"/>
      </w:pPr>
      <w:r>
        <w:t>JavaScript</w:t>
      </w:r>
    </w:p>
    <w:p w:rsidR="00383159" w:rsidRDefault="00383159" w:rsidP="00383159">
      <w:pPr>
        <w:pStyle w:val="ppCodeIndent"/>
      </w:pPr>
      <w:r>
        <w:t>// Register handlers for pointer events</w:t>
      </w:r>
    </w:p>
    <w:p w:rsidR="00383159" w:rsidRDefault="00383159" w:rsidP="00383159">
      <w:pPr>
        <w:pStyle w:val="ppCodeIndent"/>
      </w:pPr>
      <w:r>
        <w:lastRenderedPageBreak/>
        <w:t>_</w:t>
      </w:r>
      <w:proofErr w:type="spellStart"/>
      <w:r>
        <w:t>mainCanvas.addEventListener</w:t>
      </w:r>
      <w:proofErr w:type="spellEnd"/>
      <w:r>
        <w:t>("</w:t>
      </w:r>
      <w:proofErr w:type="spellStart"/>
      <w:r>
        <w:t>MSPointerDown</w:t>
      </w:r>
      <w:proofErr w:type="spellEnd"/>
      <w:r>
        <w:t xml:space="preserve">", </w:t>
      </w:r>
      <w:proofErr w:type="spellStart"/>
      <w:r>
        <w:t>onPointerDown</w:t>
      </w:r>
      <w:proofErr w:type="spellEnd"/>
      <w:r>
        <w:t>);</w:t>
      </w:r>
    </w:p>
    <w:p w:rsidR="00383159" w:rsidRDefault="00383159" w:rsidP="00383159">
      <w:pPr>
        <w:pStyle w:val="ppCodeIndent"/>
      </w:pPr>
      <w:r>
        <w:t>_</w:t>
      </w:r>
      <w:proofErr w:type="spellStart"/>
      <w:r>
        <w:t>mainCanvas.addEventListener</w:t>
      </w:r>
      <w:proofErr w:type="spellEnd"/>
      <w:r>
        <w:t>("</w:t>
      </w:r>
      <w:proofErr w:type="spellStart"/>
      <w:r>
        <w:t>MSPointerMove</w:t>
      </w:r>
      <w:proofErr w:type="spellEnd"/>
      <w:r>
        <w:t xml:space="preserve">", </w:t>
      </w:r>
      <w:proofErr w:type="spellStart"/>
      <w:r>
        <w:t>onPointerMove</w:t>
      </w:r>
      <w:proofErr w:type="spellEnd"/>
      <w:r>
        <w:t>);</w:t>
      </w:r>
    </w:p>
    <w:p w:rsidR="00383159" w:rsidRDefault="00383159" w:rsidP="00383159">
      <w:pPr>
        <w:pStyle w:val="ppCodeIndent"/>
      </w:pPr>
      <w:r>
        <w:t>_</w:t>
      </w:r>
      <w:proofErr w:type="spellStart"/>
      <w:r>
        <w:t>mainCanvas.addEventListener</w:t>
      </w:r>
      <w:proofErr w:type="spellEnd"/>
      <w:r>
        <w:t>("</w:t>
      </w:r>
      <w:proofErr w:type="spellStart"/>
      <w:r>
        <w:t>MSPointerUp</w:t>
      </w:r>
      <w:proofErr w:type="spellEnd"/>
      <w:r>
        <w:t xml:space="preserve">", </w:t>
      </w:r>
      <w:proofErr w:type="spellStart"/>
      <w:r>
        <w:t>onPointerUp</w:t>
      </w:r>
      <w:proofErr w:type="spellEnd"/>
      <w:r>
        <w:t>);</w:t>
      </w:r>
    </w:p>
    <w:p w:rsidR="00383159" w:rsidRPr="00DE70CE" w:rsidRDefault="00383159" w:rsidP="00383159">
      <w:pPr>
        <w:pStyle w:val="ppCodeIndent"/>
      </w:pPr>
      <w:r>
        <w:t>_</w:t>
      </w:r>
      <w:proofErr w:type="spellStart"/>
      <w:r>
        <w:t>mainCanvas.addEventListener</w:t>
      </w:r>
      <w:proofErr w:type="spellEnd"/>
      <w:r>
        <w:t>("</w:t>
      </w:r>
      <w:proofErr w:type="spellStart"/>
      <w:r>
        <w:t>MSPointerOut</w:t>
      </w:r>
      <w:proofErr w:type="spellEnd"/>
      <w:r>
        <w:t xml:space="preserve">", </w:t>
      </w:r>
      <w:proofErr w:type="spellStart"/>
      <w:r>
        <w:t>onPointerOut</w:t>
      </w:r>
      <w:proofErr w:type="spellEnd"/>
      <w:r>
        <w:t>);</w:t>
      </w:r>
    </w:p>
    <w:p w:rsidR="00383159" w:rsidRDefault="00383159" w:rsidP="00383159">
      <w:pPr>
        <w:pStyle w:val="ppNumberList"/>
      </w:pPr>
      <w:r>
        <w:t xml:space="preserve">Add the following event handlers to default.js to track pointers as they move across the HTML5 canvas and draw a line connecting the current pointer position to the previous pointer position each time an </w:t>
      </w:r>
      <w:proofErr w:type="spellStart"/>
      <w:r>
        <w:t>MSPointerMove</w:t>
      </w:r>
      <w:proofErr w:type="spellEnd"/>
      <w:r>
        <w:t xml:space="preserve"> event fires:</w:t>
      </w:r>
    </w:p>
    <w:p w:rsidR="00383159" w:rsidRDefault="00383159" w:rsidP="00383159">
      <w:pPr>
        <w:pStyle w:val="ppCodeLanguageIndent"/>
      </w:pPr>
      <w:r>
        <w:t>JavaScript</w:t>
      </w:r>
    </w:p>
    <w:p w:rsidR="00383159" w:rsidRDefault="00383159" w:rsidP="00210AA5">
      <w:pPr>
        <w:pStyle w:val="ppCodeIndent"/>
      </w:pPr>
      <w:r>
        <w:t xml:space="preserve">function </w:t>
      </w:r>
      <w:proofErr w:type="spellStart"/>
      <w:r>
        <w:t>onPointerDown</w:t>
      </w:r>
      <w:proofErr w:type="spellEnd"/>
      <w:r>
        <w:t>(e) {</w:t>
      </w:r>
    </w:p>
    <w:p w:rsidR="00383159" w:rsidRDefault="00383159" w:rsidP="00210AA5">
      <w:pPr>
        <w:pStyle w:val="ppCodeIndent"/>
      </w:pPr>
      <w:r>
        <w:t xml:space="preserve">    if (_annotating &amp;&amp; </w:t>
      </w:r>
      <w:proofErr w:type="spellStart"/>
      <w:r>
        <w:t>e.currentPoint.isInContact</w:t>
      </w:r>
      <w:proofErr w:type="spellEnd"/>
      <w:r>
        <w:t>) {</w:t>
      </w:r>
    </w:p>
    <w:p w:rsidR="00383159" w:rsidRDefault="00383159" w:rsidP="00210AA5">
      <w:pPr>
        <w:pStyle w:val="ppCodeIndent"/>
      </w:pPr>
      <w:r>
        <w:t xml:space="preserve">        _points[</w:t>
      </w:r>
      <w:proofErr w:type="spellStart"/>
      <w:r>
        <w:t>e.pointerId</w:t>
      </w:r>
      <w:proofErr w:type="spellEnd"/>
      <w:r>
        <w:t xml:space="preserve">] = </w:t>
      </w:r>
      <w:proofErr w:type="spellStart"/>
      <w:r>
        <w:t>e.currentPoint</w:t>
      </w:r>
      <w:proofErr w:type="spellEnd"/>
      <w:r>
        <w:t>;</w:t>
      </w:r>
    </w:p>
    <w:p w:rsidR="00383159" w:rsidRDefault="00383159" w:rsidP="00210AA5">
      <w:pPr>
        <w:pStyle w:val="ppCodeIndent"/>
      </w:pPr>
      <w:r>
        <w:t xml:space="preserve">        _</w:t>
      </w:r>
      <w:proofErr w:type="spellStart"/>
      <w:r>
        <w:t>mainContext.lineWidth</w:t>
      </w:r>
      <w:proofErr w:type="spellEnd"/>
      <w:r>
        <w:t xml:space="preserve"> = 8;</w:t>
      </w:r>
    </w:p>
    <w:p w:rsidR="00383159" w:rsidRDefault="00383159" w:rsidP="00210AA5">
      <w:pPr>
        <w:pStyle w:val="ppCodeIndent"/>
      </w:pPr>
      <w:r>
        <w:t xml:space="preserve">        _</w:t>
      </w:r>
      <w:proofErr w:type="spellStart"/>
      <w:r>
        <w:t>mainContext.lineCap</w:t>
      </w:r>
      <w:proofErr w:type="spellEnd"/>
      <w:r>
        <w:t xml:space="preserve"> = "round";</w:t>
      </w:r>
    </w:p>
    <w:p w:rsidR="00383159" w:rsidRDefault="00383159" w:rsidP="00210AA5">
      <w:pPr>
        <w:pStyle w:val="ppCodeIndent"/>
      </w:pPr>
      <w:r>
        <w:t xml:space="preserve">        _</w:t>
      </w:r>
      <w:proofErr w:type="spellStart"/>
      <w:r>
        <w:t>mainContext.strokeStyle</w:t>
      </w:r>
      <w:proofErr w:type="spellEnd"/>
      <w:r>
        <w:t xml:space="preserve"> = "Yellow";</w:t>
      </w:r>
    </w:p>
    <w:p w:rsidR="00383159" w:rsidRDefault="00383159" w:rsidP="00210AA5">
      <w:pPr>
        <w:pStyle w:val="ppCodeIndent"/>
      </w:pPr>
      <w:r>
        <w:t xml:space="preserve">    }</w:t>
      </w:r>
    </w:p>
    <w:p w:rsidR="00383159" w:rsidRDefault="00383159" w:rsidP="00210AA5">
      <w:pPr>
        <w:pStyle w:val="ppCodeIndent"/>
      </w:pPr>
      <w:r>
        <w:t>}</w:t>
      </w:r>
    </w:p>
    <w:p w:rsidR="00383159" w:rsidRDefault="00383159" w:rsidP="00210AA5">
      <w:pPr>
        <w:pStyle w:val="ppCodeIndent"/>
      </w:pPr>
    </w:p>
    <w:p w:rsidR="00383159" w:rsidRDefault="00383159" w:rsidP="00210AA5">
      <w:pPr>
        <w:pStyle w:val="ppCodeIndent"/>
      </w:pPr>
      <w:r>
        <w:t xml:space="preserve">function </w:t>
      </w:r>
      <w:proofErr w:type="spellStart"/>
      <w:r>
        <w:t>onPointerMove</w:t>
      </w:r>
      <w:proofErr w:type="spellEnd"/>
      <w:r>
        <w:t>(e) {</w:t>
      </w:r>
    </w:p>
    <w:p w:rsidR="00383159" w:rsidRDefault="00383159" w:rsidP="00210AA5">
      <w:pPr>
        <w:pStyle w:val="ppCodeIndent"/>
      </w:pPr>
      <w:r>
        <w:t xml:space="preserve">    if (_annotating &amp;&amp; </w:t>
      </w:r>
      <w:proofErr w:type="spellStart"/>
      <w:r>
        <w:t>e.currentPoint.isInContact</w:t>
      </w:r>
      <w:proofErr w:type="spellEnd"/>
      <w:r>
        <w:t>) {</w:t>
      </w:r>
    </w:p>
    <w:p w:rsidR="00383159" w:rsidRDefault="00383159" w:rsidP="00210AA5">
      <w:pPr>
        <w:pStyle w:val="ppCodeIndent"/>
      </w:pPr>
      <w:r>
        <w:t xml:space="preserve">        </w:t>
      </w:r>
      <w:proofErr w:type="spellStart"/>
      <w:r>
        <w:t>var</w:t>
      </w:r>
      <w:proofErr w:type="spellEnd"/>
      <w:r>
        <w:t xml:space="preserve"> point = </w:t>
      </w:r>
      <w:proofErr w:type="spellStart"/>
      <w:r>
        <w:t>e.currentPoint</w:t>
      </w:r>
      <w:proofErr w:type="spellEnd"/>
      <w:r>
        <w:t>;</w:t>
      </w:r>
    </w:p>
    <w:p w:rsidR="00383159" w:rsidRDefault="00383159" w:rsidP="00210AA5">
      <w:pPr>
        <w:pStyle w:val="ppCodeIndent"/>
      </w:pPr>
    </w:p>
    <w:p w:rsidR="00383159" w:rsidRDefault="00383159" w:rsidP="00210AA5">
      <w:pPr>
        <w:pStyle w:val="ppCodeIndent"/>
      </w:pPr>
      <w:r>
        <w:t xml:space="preserve">        if (_poi</w:t>
      </w:r>
      <w:r w:rsidR="001E2A7C">
        <w:t>nts[</w:t>
      </w:r>
      <w:proofErr w:type="spellStart"/>
      <w:r w:rsidR="001E2A7C">
        <w:t>e.pointerId</w:t>
      </w:r>
      <w:proofErr w:type="spellEnd"/>
      <w:r w:rsidR="001E2A7C">
        <w:t>] !== undefined</w:t>
      </w:r>
      <w:r>
        <w:t>) {</w:t>
      </w:r>
    </w:p>
    <w:p w:rsidR="00383159" w:rsidRDefault="00383159" w:rsidP="00210AA5">
      <w:pPr>
        <w:pStyle w:val="ppCodeIndent"/>
      </w:pPr>
      <w:r>
        <w:t xml:space="preserve">            </w:t>
      </w:r>
      <w:proofErr w:type="spellStart"/>
      <w:r>
        <w:t>var</w:t>
      </w:r>
      <w:proofErr w:type="spellEnd"/>
      <w:r>
        <w:t xml:space="preserve"> </w:t>
      </w:r>
      <w:proofErr w:type="spellStart"/>
      <w:r>
        <w:t>prev</w:t>
      </w:r>
      <w:proofErr w:type="spellEnd"/>
      <w:r>
        <w:t xml:space="preserve"> = _points[</w:t>
      </w:r>
      <w:proofErr w:type="spellStart"/>
      <w:r>
        <w:t>e.pointerId</w:t>
      </w:r>
      <w:proofErr w:type="spellEnd"/>
      <w:r>
        <w:t>];</w:t>
      </w:r>
    </w:p>
    <w:p w:rsidR="00383159" w:rsidRDefault="00383159" w:rsidP="00210AA5">
      <w:pPr>
        <w:pStyle w:val="ppCodeIndent"/>
      </w:pPr>
      <w:r>
        <w:t xml:space="preserve">            _</w:t>
      </w:r>
      <w:proofErr w:type="spellStart"/>
      <w:r>
        <w:t>mainContext.beginPath</w:t>
      </w:r>
      <w:proofErr w:type="spellEnd"/>
      <w:r>
        <w:t>();</w:t>
      </w:r>
    </w:p>
    <w:p w:rsidR="00383159" w:rsidRDefault="00383159" w:rsidP="00210AA5">
      <w:pPr>
        <w:pStyle w:val="ppCodeIndent"/>
      </w:pPr>
      <w:r>
        <w:t xml:space="preserve">            _</w:t>
      </w:r>
      <w:proofErr w:type="spellStart"/>
      <w:r>
        <w:t>mainContext.moveTo</w:t>
      </w:r>
      <w:proofErr w:type="spellEnd"/>
      <w:r>
        <w:t>(</w:t>
      </w:r>
      <w:proofErr w:type="spellStart"/>
      <w:r>
        <w:t>prev.position.x</w:t>
      </w:r>
      <w:proofErr w:type="spellEnd"/>
      <w:r>
        <w:t xml:space="preserve">, </w:t>
      </w:r>
      <w:proofErr w:type="spellStart"/>
      <w:r>
        <w:t>prev.position.y</w:t>
      </w:r>
      <w:proofErr w:type="spellEnd"/>
      <w:r>
        <w:t>);</w:t>
      </w:r>
    </w:p>
    <w:p w:rsidR="00383159" w:rsidRPr="00786D1B" w:rsidRDefault="00383159" w:rsidP="00210AA5">
      <w:pPr>
        <w:pStyle w:val="ppCodeIndent"/>
        <w:rPr>
          <w:lang w:val="fr-FR"/>
        </w:rPr>
      </w:pPr>
      <w:r w:rsidRPr="00786D1B">
        <w:rPr>
          <w:lang w:val="fr-FR"/>
        </w:rPr>
        <w:t xml:space="preserve">            _</w:t>
      </w:r>
      <w:proofErr w:type="spellStart"/>
      <w:proofErr w:type="gramStart"/>
      <w:r w:rsidRPr="00786D1B">
        <w:rPr>
          <w:lang w:val="fr-FR"/>
        </w:rPr>
        <w:t>mainContext.lineTo</w:t>
      </w:r>
      <w:proofErr w:type="spellEnd"/>
      <w:r w:rsidRPr="00786D1B">
        <w:rPr>
          <w:lang w:val="fr-FR"/>
        </w:rPr>
        <w:t>(</w:t>
      </w:r>
      <w:proofErr w:type="spellStart"/>
      <w:proofErr w:type="gramEnd"/>
      <w:r w:rsidRPr="00786D1B">
        <w:rPr>
          <w:lang w:val="fr-FR"/>
        </w:rPr>
        <w:t>point.position.x</w:t>
      </w:r>
      <w:proofErr w:type="spellEnd"/>
      <w:r w:rsidRPr="00786D1B">
        <w:rPr>
          <w:lang w:val="fr-FR"/>
        </w:rPr>
        <w:t xml:space="preserve">, </w:t>
      </w:r>
      <w:proofErr w:type="spellStart"/>
      <w:r w:rsidRPr="00786D1B">
        <w:rPr>
          <w:lang w:val="fr-FR"/>
        </w:rPr>
        <w:t>point.position.y</w:t>
      </w:r>
      <w:proofErr w:type="spellEnd"/>
      <w:r w:rsidRPr="00786D1B">
        <w:rPr>
          <w:lang w:val="fr-FR"/>
        </w:rPr>
        <w:t>);</w:t>
      </w:r>
    </w:p>
    <w:p w:rsidR="00383159" w:rsidRDefault="00383159" w:rsidP="00210AA5">
      <w:pPr>
        <w:pStyle w:val="ppCodeIndent"/>
      </w:pPr>
      <w:r w:rsidRPr="00786D1B">
        <w:rPr>
          <w:lang w:val="fr-FR"/>
        </w:rPr>
        <w:t xml:space="preserve">            </w:t>
      </w:r>
      <w:r>
        <w:t>_</w:t>
      </w:r>
      <w:proofErr w:type="spellStart"/>
      <w:r>
        <w:t>mainContext.stroke</w:t>
      </w:r>
      <w:proofErr w:type="spellEnd"/>
      <w:r>
        <w:t>();</w:t>
      </w:r>
    </w:p>
    <w:p w:rsidR="00383159" w:rsidRDefault="00383159" w:rsidP="00210AA5">
      <w:pPr>
        <w:pStyle w:val="ppCodeIndent"/>
      </w:pPr>
      <w:r>
        <w:t xml:space="preserve">        }</w:t>
      </w:r>
    </w:p>
    <w:p w:rsidR="00383159" w:rsidRDefault="00383159" w:rsidP="00210AA5">
      <w:pPr>
        <w:pStyle w:val="ppCodeIndent"/>
      </w:pPr>
    </w:p>
    <w:p w:rsidR="00383159" w:rsidRDefault="00383159" w:rsidP="00210AA5">
      <w:pPr>
        <w:pStyle w:val="ppCodeIndent"/>
      </w:pPr>
      <w:r>
        <w:t xml:space="preserve">        _points[</w:t>
      </w:r>
      <w:proofErr w:type="spellStart"/>
      <w:r>
        <w:t>e.pointerId</w:t>
      </w:r>
      <w:proofErr w:type="spellEnd"/>
      <w:r>
        <w:t>] = point;</w:t>
      </w:r>
    </w:p>
    <w:p w:rsidR="00383159" w:rsidRDefault="00383159" w:rsidP="00210AA5">
      <w:pPr>
        <w:pStyle w:val="ppCodeIndent"/>
      </w:pPr>
      <w:r>
        <w:t xml:space="preserve">    }</w:t>
      </w:r>
    </w:p>
    <w:p w:rsidR="00383159" w:rsidRDefault="00383159" w:rsidP="00210AA5">
      <w:pPr>
        <w:pStyle w:val="ppCodeIndent"/>
      </w:pPr>
      <w:r>
        <w:t>}</w:t>
      </w:r>
    </w:p>
    <w:p w:rsidR="00383159" w:rsidRDefault="00383159" w:rsidP="00210AA5">
      <w:pPr>
        <w:pStyle w:val="ppCodeIndent"/>
      </w:pPr>
    </w:p>
    <w:p w:rsidR="00383159" w:rsidRDefault="00383159" w:rsidP="00210AA5">
      <w:pPr>
        <w:pStyle w:val="ppCodeIndent"/>
      </w:pPr>
      <w:r>
        <w:t xml:space="preserve">function </w:t>
      </w:r>
      <w:proofErr w:type="spellStart"/>
      <w:r>
        <w:t>onPointerUp</w:t>
      </w:r>
      <w:proofErr w:type="spellEnd"/>
      <w:r>
        <w:t>(e) {</w:t>
      </w:r>
    </w:p>
    <w:p w:rsidR="00383159" w:rsidRDefault="00383159" w:rsidP="00210AA5">
      <w:pPr>
        <w:pStyle w:val="ppCodeIndent"/>
      </w:pPr>
      <w:r>
        <w:t xml:space="preserve">    if (_annotating &amp;&amp; _poi</w:t>
      </w:r>
      <w:r w:rsidR="001E2A7C">
        <w:t>nts[</w:t>
      </w:r>
      <w:proofErr w:type="spellStart"/>
      <w:r w:rsidR="001E2A7C">
        <w:t>e.pointerId</w:t>
      </w:r>
      <w:proofErr w:type="spellEnd"/>
      <w:r w:rsidR="001E2A7C">
        <w:t>] !== undefined</w:t>
      </w:r>
      <w:r>
        <w:t>) {</w:t>
      </w:r>
    </w:p>
    <w:p w:rsidR="00383159" w:rsidRDefault="00383159" w:rsidP="00210AA5">
      <w:pPr>
        <w:pStyle w:val="ppCodeIndent"/>
      </w:pPr>
      <w:r>
        <w:t xml:space="preserve">        delete _points[</w:t>
      </w:r>
      <w:proofErr w:type="spellStart"/>
      <w:r>
        <w:t>e.pointerId</w:t>
      </w:r>
      <w:proofErr w:type="spellEnd"/>
      <w:r>
        <w:t>];</w:t>
      </w:r>
    </w:p>
    <w:p w:rsidR="00383159" w:rsidRDefault="00383159" w:rsidP="00210AA5">
      <w:pPr>
        <w:pStyle w:val="ppCodeIndent"/>
      </w:pPr>
      <w:r>
        <w:t xml:space="preserve">    }</w:t>
      </w:r>
    </w:p>
    <w:p w:rsidR="00383159" w:rsidRDefault="00383159" w:rsidP="00210AA5">
      <w:pPr>
        <w:pStyle w:val="ppCodeIndent"/>
      </w:pPr>
      <w:r>
        <w:t>}</w:t>
      </w:r>
    </w:p>
    <w:p w:rsidR="00383159" w:rsidRDefault="00383159" w:rsidP="00210AA5">
      <w:pPr>
        <w:pStyle w:val="ppCodeIndent"/>
      </w:pPr>
    </w:p>
    <w:p w:rsidR="00383159" w:rsidRDefault="00383159" w:rsidP="00210AA5">
      <w:pPr>
        <w:pStyle w:val="ppCodeIndent"/>
      </w:pPr>
      <w:r>
        <w:t xml:space="preserve">function </w:t>
      </w:r>
      <w:proofErr w:type="spellStart"/>
      <w:r>
        <w:t>onPointerOut</w:t>
      </w:r>
      <w:proofErr w:type="spellEnd"/>
      <w:r>
        <w:t>(e) {</w:t>
      </w:r>
    </w:p>
    <w:p w:rsidR="00383159" w:rsidRDefault="00383159" w:rsidP="00210AA5">
      <w:pPr>
        <w:pStyle w:val="ppCodeIndent"/>
      </w:pPr>
      <w:r>
        <w:t xml:space="preserve">    if (_annotating &amp;&amp; _poi</w:t>
      </w:r>
      <w:r w:rsidR="001E2A7C">
        <w:t>nts[</w:t>
      </w:r>
      <w:proofErr w:type="spellStart"/>
      <w:r w:rsidR="001E2A7C">
        <w:t>e.pointerId</w:t>
      </w:r>
      <w:proofErr w:type="spellEnd"/>
      <w:r w:rsidR="001E2A7C">
        <w:t>] !== undefined</w:t>
      </w:r>
      <w:r>
        <w:t>) {</w:t>
      </w:r>
    </w:p>
    <w:p w:rsidR="00383159" w:rsidRDefault="00383159" w:rsidP="00210AA5">
      <w:pPr>
        <w:pStyle w:val="ppCodeIndent"/>
      </w:pPr>
      <w:r>
        <w:t xml:space="preserve">        delete _points[</w:t>
      </w:r>
      <w:proofErr w:type="spellStart"/>
      <w:r>
        <w:t>e.pointerId</w:t>
      </w:r>
      <w:proofErr w:type="spellEnd"/>
      <w:r>
        <w:t>];</w:t>
      </w:r>
    </w:p>
    <w:p w:rsidR="00383159" w:rsidRDefault="00383159" w:rsidP="00210AA5">
      <w:pPr>
        <w:pStyle w:val="ppCodeIndent"/>
      </w:pPr>
      <w:r>
        <w:t xml:space="preserve">    }</w:t>
      </w:r>
    </w:p>
    <w:p w:rsidR="00383159" w:rsidRPr="00277332" w:rsidRDefault="00383159" w:rsidP="00210AA5">
      <w:pPr>
        <w:pStyle w:val="ppCodeIndent"/>
      </w:pPr>
      <w:r>
        <w:t>}</w:t>
      </w:r>
    </w:p>
    <w:p w:rsidR="00383159" w:rsidRPr="0082152D" w:rsidRDefault="00383159" w:rsidP="00383159">
      <w:pPr>
        <w:pStyle w:val="ppNoteIndent"/>
        <w:rPr>
          <w:b/>
        </w:rPr>
      </w:pPr>
      <w:r w:rsidRPr="00D4535A">
        <w:rPr>
          <w:b/>
        </w:rPr>
        <w:lastRenderedPageBreak/>
        <w:t xml:space="preserve">Note: </w:t>
      </w:r>
      <w:r>
        <w:t xml:space="preserve">To prevent pointer events used for drawing from conflicting with </w:t>
      </w:r>
      <w:proofErr w:type="spellStart"/>
      <w:r>
        <w:t>MSGesture</w:t>
      </w:r>
      <w:proofErr w:type="spellEnd"/>
      <w:r>
        <w:t xml:space="preserve"> events used for panning and zooming, </w:t>
      </w:r>
      <w:proofErr w:type="gramStart"/>
      <w:r>
        <w:t>we’ll</w:t>
      </w:r>
      <w:proofErr w:type="gramEnd"/>
      <w:r>
        <w:t xml:space="preserve"> only draw on the canvas when _annotating is true. In the next task, </w:t>
      </w:r>
      <w:proofErr w:type="gramStart"/>
      <w:r>
        <w:t>you’ll</w:t>
      </w:r>
      <w:proofErr w:type="gramEnd"/>
      <w:r>
        <w:t xml:space="preserve"> add buttons that toggle _annotating between true and false.</w:t>
      </w:r>
    </w:p>
    <w:p w:rsidR="00383159" w:rsidRPr="00D4535A" w:rsidRDefault="00383159" w:rsidP="00383159">
      <w:pPr>
        <w:pStyle w:val="ppNoteIndent"/>
        <w:rPr>
          <w:b/>
        </w:rPr>
      </w:pPr>
      <w:r>
        <w:t xml:space="preserve">Also note that instead of simply storing the previous pointer position so we can connect it to the current pointer position with a line, </w:t>
      </w:r>
      <w:proofErr w:type="gramStart"/>
      <w:r>
        <w:t>we’re</w:t>
      </w:r>
      <w:proofErr w:type="gramEnd"/>
      <w:r>
        <w:t xml:space="preserve"> storing previous pointer positions in array entries keyed by pointer IDs. This is essential if there are multiple pointers in contact with the screen so that the current position indicated by one pointer </w:t>
      </w:r>
      <w:proofErr w:type="gramStart"/>
      <w:r>
        <w:t>doesn’t get</w:t>
      </w:r>
      <w:proofErr w:type="gramEnd"/>
      <w:r>
        <w:t xml:space="preserve"> connected with the previous position associated with another pointer.</w:t>
      </w:r>
    </w:p>
    <w:p w:rsidR="00383159" w:rsidRDefault="00383159" w:rsidP="00210AA5">
      <w:pPr>
        <w:pStyle w:val="ppNumberList"/>
      </w:pPr>
      <w:r>
        <w:t xml:space="preserve">Add the </w:t>
      </w:r>
      <w:r w:rsidR="00210AA5">
        <w:t>if condition</w:t>
      </w:r>
      <w:r>
        <w:t xml:space="preserve"> to the </w:t>
      </w:r>
      <w:proofErr w:type="spellStart"/>
      <w:r>
        <w:t>onGestureChange</w:t>
      </w:r>
      <w:proofErr w:type="spellEnd"/>
      <w:r>
        <w:t xml:space="preserve"> function:</w:t>
      </w:r>
    </w:p>
    <w:p w:rsidR="00383159" w:rsidRDefault="00383159" w:rsidP="00383159">
      <w:pPr>
        <w:pStyle w:val="ppCodeLanguageIndent"/>
      </w:pPr>
      <w:r>
        <w:t>JavaScript</w:t>
      </w:r>
    </w:p>
    <w:p w:rsidR="00482C76" w:rsidRDefault="00482C76" w:rsidP="00482C76">
      <w:pPr>
        <w:pStyle w:val="ppCodeIndent"/>
      </w:pPr>
      <w:r>
        <w:t xml:space="preserve">function </w:t>
      </w:r>
      <w:proofErr w:type="spellStart"/>
      <w:r>
        <w:t>onGestureChange</w:t>
      </w:r>
      <w:proofErr w:type="spellEnd"/>
      <w:r>
        <w:t>(e) {</w:t>
      </w:r>
    </w:p>
    <w:p w:rsidR="00482C76" w:rsidRPr="00210AA5" w:rsidRDefault="00482C76" w:rsidP="00482C76">
      <w:pPr>
        <w:pStyle w:val="ppCodeIndent"/>
      </w:pPr>
      <w:r>
        <w:t xml:space="preserve">    </w:t>
      </w:r>
      <w:r w:rsidRPr="00210AA5">
        <w:t>if (!_annotating) {</w:t>
      </w:r>
    </w:p>
    <w:p w:rsidR="00482C76" w:rsidRPr="00210AA5" w:rsidRDefault="00482C76" w:rsidP="00482C76">
      <w:pPr>
        <w:pStyle w:val="ppCodeIndent"/>
      </w:pPr>
      <w:r w:rsidRPr="00210AA5">
        <w:t xml:space="preserve">        _dx += </w:t>
      </w:r>
      <w:proofErr w:type="spellStart"/>
      <w:r w:rsidRPr="00210AA5">
        <w:t>e.translationX</w:t>
      </w:r>
      <w:proofErr w:type="spellEnd"/>
      <w:r w:rsidRPr="00210AA5">
        <w:t>;</w:t>
      </w:r>
    </w:p>
    <w:p w:rsidR="00482C76" w:rsidRPr="00210AA5" w:rsidRDefault="00482C76" w:rsidP="00482C76">
      <w:pPr>
        <w:pStyle w:val="ppCodeIndent"/>
      </w:pPr>
      <w:r w:rsidRPr="00210AA5">
        <w:t xml:space="preserve">        _</w:t>
      </w:r>
      <w:proofErr w:type="spellStart"/>
      <w:r w:rsidRPr="00210AA5">
        <w:t>dy</w:t>
      </w:r>
      <w:proofErr w:type="spellEnd"/>
      <w:r w:rsidRPr="00210AA5">
        <w:t xml:space="preserve"> += </w:t>
      </w:r>
      <w:proofErr w:type="spellStart"/>
      <w:r w:rsidRPr="00210AA5">
        <w:t>e.translationY</w:t>
      </w:r>
      <w:proofErr w:type="spellEnd"/>
      <w:r w:rsidRPr="00210AA5">
        <w:t>;</w:t>
      </w:r>
    </w:p>
    <w:p w:rsidR="00482C76" w:rsidRPr="00210AA5" w:rsidRDefault="00482C76" w:rsidP="00482C76">
      <w:pPr>
        <w:pStyle w:val="ppCodeIndent"/>
      </w:pPr>
      <w:r w:rsidRPr="00210AA5">
        <w:t xml:space="preserve">        _scale = _scale * </w:t>
      </w:r>
      <w:proofErr w:type="spellStart"/>
      <w:r w:rsidRPr="00210AA5">
        <w:t>e.scale</w:t>
      </w:r>
      <w:proofErr w:type="spellEnd"/>
      <w:r w:rsidRPr="00210AA5">
        <w:t>;</w:t>
      </w:r>
    </w:p>
    <w:p w:rsidR="00482C76" w:rsidRPr="00210AA5" w:rsidRDefault="00482C76" w:rsidP="00482C76">
      <w:pPr>
        <w:pStyle w:val="ppCodeIndent"/>
      </w:pPr>
      <w:r w:rsidRPr="00210AA5">
        <w:t xml:space="preserve">        _scale = </w:t>
      </w:r>
      <w:proofErr w:type="spellStart"/>
      <w:r w:rsidRPr="00210AA5">
        <w:t>Math.min</w:t>
      </w:r>
      <w:proofErr w:type="spellEnd"/>
      <w:r w:rsidRPr="00210AA5">
        <w:t>(_scale, 4);</w:t>
      </w:r>
    </w:p>
    <w:p w:rsidR="00482C76" w:rsidRPr="00210AA5" w:rsidRDefault="00482C76" w:rsidP="00482C76">
      <w:pPr>
        <w:pStyle w:val="ppCodeIndent"/>
      </w:pPr>
      <w:r w:rsidRPr="00210AA5">
        <w:t xml:space="preserve">        _scale = </w:t>
      </w:r>
      <w:proofErr w:type="spellStart"/>
      <w:r w:rsidRPr="00210AA5">
        <w:t>Math.max</w:t>
      </w:r>
      <w:proofErr w:type="spellEnd"/>
      <w:r w:rsidRPr="00210AA5">
        <w:t>(_scale, 1);</w:t>
      </w:r>
    </w:p>
    <w:p w:rsidR="00482C76" w:rsidRPr="00210AA5" w:rsidRDefault="00482C76" w:rsidP="00482C76">
      <w:pPr>
        <w:pStyle w:val="ppCodeIndent"/>
      </w:pPr>
      <w:r w:rsidRPr="00210AA5">
        <w:t xml:space="preserve">        </w:t>
      </w:r>
      <w:proofErr w:type="spellStart"/>
      <w:r w:rsidRPr="00210AA5">
        <w:t>e.target.style.msTransform</w:t>
      </w:r>
      <w:proofErr w:type="spellEnd"/>
      <w:r w:rsidRPr="00210AA5">
        <w:t xml:space="preserve"> = "scale(" + _scale + ") translate(" + _dx + "</w:t>
      </w:r>
      <w:proofErr w:type="spellStart"/>
      <w:r w:rsidRPr="00210AA5">
        <w:t>px</w:t>
      </w:r>
      <w:proofErr w:type="spellEnd"/>
      <w:r w:rsidRPr="00210AA5">
        <w:t>," + _</w:t>
      </w:r>
      <w:proofErr w:type="spellStart"/>
      <w:r w:rsidRPr="00210AA5">
        <w:t>dy</w:t>
      </w:r>
      <w:proofErr w:type="spellEnd"/>
      <w:r w:rsidRPr="00210AA5">
        <w:t xml:space="preserve"> + "</w:t>
      </w:r>
      <w:proofErr w:type="spellStart"/>
      <w:r w:rsidRPr="00210AA5">
        <w:t>px</w:t>
      </w:r>
      <w:proofErr w:type="spellEnd"/>
      <w:r w:rsidRPr="00210AA5">
        <w:t>)";</w:t>
      </w:r>
    </w:p>
    <w:p w:rsidR="00482C76" w:rsidRPr="00210AA5" w:rsidRDefault="00482C76" w:rsidP="00482C76">
      <w:pPr>
        <w:pStyle w:val="ppCodeIndent"/>
      </w:pPr>
      <w:r w:rsidRPr="00210AA5">
        <w:t xml:space="preserve">    }</w:t>
      </w:r>
    </w:p>
    <w:p w:rsidR="00383159" w:rsidRPr="00210AA5" w:rsidRDefault="00482C76" w:rsidP="00383159">
      <w:pPr>
        <w:pStyle w:val="ppCodeIndent"/>
      </w:pPr>
      <w:r w:rsidRPr="00210AA5">
        <w:t>}</w:t>
      </w:r>
    </w:p>
    <w:p w:rsidR="00383159" w:rsidRDefault="00383159" w:rsidP="00383159">
      <w:pPr>
        <w:pStyle w:val="ppNumberList"/>
      </w:pPr>
      <w:r>
        <w:t xml:space="preserve">Make a similar change to the </w:t>
      </w:r>
      <w:proofErr w:type="spellStart"/>
      <w:r>
        <w:t>onImageTapped</w:t>
      </w:r>
      <w:proofErr w:type="spellEnd"/>
      <w:r>
        <w:t xml:space="preserve"> function:</w:t>
      </w:r>
    </w:p>
    <w:p w:rsidR="00383159" w:rsidRDefault="00383159" w:rsidP="00383159">
      <w:pPr>
        <w:pStyle w:val="ppCodeLanguageIndent"/>
      </w:pPr>
      <w:r>
        <w:t>JavaScript</w:t>
      </w:r>
    </w:p>
    <w:p w:rsidR="00383159" w:rsidRPr="00210AA5" w:rsidRDefault="00383159" w:rsidP="00383159">
      <w:pPr>
        <w:pStyle w:val="ppCodeIndent"/>
      </w:pPr>
      <w:r>
        <w:t xml:space="preserve">function </w:t>
      </w:r>
      <w:proofErr w:type="spellStart"/>
      <w:r w:rsidRPr="00210AA5">
        <w:t>onImageTapped</w:t>
      </w:r>
      <w:proofErr w:type="spellEnd"/>
      <w:r w:rsidRPr="00210AA5">
        <w:t>(e) {</w:t>
      </w:r>
    </w:p>
    <w:p w:rsidR="00383159" w:rsidRPr="00210AA5" w:rsidRDefault="00383159" w:rsidP="00383159">
      <w:pPr>
        <w:pStyle w:val="ppCodeIndent"/>
      </w:pPr>
      <w:r w:rsidRPr="00210AA5">
        <w:t xml:space="preserve">    if (_bitmap !== null &amp;&amp; !_annotating) {</w:t>
      </w:r>
    </w:p>
    <w:p w:rsidR="00383159" w:rsidRPr="00210AA5" w:rsidRDefault="00383159" w:rsidP="00383159">
      <w:pPr>
        <w:pStyle w:val="ppCodeIndent"/>
      </w:pPr>
      <w:r w:rsidRPr="00210AA5">
        <w:t xml:space="preserve">        </w:t>
      </w:r>
      <w:proofErr w:type="spellStart"/>
      <w:r w:rsidRPr="00210AA5">
        <w:t>var</w:t>
      </w:r>
      <w:proofErr w:type="spellEnd"/>
      <w:r w:rsidRPr="00210AA5">
        <w:t xml:space="preserve"> x, y;</w:t>
      </w:r>
    </w:p>
    <w:p w:rsidR="00383159" w:rsidRPr="00210AA5" w:rsidRDefault="00383159" w:rsidP="00383159">
      <w:pPr>
        <w:pStyle w:val="ppCodeIndent"/>
      </w:pPr>
    </w:p>
    <w:p w:rsidR="00383159" w:rsidRPr="00210AA5" w:rsidRDefault="00383159" w:rsidP="00383159">
      <w:pPr>
        <w:pStyle w:val="ppCodeIndent"/>
      </w:pPr>
      <w:r w:rsidRPr="00210AA5">
        <w:t xml:space="preserve">        // Get the click coordinates</w:t>
      </w:r>
    </w:p>
    <w:p w:rsidR="00383159" w:rsidRPr="00210AA5" w:rsidRDefault="00383159" w:rsidP="00383159">
      <w:pPr>
        <w:pStyle w:val="ppCodeIndent"/>
      </w:pPr>
      <w:r w:rsidRPr="00210AA5">
        <w:t xml:space="preserve">        x = </w:t>
      </w:r>
      <w:proofErr w:type="spellStart"/>
      <w:r w:rsidRPr="00210AA5">
        <w:t>e.offsetX</w:t>
      </w:r>
      <w:proofErr w:type="spellEnd"/>
      <w:r w:rsidRPr="00210AA5">
        <w:t>;</w:t>
      </w:r>
    </w:p>
    <w:p w:rsidR="00383159" w:rsidRPr="00210AA5" w:rsidRDefault="00383159" w:rsidP="00383159">
      <w:pPr>
        <w:pStyle w:val="ppCodeIndent"/>
      </w:pPr>
      <w:r w:rsidRPr="00210AA5">
        <w:t xml:space="preserve">        y = </w:t>
      </w:r>
      <w:proofErr w:type="spellStart"/>
      <w:r w:rsidRPr="00210AA5">
        <w:t>e.offsetY</w:t>
      </w:r>
      <w:proofErr w:type="spellEnd"/>
      <w:r w:rsidRPr="00210AA5">
        <w:t>;</w:t>
      </w:r>
    </w:p>
    <w:p w:rsidR="00383159" w:rsidRDefault="00383159" w:rsidP="00383159">
      <w:pPr>
        <w:pStyle w:val="ppCodeIndent"/>
      </w:pPr>
    </w:p>
    <w:p w:rsidR="00383159" w:rsidRDefault="00383159" w:rsidP="00383159">
      <w:pPr>
        <w:pStyle w:val="ppCodeIndent"/>
      </w:pPr>
      <w:r>
        <w:t xml:space="preserve">        // Translate click coordinates into image coordinates</w:t>
      </w:r>
    </w:p>
    <w:p w:rsidR="00383159" w:rsidRDefault="00383159" w:rsidP="00383159">
      <w:pPr>
        <w:pStyle w:val="ppCodeIndent"/>
      </w:pPr>
      <w:r>
        <w:t xml:space="preserve">        x = </w:t>
      </w:r>
      <w:proofErr w:type="spellStart"/>
      <w:r>
        <w:t>Math.round</w:t>
      </w:r>
      <w:proofErr w:type="spellEnd"/>
      <w:r>
        <w:t>(x * _</w:t>
      </w:r>
      <w:proofErr w:type="spellStart"/>
      <w:r>
        <w:t>hiddenCanvas.width</w:t>
      </w:r>
      <w:proofErr w:type="spellEnd"/>
      <w:r>
        <w:t xml:space="preserve"> / _</w:t>
      </w:r>
      <w:proofErr w:type="spellStart"/>
      <w:r>
        <w:t>mainCanvas.width</w:t>
      </w:r>
      <w:proofErr w:type="spellEnd"/>
      <w:r>
        <w:t>);</w:t>
      </w:r>
    </w:p>
    <w:p w:rsidR="00383159" w:rsidRDefault="00383159" w:rsidP="00383159">
      <w:pPr>
        <w:pStyle w:val="ppCodeIndent"/>
      </w:pPr>
      <w:r>
        <w:t xml:space="preserve">        y = </w:t>
      </w:r>
      <w:proofErr w:type="spellStart"/>
      <w:r>
        <w:t>Math.round</w:t>
      </w:r>
      <w:proofErr w:type="spellEnd"/>
      <w:r>
        <w:t>(y * _</w:t>
      </w:r>
      <w:proofErr w:type="spellStart"/>
      <w:r>
        <w:t>hiddenCanvas.height</w:t>
      </w:r>
      <w:proofErr w:type="spellEnd"/>
      <w:r>
        <w:t xml:space="preserve"> / _</w:t>
      </w:r>
      <w:proofErr w:type="spellStart"/>
      <w:r>
        <w:t>mainCanvas.height</w:t>
      </w:r>
      <w:proofErr w:type="spellEnd"/>
      <w:r>
        <w:t>);</w:t>
      </w:r>
    </w:p>
    <w:p w:rsidR="00383159" w:rsidRDefault="00383159" w:rsidP="00383159">
      <w:pPr>
        <w:pStyle w:val="ppCodeIndent"/>
      </w:pPr>
    </w:p>
    <w:p w:rsidR="00383159" w:rsidRDefault="00383159" w:rsidP="00383159">
      <w:pPr>
        <w:pStyle w:val="ppCodeIndent"/>
      </w:pPr>
      <w:r>
        <w:t xml:space="preserve">        // Fix red eye in region under cursor</w:t>
      </w:r>
    </w:p>
    <w:p w:rsidR="00383159" w:rsidRDefault="00383159" w:rsidP="00383159">
      <w:pPr>
        <w:pStyle w:val="ppCodeIndent"/>
      </w:pPr>
      <w:r>
        <w:t xml:space="preserve">        </w:t>
      </w:r>
      <w:proofErr w:type="spellStart"/>
      <w:r>
        <w:t>removeRedEye</w:t>
      </w:r>
      <w:proofErr w:type="spellEnd"/>
      <w:r>
        <w:t>(x, y);</w:t>
      </w:r>
    </w:p>
    <w:p w:rsidR="00383159" w:rsidRDefault="00383159" w:rsidP="00383159">
      <w:pPr>
        <w:pStyle w:val="ppCodeIndent"/>
      </w:pPr>
    </w:p>
    <w:p w:rsidR="00383159" w:rsidRDefault="00383159" w:rsidP="00383159">
      <w:pPr>
        <w:pStyle w:val="ppCodeIndent"/>
      </w:pPr>
      <w:r>
        <w:t xml:space="preserve">        // Enable the Save button</w:t>
      </w:r>
    </w:p>
    <w:p w:rsidR="00383159" w:rsidRDefault="00383159" w:rsidP="00383159">
      <w:pPr>
        <w:pStyle w:val="ppCodeIndent"/>
      </w:pPr>
      <w:r>
        <w:t xml:space="preserve">        _</w:t>
      </w:r>
      <w:proofErr w:type="spellStart"/>
      <w:r>
        <w:t>saveButton.removeAttribute</w:t>
      </w:r>
      <w:proofErr w:type="spellEnd"/>
      <w:r>
        <w:t>("disabled");</w:t>
      </w:r>
    </w:p>
    <w:p w:rsidR="00383159" w:rsidRDefault="00383159" w:rsidP="00383159">
      <w:pPr>
        <w:pStyle w:val="ppCodeIndent"/>
      </w:pPr>
      <w:r>
        <w:t xml:space="preserve">    }</w:t>
      </w:r>
    </w:p>
    <w:p w:rsidR="00383159" w:rsidRPr="00C673F1" w:rsidRDefault="00383159" w:rsidP="00383159">
      <w:pPr>
        <w:pStyle w:val="ppCodeIndent"/>
      </w:pPr>
      <w:r>
        <w:t>}</w:t>
      </w:r>
    </w:p>
    <w:p w:rsidR="00383159" w:rsidRDefault="00383159" w:rsidP="00FA72B8">
      <w:pPr>
        <w:pStyle w:val="ppBodyText"/>
      </w:pPr>
    </w:p>
    <w:p w:rsidR="00383159" w:rsidRDefault="00383159" w:rsidP="00383159">
      <w:pPr>
        <w:pStyle w:val="ppListEnd"/>
      </w:pPr>
    </w:p>
    <w:p w:rsidR="00383159" w:rsidRDefault="00383159" w:rsidP="00383159">
      <w:pPr>
        <w:pStyle w:val="ppProcedureStart"/>
      </w:pPr>
      <w:bookmarkStart w:id="23" w:name="_Toc321309752"/>
      <w:bookmarkStart w:id="24" w:name="_Toc321321147"/>
      <w:bookmarkStart w:id="25" w:name="_Toc327918245"/>
      <w:r>
        <w:t xml:space="preserve">Task </w:t>
      </w:r>
      <w:proofErr w:type="gramStart"/>
      <w:r>
        <w:t>2</w:t>
      </w:r>
      <w:proofErr w:type="gramEnd"/>
      <w:r>
        <w:t xml:space="preserve"> – Modify the Application Bar</w:t>
      </w:r>
      <w:bookmarkEnd w:id="23"/>
      <w:bookmarkEnd w:id="24"/>
      <w:bookmarkEnd w:id="25"/>
    </w:p>
    <w:p w:rsidR="00383159" w:rsidRPr="002D234C" w:rsidRDefault="00383159" w:rsidP="00FA72B8">
      <w:pPr>
        <w:pStyle w:val="ppBodyText"/>
      </w:pPr>
      <w:proofErr w:type="gramStart"/>
      <w:r>
        <w:t>Next</w:t>
      </w:r>
      <w:proofErr w:type="gramEnd"/>
      <w:r>
        <w:t xml:space="preserve"> we need to add a couple of buttons to the application bar so the user can toggle between red-eye mode and annotate mode.</w:t>
      </w:r>
    </w:p>
    <w:p w:rsidR="00383159" w:rsidRDefault="00383159" w:rsidP="00FA72B8">
      <w:pPr>
        <w:pStyle w:val="ppNumberList"/>
      </w:pPr>
      <w:r>
        <w:t xml:space="preserve">In default.html, add the </w:t>
      </w:r>
      <w:r w:rsidR="00FA72B8">
        <w:t>“</w:t>
      </w:r>
      <w:proofErr w:type="spellStart"/>
      <w:r w:rsidR="00FA72B8">
        <w:t>reEyeButton</w:t>
      </w:r>
      <w:proofErr w:type="spellEnd"/>
      <w:r w:rsidR="00FA72B8">
        <w:t>” and the “</w:t>
      </w:r>
      <w:proofErr w:type="spellStart"/>
      <w:r w:rsidR="00FA72B8">
        <w:t>annotateButton</w:t>
      </w:r>
      <w:proofErr w:type="spellEnd"/>
      <w:r w:rsidR="00FA72B8">
        <w:t>”</w:t>
      </w:r>
      <w:r>
        <w:t xml:space="preserve"> statements to the DIV whose ID is “</w:t>
      </w:r>
      <w:proofErr w:type="spellStart"/>
      <w:r>
        <w:t>appbar</w:t>
      </w:r>
      <w:proofErr w:type="spellEnd"/>
      <w:r>
        <w:t>”:</w:t>
      </w:r>
    </w:p>
    <w:p w:rsidR="00383159" w:rsidRDefault="00383159" w:rsidP="00383159">
      <w:pPr>
        <w:pStyle w:val="ppCodeLanguageIndent"/>
      </w:pPr>
      <w:r>
        <w:t>HTML</w:t>
      </w:r>
    </w:p>
    <w:p w:rsidR="00383159" w:rsidRDefault="00383159" w:rsidP="00383159">
      <w:pPr>
        <w:pStyle w:val="ppCodeIndent"/>
      </w:pPr>
      <w:r>
        <w:t>&lt;div id="</w:t>
      </w:r>
      <w:proofErr w:type="spellStart"/>
      <w:r>
        <w:t>appbar</w:t>
      </w:r>
      <w:proofErr w:type="spellEnd"/>
      <w:r>
        <w:t>" data-win-control="</w:t>
      </w:r>
      <w:proofErr w:type="spellStart"/>
      <w:r>
        <w:t>WinJS.UI.AppBar</w:t>
      </w:r>
      <w:proofErr w:type="spellEnd"/>
      <w:r>
        <w:t>"&gt;</w:t>
      </w:r>
    </w:p>
    <w:p w:rsidR="00383159" w:rsidRDefault="00383159" w:rsidP="00383159">
      <w:pPr>
        <w:pStyle w:val="ppCodeIndent"/>
      </w:pPr>
      <w:r>
        <w:t xml:space="preserve">    &lt;button id="</w:t>
      </w:r>
      <w:proofErr w:type="spellStart"/>
      <w:r>
        <w:t>openButton</w:t>
      </w:r>
      <w:proofErr w:type="spellEnd"/>
      <w:r>
        <w:t>" data-win-control="</w:t>
      </w:r>
      <w:proofErr w:type="spellStart"/>
      <w:r>
        <w:t>WinJS.UI.AppBarCommand</w:t>
      </w:r>
      <w:proofErr w:type="spellEnd"/>
      <w:r>
        <w:t>" data-win-options="{</w:t>
      </w:r>
      <w:proofErr w:type="spellStart"/>
      <w:r>
        <w:t>id:'open</w:t>
      </w:r>
      <w:proofErr w:type="spellEnd"/>
      <w:r>
        <w:t xml:space="preserve">', </w:t>
      </w:r>
      <w:proofErr w:type="spellStart"/>
      <w:r>
        <w:t>label:'Open</w:t>
      </w:r>
      <w:proofErr w:type="spellEnd"/>
      <w:r>
        <w:t>', icon:'&amp;#xE160;', section: 'selection'}"&gt;&lt;/button&gt;</w:t>
      </w:r>
    </w:p>
    <w:p w:rsidR="00383159" w:rsidRPr="00FA72B8" w:rsidRDefault="00383159" w:rsidP="00383159">
      <w:pPr>
        <w:pStyle w:val="ppCodeIndent"/>
      </w:pPr>
      <w:r>
        <w:t xml:space="preserve">    &lt;button id="</w:t>
      </w:r>
      <w:proofErr w:type="spellStart"/>
      <w:r>
        <w:t>saveButton</w:t>
      </w:r>
      <w:proofErr w:type="spellEnd"/>
      <w:r>
        <w:t>" data-win-control="</w:t>
      </w:r>
      <w:proofErr w:type="spellStart"/>
      <w:r>
        <w:t>WinJS.UI.AppBarCommand</w:t>
      </w:r>
      <w:proofErr w:type="spellEnd"/>
      <w:r>
        <w:t>" data-win</w:t>
      </w:r>
      <w:r w:rsidRPr="00FA72B8">
        <w:t>-options="{</w:t>
      </w:r>
      <w:proofErr w:type="spellStart"/>
      <w:r w:rsidRPr="00FA72B8">
        <w:t>id:'save</w:t>
      </w:r>
      <w:proofErr w:type="spellEnd"/>
      <w:r w:rsidRPr="00FA72B8">
        <w:t xml:space="preserve">', </w:t>
      </w:r>
      <w:proofErr w:type="spellStart"/>
      <w:r w:rsidRPr="00FA72B8">
        <w:t>label:'Save</w:t>
      </w:r>
      <w:proofErr w:type="spellEnd"/>
      <w:r w:rsidRPr="00FA72B8">
        <w:t>', icon:'&amp;#xE105;', section: 'selection'}"&gt;&lt;/button&gt;</w:t>
      </w:r>
    </w:p>
    <w:p w:rsidR="00383159" w:rsidRPr="00FA72B8" w:rsidRDefault="00383159" w:rsidP="00383159">
      <w:pPr>
        <w:pStyle w:val="ppCodeIndent"/>
      </w:pPr>
      <w:r w:rsidRPr="00FA72B8">
        <w:t xml:space="preserve">    &lt;button id="</w:t>
      </w:r>
      <w:proofErr w:type="spellStart"/>
      <w:r w:rsidRPr="00FA72B8">
        <w:t>redEyeButton</w:t>
      </w:r>
      <w:proofErr w:type="spellEnd"/>
      <w:r w:rsidRPr="00FA72B8">
        <w:t>" data-win-control="</w:t>
      </w:r>
      <w:proofErr w:type="spellStart"/>
      <w:r w:rsidRPr="00FA72B8">
        <w:t>WinJS.UI.AppBarCommand</w:t>
      </w:r>
      <w:proofErr w:type="spellEnd"/>
      <w:r w:rsidRPr="00FA72B8">
        <w:t>" data-win-options="{</w:t>
      </w:r>
      <w:proofErr w:type="spellStart"/>
      <w:r w:rsidRPr="00FA72B8">
        <w:t>id:'open</w:t>
      </w:r>
      <w:proofErr w:type="spellEnd"/>
      <w:r w:rsidRPr="00FA72B8">
        <w:t xml:space="preserve">', </w:t>
      </w:r>
      <w:proofErr w:type="spellStart"/>
      <w:r w:rsidRPr="00FA72B8">
        <w:t>label:'Red</w:t>
      </w:r>
      <w:proofErr w:type="spellEnd"/>
      <w:r w:rsidRPr="00FA72B8">
        <w:t xml:space="preserve"> Eye', icon:'&amp;#xE15E;', section: 'global'}"&gt;&lt;/button&gt;</w:t>
      </w:r>
    </w:p>
    <w:p w:rsidR="00383159" w:rsidRPr="00FA72B8" w:rsidRDefault="00383159" w:rsidP="00383159">
      <w:pPr>
        <w:pStyle w:val="ppCodeIndent"/>
      </w:pPr>
      <w:r w:rsidRPr="00FA72B8">
        <w:t xml:space="preserve">    &lt;button id="</w:t>
      </w:r>
      <w:proofErr w:type="spellStart"/>
      <w:r w:rsidRPr="00FA72B8">
        <w:t>annotateButton</w:t>
      </w:r>
      <w:proofErr w:type="spellEnd"/>
      <w:r w:rsidRPr="00FA72B8">
        <w:t>" data-win-control="</w:t>
      </w:r>
      <w:proofErr w:type="spellStart"/>
      <w:r w:rsidRPr="00FA72B8">
        <w:t>WinJS.UI.AppBarCommand</w:t>
      </w:r>
      <w:proofErr w:type="spellEnd"/>
      <w:r w:rsidRPr="00FA72B8">
        <w:t>" data-win-options="{</w:t>
      </w:r>
      <w:proofErr w:type="spellStart"/>
      <w:r w:rsidRPr="00FA72B8">
        <w:t>id:'save</w:t>
      </w:r>
      <w:proofErr w:type="spellEnd"/>
      <w:r w:rsidRPr="00FA72B8">
        <w:t xml:space="preserve">', </w:t>
      </w:r>
      <w:proofErr w:type="spellStart"/>
      <w:r w:rsidRPr="00FA72B8">
        <w:t>label:'Annotate</w:t>
      </w:r>
      <w:proofErr w:type="spellEnd"/>
      <w:r w:rsidRPr="00FA72B8">
        <w:t>', icon:'&amp;#xE104;', section: 'global'}"&gt;&lt;/button&gt;</w:t>
      </w:r>
    </w:p>
    <w:p w:rsidR="00383159" w:rsidRPr="00FA72B8" w:rsidRDefault="00383159" w:rsidP="00383159">
      <w:pPr>
        <w:pStyle w:val="ppCodeIndent"/>
      </w:pPr>
      <w:r w:rsidRPr="00FA72B8">
        <w:t>&lt;/div&gt;</w:t>
      </w:r>
    </w:p>
    <w:p w:rsidR="00383159" w:rsidRDefault="00383159" w:rsidP="00383159">
      <w:pPr>
        <w:pStyle w:val="ppNumberList"/>
      </w:pPr>
      <w:r>
        <w:t xml:space="preserve">Open default.js and add the following statements to the </w:t>
      </w:r>
      <w:proofErr w:type="spellStart"/>
      <w:r>
        <w:t>app.onactivated</w:t>
      </w:r>
      <w:proofErr w:type="spellEnd"/>
      <w:r>
        <w:t xml:space="preserve"> </w:t>
      </w:r>
      <w:r w:rsidR="0069278D">
        <w:t>handler</w:t>
      </w:r>
      <w:r>
        <w:t>, right after the statements that initialize the Open and Save buttons:</w:t>
      </w:r>
    </w:p>
    <w:p w:rsidR="00383159" w:rsidRDefault="00383159" w:rsidP="00383159">
      <w:pPr>
        <w:pStyle w:val="ppCodeLanguageIndent"/>
      </w:pPr>
      <w:r>
        <w:t>JavaScript</w:t>
      </w:r>
    </w:p>
    <w:p w:rsidR="00383159" w:rsidRDefault="00383159" w:rsidP="00383159">
      <w:pPr>
        <w:pStyle w:val="ppCodeIndent"/>
      </w:pPr>
      <w:r>
        <w:t>_</w:t>
      </w:r>
      <w:proofErr w:type="spellStart"/>
      <w:r>
        <w:t>redEyeButton</w:t>
      </w:r>
      <w:proofErr w:type="spellEnd"/>
      <w:r>
        <w:t xml:space="preserve"> = </w:t>
      </w:r>
      <w:proofErr w:type="spellStart"/>
      <w:r>
        <w:t>document.querySelector</w:t>
      </w:r>
      <w:proofErr w:type="spellEnd"/>
      <w:r>
        <w:t>("#</w:t>
      </w:r>
      <w:proofErr w:type="spellStart"/>
      <w:r>
        <w:t>redEyeButton</w:t>
      </w:r>
      <w:proofErr w:type="spellEnd"/>
      <w:r>
        <w:t>");</w:t>
      </w:r>
    </w:p>
    <w:p w:rsidR="00383159" w:rsidRDefault="00383159" w:rsidP="00383159">
      <w:pPr>
        <w:pStyle w:val="ppCodeIndent"/>
      </w:pPr>
      <w:r>
        <w:t>_</w:t>
      </w:r>
      <w:proofErr w:type="spellStart"/>
      <w:r>
        <w:t>redEyeButton.addEventListener</w:t>
      </w:r>
      <w:proofErr w:type="spellEnd"/>
      <w:r>
        <w:t xml:space="preserve">("click", </w:t>
      </w:r>
      <w:proofErr w:type="spellStart"/>
      <w:r>
        <w:t>onRedEyeButtonClicked</w:t>
      </w:r>
      <w:proofErr w:type="spellEnd"/>
      <w:r>
        <w:t>);</w:t>
      </w:r>
    </w:p>
    <w:p w:rsidR="00383159" w:rsidRDefault="00383159" w:rsidP="00383159">
      <w:pPr>
        <w:pStyle w:val="ppCodeIndent"/>
      </w:pPr>
      <w:r>
        <w:t>_</w:t>
      </w:r>
      <w:proofErr w:type="spellStart"/>
      <w:r>
        <w:t>redEyeButton.setAttribute</w:t>
      </w:r>
      <w:proofErr w:type="spellEnd"/>
      <w:r>
        <w:t>("disabled", "");</w:t>
      </w:r>
    </w:p>
    <w:p w:rsidR="00383159" w:rsidRDefault="00383159" w:rsidP="00383159">
      <w:pPr>
        <w:pStyle w:val="ppCodeIndent"/>
      </w:pPr>
      <w:r>
        <w:t>_</w:t>
      </w:r>
      <w:proofErr w:type="spellStart"/>
      <w:r>
        <w:t>annotateButton</w:t>
      </w:r>
      <w:proofErr w:type="spellEnd"/>
      <w:r>
        <w:t xml:space="preserve"> = </w:t>
      </w:r>
      <w:proofErr w:type="spellStart"/>
      <w:r>
        <w:t>document.querySelector</w:t>
      </w:r>
      <w:proofErr w:type="spellEnd"/>
      <w:r>
        <w:t>("#</w:t>
      </w:r>
      <w:proofErr w:type="spellStart"/>
      <w:r>
        <w:t>annotateButton</w:t>
      </w:r>
      <w:proofErr w:type="spellEnd"/>
      <w:r>
        <w:t>");</w:t>
      </w:r>
    </w:p>
    <w:p w:rsidR="00383159" w:rsidRPr="00277332" w:rsidRDefault="00383159" w:rsidP="00383159">
      <w:pPr>
        <w:pStyle w:val="ppCodeIndent"/>
      </w:pPr>
      <w:r>
        <w:t>_</w:t>
      </w:r>
      <w:proofErr w:type="spellStart"/>
      <w:r>
        <w:t>annotateButton.addEventListener</w:t>
      </w:r>
      <w:proofErr w:type="spellEnd"/>
      <w:r>
        <w:t xml:space="preserve">("click", </w:t>
      </w:r>
      <w:proofErr w:type="spellStart"/>
      <w:r>
        <w:t>onAnnotateButtonClicked</w:t>
      </w:r>
      <w:proofErr w:type="spellEnd"/>
      <w:r>
        <w:t>);</w:t>
      </w:r>
    </w:p>
    <w:p w:rsidR="00383159" w:rsidRDefault="00383159" w:rsidP="00383159">
      <w:pPr>
        <w:pStyle w:val="ppNumberList"/>
      </w:pPr>
      <w:r>
        <w:t>Add the following event handlers to default.js:</w:t>
      </w:r>
    </w:p>
    <w:p w:rsidR="00383159" w:rsidRDefault="00383159" w:rsidP="00383159">
      <w:pPr>
        <w:pStyle w:val="ppCodeLanguageIndent"/>
      </w:pPr>
      <w:r>
        <w:t>JavaScript</w:t>
      </w:r>
    </w:p>
    <w:p w:rsidR="00383159" w:rsidRDefault="00383159" w:rsidP="00383159">
      <w:pPr>
        <w:pStyle w:val="ppCodeIndent"/>
      </w:pPr>
      <w:r>
        <w:t xml:space="preserve">function </w:t>
      </w:r>
      <w:proofErr w:type="spellStart"/>
      <w:r>
        <w:t>onRedEyeButtonClicked</w:t>
      </w:r>
      <w:proofErr w:type="spellEnd"/>
      <w:r>
        <w:t>(e) {</w:t>
      </w:r>
    </w:p>
    <w:p w:rsidR="00383159" w:rsidRDefault="00383159" w:rsidP="00383159">
      <w:pPr>
        <w:pStyle w:val="ppCodeIndent"/>
      </w:pPr>
      <w:r>
        <w:t xml:space="preserve">    _annotating = false;</w:t>
      </w:r>
    </w:p>
    <w:p w:rsidR="00383159" w:rsidRDefault="00383159" w:rsidP="00383159">
      <w:pPr>
        <w:pStyle w:val="ppCodeIndent"/>
      </w:pPr>
      <w:r>
        <w:t xml:space="preserve">    _</w:t>
      </w:r>
      <w:proofErr w:type="spellStart"/>
      <w:r>
        <w:t>redEyeButton.setAttribute</w:t>
      </w:r>
      <w:proofErr w:type="spellEnd"/>
      <w:r>
        <w:t>("disabled", "");</w:t>
      </w:r>
    </w:p>
    <w:p w:rsidR="00383159" w:rsidRDefault="00383159" w:rsidP="00383159">
      <w:pPr>
        <w:pStyle w:val="ppCodeIndent"/>
      </w:pPr>
      <w:r>
        <w:t xml:space="preserve">    _</w:t>
      </w:r>
      <w:proofErr w:type="spellStart"/>
      <w:r>
        <w:t>annotateButton.removeAttribute</w:t>
      </w:r>
      <w:proofErr w:type="spellEnd"/>
      <w:r>
        <w:t>("disabled");</w:t>
      </w:r>
    </w:p>
    <w:p w:rsidR="00383159" w:rsidRDefault="00383159" w:rsidP="00383159">
      <w:pPr>
        <w:pStyle w:val="ppCodeIndent"/>
      </w:pPr>
      <w:r>
        <w:t>}</w:t>
      </w:r>
    </w:p>
    <w:p w:rsidR="00383159" w:rsidRDefault="00383159" w:rsidP="00383159">
      <w:pPr>
        <w:pStyle w:val="ppCodeIndent"/>
      </w:pPr>
    </w:p>
    <w:p w:rsidR="00383159" w:rsidRDefault="00383159" w:rsidP="00383159">
      <w:pPr>
        <w:pStyle w:val="ppCodeIndent"/>
      </w:pPr>
      <w:r>
        <w:t xml:space="preserve">function </w:t>
      </w:r>
      <w:proofErr w:type="spellStart"/>
      <w:r>
        <w:t>onAnnotateButtonClicked</w:t>
      </w:r>
      <w:proofErr w:type="spellEnd"/>
      <w:r>
        <w:t>(e) {</w:t>
      </w:r>
    </w:p>
    <w:p w:rsidR="00383159" w:rsidRDefault="00383159" w:rsidP="00383159">
      <w:pPr>
        <w:pStyle w:val="ppCodeIndent"/>
      </w:pPr>
      <w:r>
        <w:t xml:space="preserve">    _annotating = true;</w:t>
      </w:r>
    </w:p>
    <w:p w:rsidR="00383159" w:rsidRDefault="00383159" w:rsidP="00383159">
      <w:pPr>
        <w:pStyle w:val="ppCodeIndent"/>
      </w:pPr>
      <w:r>
        <w:t xml:space="preserve">    _</w:t>
      </w:r>
      <w:proofErr w:type="spellStart"/>
      <w:r>
        <w:t>redEyeButton.removeAttribute</w:t>
      </w:r>
      <w:proofErr w:type="spellEnd"/>
      <w:r>
        <w:t>("disabled");</w:t>
      </w:r>
    </w:p>
    <w:p w:rsidR="00383159" w:rsidRDefault="00383159" w:rsidP="00383159">
      <w:pPr>
        <w:pStyle w:val="ppCodeIndent"/>
      </w:pPr>
      <w:r>
        <w:t xml:space="preserve">    _</w:t>
      </w:r>
      <w:proofErr w:type="spellStart"/>
      <w:r>
        <w:t>annotateButton.setAttribute</w:t>
      </w:r>
      <w:proofErr w:type="spellEnd"/>
      <w:r>
        <w:t>("disabled", "");</w:t>
      </w:r>
    </w:p>
    <w:p w:rsidR="00383159" w:rsidRPr="006F1068" w:rsidRDefault="00383159" w:rsidP="00383159">
      <w:pPr>
        <w:pStyle w:val="ppCodeIndent"/>
      </w:pPr>
      <w:r>
        <w:t>}</w:t>
      </w:r>
    </w:p>
    <w:p w:rsidR="00383159" w:rsidRDefault="00383159" w:rsidP="00FA72B8">
      <w:pPr>
        <w:pStyle w:val="ppBodyText"/>
      </w:pPr>
    </w:p>
    <w:p w:rsidR="00383159" w:rsidRDefault="00383159" w:rsidP="00383159">
      <w:pPr>
        <w:pStyle w:val="ppListEnd"/>
      </w:pPr>
    </w:p>
    <w:p w:rsidR="00383159" w:rsidRDefault="00383159" w:rsidP="00383159">
      <w:pPr>
        <w:pStyle w:val="ppProcedureStart"/>
      </w:pPr>
      <w:bookmarkStart w:id="26" w:name="_Toc321309753"/>
      <w:bookmarkStart w:id="27" w:name="_Toc321321148"/>
      <w:bookmarkStart w:id="28" w:name="_Toc327918246"/>
      <w:r>
        <w:t xml:space="preserve">Task </w:t>
      </w:r>
      <w:proofErr w:type="gramStart"/>
      <w:r>
        <w:t>3</w:t>
      </w:r>
      <w:proofErr w:type="gramEnd"/>
      <w:r>
        <w:t xml:space="preserve"> – Test the Results</w:t>
      </w:r>
      <w:bookmarkEnd w:id="26"/>
      <w:bookmarkEnd w:id="27"/>
      <w:bookmarkEnd w:id="28"/>
    </w:p>
    <w:p w:rsidR="00383159" w:rsidRPr="009214DE" w:rsidRDefault="00383159" w:rsidP="00007251">
      <w:pPr>
        <w:pStyle w:val="ppBodyText"/>
      </w:pPr>
      <w:r>
        <w:t xml:space="preserve">Now </w:t>
      </w:r>
      <w:proofErr w:type="gramStart"/>
      <w:r>
        <w:t>let’s</w:t>
      </w:r>
      <w:proofErr w:type="gramEnd"/>
      <w:r>
        <w:t xml:space="preserve"> test the results and see pointer events in a</w:t>
      </w:r>
      <w:bookmarkStart w:id="29" w:name="_GoBack"/>
      <w:bookmarkEnd w:id="29"/>
      <w:r>
        <w:t>ction.</w:t>
      </w:r>
    </w:p>
    <w:p w:rsidR="00383159" w:rsidRDefault="00383159" w:rsidP="00383159">
      <w:pPr>
        <w:pStyle w:val="ppNumberList"/>
      </w:pPr>
      <w:r>
        <w:t>Press F5 to launch the application.</w:t>
      </w:r>
    </w:p>
    <w:p w:rsidR="00383159" w:rsidRDefault="00383159" w:rsidP="00383159">
      <w:pPr>
        <w:pStyle w:val="ppNumberList"/>
      </w:pPr>
      <w:r>
        <w:t>Open a photo. Then display the application bar and select the Annotate button.</w:t>
      </w:r>
    </w:p>
    <w:p w:rsidR="00383159" w:rsidRDefault="00383159" w:rsidP="00383159">
      <w:pPr>
        <w:pStyle w:val="ppNumberList"/>
      </w:pPr>
      <w:r>
        <w:t>Use a finger or the mouse to draw on the photo. Confirm that strokes appear in yellow, as shown in Figure 6.</w:t>
      </w:r>
    </w:p>
    <w:p w:rsidR="00383159" w:rsidRDefault="00383159" w:rsidP="00FA72B8">
      <w:pPr>
        <w:pStyle w:val="ppFigureIndent"/>
      </w:pPr>
      <w:r>
        <w:rPr>
          <w:noProof/>
          <w:lang w:bidi="he-IL"/>
        </w:rPr>
        <w:drawing>
          <wp:inline distT="0" distB="0" distL="0" distR="0" wp14:anchorId="1ACA9AA5" wp14:editId="699B694E">
            <wp:extent cx="5175504" cy="2907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r:link="rId21"/>
                    <a:stretch>
                      <a:fillRect/>
                    </a:stretch>
                  </pic:blipFill>
                  <pic:spPr>
                    <a:xfrm>
                      <a:off x="0" y="0"/>
                      <a:ext cx="5175504" cy="2907792"/>
                    </a:xfrm>
                    <a:prstGeom prst="rect">
                      <a:avLst/>
                    </a:prstGeom>
                  </pic:spPr>
                </pic:pic>
              </a:graphicData>
            </a:graphic>
          </wp:inline>
        </w:drawing>
      </w:r>
    </w:p>
    <w:p w:rsidR="00383159" w:rsidRDefault="00383159" w:rsidP="00FA72B8">
      <w:pPr>
        <w:pStyle w:val="ppFigureNumberIndent"/>
      </w:pPr>
      <w:r>
        <w:t>Figure 6</w:t>
      </w:r>
    </w:p>
    <w:p w:rsidR="00383159" w:rsidRPr="00E94DE9" w:rsidRDefault="00383159" w:rsidP="00FA72B8">
      <w:pPr>
        <w:pStyle w:val="ppFigureCaptionIndent"/>
      </w:pPr>
      <w:r>
        <w:t>Annotating a photo</w:t>
      </w:r>
    </w:p>
    <w:p w:rsidR="00383159" w:rsidRDefault="00383159" w:rsidP="00383159">
      <w:pPr>
        <w:pStyle w:val="ppNumberList"/>
      </w:pPr>
      <w:r>
        <w:t xml:space="preserve">If </w:t>
      </w:r>
      <w:proofErr w:type="gramStart"/>
      <w:r>
        <w:t>you’re</w:t>
      </w:r>
      <w:proofErr w:type="gramEnd"/>
      <w:r>
        <w:t xml:space="preserve"> running on a touch screen, draw with two or three fingers. Verify that you can draw with multiple fingers simultaneously.</w:t>
      </w:r>
    </w:p>
    <w:p w:rsidR="00383159" w:rsidRDefault="00383159" w:rsidP="00383159">
      <w:pPr>
        <w:pStyle w:val="ppNumberList"/>
      </w:pPr>
      <w:r>
        <w:t>Use the mouse to draw on the photo. Can you draw with a mouse and a finger at the same time? Try it!</w:t>
      </w:r>
    </w:p>
    <w:p w:rsidR="00383159" w:rsidRDefault="00383159" w:rsidP="00383159">
      <w:pPr>
        <w:pStyle w:val="ppNumberList"/>
      </w:pPr>
      <w:r>
        <w:t>Return to Visual Studio and stop debugging.</w:t>
      </w:r>
    </w:p>
    <w:p w:rsidR="00383159" w:rsidRDefault="00383159" w:rsidP="00383159">
      <w:pPr>
        <w:pStyle w:val="ppListEnd"/>
      </w:pPr>
    </w:p>
    <w:p w:rsidR="007B466F" w:rsidRPr="007B466F" w:rsidRDefault="007B466F" w:rsidP="007B466F">
      <w:pPr>
        <w:pStyle w:val="ppBodyText"/>
      </w:pPr>
    </w:p>
    <w:bookmarkStart w:id="30" w:name="_Toc327918247" w:displacedByCustomXml="next"/>
    <w:sdt>
      <w:sdtPr>
        <w:alias w:val="Topic"/>
        <w:tag w:val="dfce7ba9-3875-4861-b82e-3617d87ff6e0"/>
        <w:id w:val="4762150"/>
        <w:placeholder>
          <w:docPart w:val="925EA21E6EA2410FA326A29C7EBBF954"/>
        </w:placeholder>
        <w:text/>
      </w:sdtPr>
      <w:sdtEndPr/>
      <w:sdtContent>
        <w:p w:rsidR="007513B5" w:rsidRDefault="007513B5" w:rsidP="007513B5">
          <w:pPr>
            <w:pStyle w:val="ppTopic"/>
          </w:pPr>
          <w:r>
            <w:t>Summary</w:t>
          </w:r>
        </w:p>
      </w:sdtContent>
    </w:sdt>
    <w:bookmarkEnd w:id="30" w:displacedByCustomXml="prev"/>
    <w:p w:rsidR="00B00FC6" w:rsidRDefault="00634138" w:rsidP="008D1B17">
      <w:pPr>
        <w:pStyle w:val="ppBodyText"/>
        <w:rPr>
          <w:noProof/>
        </w:rPr>
      </w:pPr>
      <w:r>
        <w:rPr>
          <w:noProof/>
        </w:rPr>
        <w:t xml:space="preserve">Great Metro </w:t>
      </w:r>
      <w:r w:rsidR="005E33F1">
        <w:rPr>
          <w:noProof/>
        </w:rPr>
        <w:t>style apps feature great touch interfaces. And Metro’s touch API, which is</w:t>
      </w:r>
      <w:r w:rsidR="00FB36A7">
        <w:rPr>
          <w:noProof/>
        </w:rPr>
        <w:t xml:space="preserve"> centered around MSPointer and MSGesture events</w:t>
      </w:r>
      <w:r w:rsidR="005E33F1">
        <w:rPr>
          <w:noProof/>
        </w:rPr>
        <w:t>, makes it easy to build great tou</w:t>
      </w:r>
      <w:r w:rsidR="00000FA3">
        <w:rPr>
          <w:noProof/>
        </w:rPr>
        <w:t xml:space="preserve">ch APIs. You saw </w:t>
      </w:r>
      <w:r w:rsidR="005E33F1">
        <w:rPr>
          <w:noProof/>
        </w:rPr>
        <w:t xml:space="preserve">that </w:t>
      </w:r>
      <w:r w:rsidR="00C90059">
        <w:rPr>
          <w:noProof/>
        </w:rPr>
        <w:t>first-hand</w:t>
      </w:r>
      <w:r w:rsidR="005E33F1">
        <w:rPr>
          <w:noProof/>
        </w:rPr>
        <w:t xml:space="preserve"> in this lab.</w:t>
      </w:r>
      <w:r w:rsidR="00564648">
        <w:rPr>
          <w:noProof/>
        </w:rPr>
        <w:t xml:space="preserve"> You also saw how easy it is to call a WinRT component written in another language from JavaScript.</w:t>
      </w:r>
    </w:p>
    <w:p w:rsidR="00B00FC6" w:rsidRDefault="00517C9A" w:rsidP="00621DC7">
      <w:pPr>
        <w:pStyle w:val="ppBodyText"/>
        <w:rPr>
          <w:noProof/>
        </w:rPr>
      </w:pPr>
      <w:r>
        <w:rPr>
          <w:noProof/>
        </w:rPr>
        <w:lastRenderedPageBreak/>
        <w:t xml:space="preserve">As a parting thought, realize that </w:t>
      </w:r>
      <w:r w:rsidR="006521E4">
        <w:rPr>
          <w:noProof/>
        </w:rPr>
        <w:t>you can do even more with touch than what we did</w:t>
      </w:r>
      <w:r w:rsidR="00890F38">
        <w:rPr>
          <w:noProof/>
        </w:rPr>
        <w:t xml:space="preserve"> in Contoso Photo</w:t>
      </w:r>
      <w:r>
        <w:rPr>
          <w:noProof/>
        </w:rPr>
        <w:t xml:space="preserve">. For example, in addition to including scaling information for implementing pinch zooms, </w:t>
      </w:r>
      <w:r w:rsidR="007E1848">
        <w:rPr>
          <w:noProof/>
        </w:rPr>
        <w:t>MSGestureChange</w:t>
      </w:r>
      <w:r>
        <w:rPr>
          <w:noProof/>
        </w:rPr>
        <w:t xml:space="preserve"> </w:t>
      </w:r>
      <w:r w:rsidR="001C21BD">
        <w:rPr>
          <w:noProof/>
        </w:rPr>
        <w:t xml:space="preserve">events </w:t>
      </w:r>
      <w:r>
        <w:rPr>
          <w:noProof/>
        </w:rPr>
        <w:t xml:space="preserve">include </w:t>
      </w:r>
      <w:r w:rsidR="001C21BD">
        <w:rPr>
          <w:noProof/>
        </w:rPr>
        <w:t>info</w:t>
      </w:r>
      <w:r w:rsidR="00626D99">
        <w:rPr>
          <w:noProof/>
        </w:rPr>
        <w:t xml:space="preserve">rmation specifying how much </w:t>
      </w:r>
      <w:r w:rsidR="001C21BD">
        <w:rPr>
          <w:noProof/>
        </w:rPr>
        <w:t xml:space="preserve">two fingers in contact </w:t>
      </w:r>
      <w:r w:rsidR="00CD6CF6">
        <w:rPr>
          <w:noProof/>
        </w:rPr>
        <w:t xml:space="preserve">with the screen have rotated relative </w:t>
      </w:r>
      <w:r w:rsidR="001C21BD">
        <w:rPr>
          <w:noProof/>
        </w:rPr>
        <w:t>to each other. If you wanted to allow the user to rotate a photo, you could add just a few lines of code that transfer rotation values t</w:t>
      </w:r>
      <w:r w:rsidR="006521E4">
        <w:rPr>
          <w:noProof/>
        </w:rPr>
        <w:t xml:space="preserve">o the </w:t>
      </w:r>
      <w:r w:rsidR="007E1848">
        <w:rPr>
          <w:noProof/>
        </w:rPr>
        <w:t>CSS transform</w:t>
      </w:r>
      <w:r w:rsidR="006521E4">
        <w:rPr>
          <w:noProof/>
        </w:rPr>
        <w:t xml:space="preserve"> used for</w:t>
      </w:r>
      <w:r w:rsidR="001C21BD">
        <w:rPr>
          <w:noProof/>
        </w:rPr>
        <w:t xml:space="preserve"> panning and zooming.</w:t>
      </w:r>
      <w:r w:rsidR="006521E4">
        <w:rPr>
          <w:noProof/>
        </w:rPr>
        <w:t xml:space="preserve"> With Windows 8 Metro, the only limit is your imagination.</w:t>
      </w:r>
    </w:p>
    <w:sectPr w:rsidR="00B00FC6" w:rsidSect="005475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C0D" w:rsidRPr="001253EC" w:rsidRDefault="00E71C0D"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rsidR="00E71C0D" w:rsidRPr="001253EC" w:rsidRDefault="00E71C0D"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C0D" w:rsidRPr="001253EC" w:rsidRDefault="00E71C0D"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rsidR="00E71C0D" w:rsidRPr="001253EC" w:rsidRDefault="00E71C0D"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1E3D46FC"/>
    <w:multiLevelType w:val="hybridMultilevel"/>
    <w:tmpl w:val="C97E789C"/>
    <w:lvl w:ilvl="0" w:tplc="3432C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8">
    <w:nsid w:val="51F328D3"/>
    <w:multiLevelType w:val="hybridMultilevel"/>
    <w:tmpl w:val="D7E615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nsid w:val="55804490"/>
    <w:multiLevelType w:val="hybridMultilevel"/>
    <w:tmpl w:val="18EC6BDC"/>
    <w:lvl w:ilvl="0" w:tplc="373C5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1">
    <w:nsid w:val="63766544"/>
    <w:multiLevelType w:val="hybridMultilevel"/>
    <w:tmpl w:val="38765E5C"/>
    <w:lvl w:ilvl="0" w:tplc="0409000F">
      <w:start w:val="1"/>
      <w:numFmt w:val="decimal"/>
      <w:lvlText w:val="%1."/>
      <w:lvlJc w:val="left"/>
      <w:pPr>
        <w:ind w:left="1040" w:hanging="360"/>
      </w:p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2">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3">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4">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5">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6">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7">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0"/>
  </w:num>
  <w:num w:numId="2">
    <w:abstractNumId w:val="13"/>
  </w:num>
  <w:num w:numId="3">
    <w:abstractNumId w:val="1"/>
  </w:num>
  <w:num w:numId="4">
    <w:abstractNumId w:val="17"/>
  </w:num>
  <w:num w:numId="5">
    <w:abstractNumId w:val="12"/>
  </w:num>
  <w:num w:numId="6">
    <w:abstractNumId w:val="14"/>
  </w:num>
  <w:num w:numId="7">
    <w:abstractNumId w:val="5"/>
  </w:num>
  <w:num w:numId="8">
    <w:abstractNumId w:val="16"/>
  </w:num>
  <w:num w:numId="9">
    <w:abstractNumId w:val="4"/>
  </w:num>
  <w:num w:numId="10">
    <w:abstractNumId w:val="15"/>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8"/>
  </w:num>
  <w:num w:numId="21">
    <w:abstractNumId w:val="0"/>
  </w:num>
  <w:num w:numId="22">
    <w:abstractNumId w:val="0"/>
    <w:lvlOverride w:ilvl="0">
      <w:startOverride w:val="1"/>
    </w:lvlOverride>
  </w:num>
  <w:num w:numId="23">
    <w:abstractNumId w:val="2"/>
  </w:num>
  <w:num w:numId="24">
    <w:abstractNumId w:val="11"/>
  </w:num>
  <w:num w:numId="25">
    <w:abstractNumId w:val="9"/>
  </w:num>
  <w:num w:numId="26">
    <w:abstractNumId w:val="6"/>
  </w:num>
  <w:num w:numId="27">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NZ" w:vendorID="64" w:dllVersion="131078" w:nlCheck="1" w:checkStyle="1"/>
  <w:activeWritingStyle w:appName="MSWord" w:lang="fr-FR" w:vendorID="64" w:dllVersion="131078" w:nlCheck="1" w:checkStyle="1"/>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920C6"/>
    <w:rsid w:val="00000FA3"/>
    <w:rsid w:val="00001BEA"/>
    <w:rsid w:val="00005642"/>
    <w:rsid w:val="00007251"/>
    <w:rsid w:val="00010C77"/>
    <w:rsid w:val="000166DF"/>
    <w:rsid w:val="00016CA5"/>
    <w:rsid w:val="000256CC"/>
    <w:rsid w:val="00025777"/>
    <w:rsid w:val="00026E4B"/>
    <w:rsid w:val="00032704"/>
    <w:rsid w:val="00036D27"/>
    <w:rsid w:val="00036EF0"/>
    <w:rsid w:val="00040CC7"/>
    <w:rsid w:val="00045DA5"/>
    <w:rsid w:val="00046323"/>
    <w:rsid w:val="00047ADA"/>
    <w:rsid w:val="00053E91"/>
    <w:rsid w:val="00060F83"/>
    <w:rsid w:val="00061B5B"/>
    <w:rsid w:val="00062DC6"/>
    <w:rsid w:val="00063819"/>
    <w:rsid w:val="00064A9D"/>
    <w:rsid w:val="0006522B"/>
    <w:rsid w:val="00065BAD"/>
    <w:rsid w:val="00066578"/>
    <w:rsid w:val="000724FD"/>
    <w:rsid w:val="00076994"/>
    <w:rsid w:val="0008008E"/>
    <w:rsid w:val="00090860"/>
    <w:rsid w:val="00092F57"/>
    <w:rsid w:val="00094D4A"/>
    <w:rsid w:val="000951FA"/>
    <w:rsid w:val="00095276"/>
    <w:rsid w:val="000A2091"/>
    <w:rsid w:val="000A4412"/>
    <w:rsid w:val="000A7948"/>
    <w:rsid w:val="000B07E2"/>
    <w:rsid w:val="000B1975"/>
    <w:rsid w:val="000B1F95"/>
    <w:rsid w:val="000B72DD"/>
    <w:rsid w:val="000C237C"/>
    <w:rsid w:val="000D147E"/>
    <w:rsid w:val="000E0027"/>
    <w:rsid w:val="000E051E"/>
    <w:rsid w:val="000E1BF5"/>
    <w:rsid w:val="000E2F00"/>
    <w:rsid w:val="000E36DC"/>
    <w:rsid w:val="000E5151"/>
    <w:rsid w:val="000E66E5"/>
    <w:rsid w:val="000F49B9"/>
    <w:rsid w:val="000F4F9F"/>
    <w:rsid w:val="000F78B0"/>
    <w:rsid w:val="001036A2"/>
    <w:rsid w:val="0010475E"/>
    <w:rsid w:val="00107967"/>
    <w:rsid w:val="0011025E"/>
    <w:rsid w:val="001109F0"/>
    <w:rsid w:val="00112818"/>
    <w:rsid w:val="00112A0C"/>
    <w:rsid w:val="00115F6A"/>
    <w:rsid w:val="00116D8E"/>
    <w:rsid w:val="0012053C"/>
    <w:rsid w:val="001214C9"/>
    <w:rsid w:val="00122A1C"/>
    <w:rsid w:val="00124C19"/>
    <w:rsid w:val="001253EC"/>
    <w:rsid w:val="00137494"/>
    <w:rsid w:val="001378DC"/>
    <w:rsid w:val="00143F14"/>
    <w:rsid w:val="001444E7"/>
    <w:rsid w:val="00144C0D"/>
    <w:rsid w:val="001450F1"/>
    <w:rsid w:val="00145117"/>
    <w:rsid w:val="001516EB"/>
    <w:rsid w:val="001518D3"/>
    <w:rsid w:val="00152F83"/>
    <w:rsid w:val="00153305"/>
    <w:rsid w:val="00153E80"/>
    <w:rsid w:val="00154349"/>
    <w:rsid w:val="0016442C"/>
    <w:rsid w:val="00171C8A"/>
    <w:rsid w:val="00171DCB"/>
    <w:rsid w:val="00174AAC"/>
    <w:rsid w:val="001768C6"/>
    <w:rsid w:val="001771B6"/>
    <w:rsid w:val="00182240"/>
    <w:rsid w:val="001835C9"/>
    <w:rsid w:val="00185DE1"/>
    <w:rsid w:val="00186E4D"/>
    <w:rsid w:val="00190707"/>
    <w:rsid w:val="00191100"/>
    <w:rsid w:val="00192C2F"/>
    <w:rsid w:val="001930E7"/>
    <w:rsid w:val="00196C37"/>
    <w:rsid w:val="0019785F"/>
    <w:rsid w:val="00197BB5"/>
    <w:rsid w:val="001A0558"/>
    <w:rsid w:val="001A188D"/>
    <w:rsid w:val="001A41D9"/>
    <w:rsid w:val="001A4728"/>
    <w:rsid w:val="001B0340"/>
    <w:rsid w:val="001B0AF4"/>
    <w:rsid w:val="001B0B5D"/>
    <w:rsid w:val="001B0E2A"/>
    <w:rsid w:val="001B152D"/>
    <w:rsid w:val="001B1FFD"/>
    <w:rsid w:val="001B2E18"/>
    <w:rsid w:val="001B624A"/>
    <w:rsid w:val="001B748F"/>
    <w:rsid w:val="001B78A3"/>
    <w:rsid w:val="001C0885"/>
    <w:rsid w:val="001C0C82"/>
    <w:rsid w:val="001C21BD"/>
    <w:rsid w:val="001C2CD6"/>
    <w:rsid w:val="001C428E"/>
    <w:rsid w:val="001C43A4"/>
    <w:rsid w:val="001D3654"/>
    <w:rsid w:val="001D5900"/>
    <w:rsid w:val="001D5B16"/>
    <w:rsid w:val="001E0ACB"/>
    <w:rsid w:val="001E2A7C"/>
    <w:rsid w:val="001E78F3"/>
    <w:rsid w:val="001E7CDE"/>
    <w:rsid w:val="001F25B1"/>
    <w:rsid w:val="001F2C8E"/>
    <w:rsid w:val="001F2EEE"/>
    <w:rsid w:val="001F2FD0"/>
    <w:rsid w:val="001F5829"/>
    <w:rsid w:val="001F62FD"/>
    <w:rsid w:val="001F7DC1"/>
    <w:rsid w:val="002005D6"/>
    <w:rsid w:val="00200C0C"/>
    <w:rsid w:val="00200F59"/>
    <w:rsid w:val="00201564"/>
    <w:rsid w:val="00203DD0"/>
    <w:rsid w:val="00204890"/>
    <w:rsid w:val="00206AEC"/>
    <w:rsid w:val="00210AA5"/>
    <w:rsid w:val="0021505A"/>
    <w:rsid w:val="00220CB8"/>
    <w:rsid w:val="00221A49"/>
    <w:rsid w:val="002312CD"/>
    <w:rsid w:val="002318FF"/>
    <w:rsid w:val="00236323"/>
    <w:rsid w:val="002377B4"/>
    <w:rsid w:val="002400AE"/>
    <w:rsid w:val="00245B07"/>
    <w:rsid w:val="00245C01"/>
    <w:rsid w:val="00246432"/>
    <w:rsid w:val="002523BC"/>
    <w:rsid w:val="002562AD"/>
    <w:rsid w:val="002564B7"/>
    <w:rsid w:val="00256E96"/>
    <w:rsid w:val="002573C3"/>
    <w:rsid w:val="002600C1"/>
    <w:rsid w:val="002650E9"/>
    <w:rsid w:val="002714BE"/>
    <w:rsid w:val="0027403E"/>
    <w:rsid w:val="00274966"/>
    <w:rsid w:val="00280B2B"/>
    <w:rsid w:val="00293087"/>
    <w:rsid w:val="002940F5"/>
    <w:rsid w:val="00294EE9"/>
    <w:rsid w:val="002962B7"/>
    <w:rsid w:val="00297EDF"/>
    <w:rsid w:val="002A07AE"/>
    <w:rsid w:val="002A0E44"/>
    <w:rsid w:val="002A2AA2"/>
    <w:rsid w:val="002A3E2D"/>
    <w:rsid w:val="002A4119"/>
    <w:rsid w:val="002A4283"/>
    <w:rsid w:val="002A5060"/>
    <w:rsid w:val="002A55EC"/>
    <w:rsid w:val="002B1413"/>
    <w:rsid w:val="002B3BEA"/>
    <w:rsid w:val="002B3FF3"/>
    <w:rsid w:val="002B4108"/>
    <w:rsid w:val="002C06DB"/>
    <w:rsid w:val="002C3374"/>
    <w:rsid w:val="002C4599"/>
    <w:rsid w:val="002C69BB"/>
    <w:rsid w:val="002D2382"/>
    <w:rsid w:val="002D2EE8"/>
    <w:rsid w:val="002D708A"/>
    <w:rsid w:val="002E1EC9"/>
    <w:rsid w:val="002E2103"/>
    <w:rsid w:val="002E2EA5"/>
    <w:rsid w:val="002E3961"/>
    <w:rsid w:val="002E4870"/>
    <w:rsid w:val="002E7FF0"/>
    <w:rsid w:val="002F0115"/>
    <w:rsid w:val="002F15BC"/>
    <w:rsid w:val="002F3514"/>
    <w:rsid w:val="00300267"/>
    <w:rsid w:val="0030093F"/>
    <w:rsid w:val="00300D5A"/>
    <w:rsid w:val="00301A71"/>
    <w:rsid w:val="00303AAD"/>
    <w:rsid w:val="003045EB"/>
    <w:rsid w:val="00306F68"/>
    <w:rsid w:val="00306FEE"/>
    <w:rsid w:val="003117CA"/>
    <w:rsid w:val="0031472B"/>
    <w:rsid w:val="00320627"/>
    <w:rsid w:val="00320B15"/>
    <w:rsid w:val="00320BDB"/>
    <w:rsid w:val="00325FE7"/>
    <w:rsid w:val="00331BC5"/>
    <w:rsid w:val="003320D2"/>
    <w:rsid w:val="003324A8"/>
    <w:rsid w:val="003375A7"/>
    <w:rsid w:val="003403D6"/>
    <w:rsid w:val="003425B2"/>
    <w:rsid w:val="0034477F"/>
    <w:rsid w:val="00347ABB"/>
    <w:rsid w:val="00350DAA"/>
    <w:rsid w:val="0035298E"/>
    <w:rsid w:val="00353A79"/>
    <w:rsid w:val="00361E74"/>
    <w:rsid w:val="003622D2"/>
    <w:rsid w:val="00363285"/>
    <w:rsid w:val="00364745"/>
    <w:rsid w:val="00364D1D"/>
    <w:rsid w:val="0036722A"/>
    <w:rsid w:val="00367BE7"/>
    <w:rsid w:val="00367F64"/>
    <w:rsid w:val="00374D16"/>
    <w:rsid w:val="00377FBC"/>
    <w:rsid w:val="003804D2"/>
    <w:rsid w:val="003823AC"/>
    <w:rsid w:val="00383159"/>
    <w:rsid w:val="00384286"/>
    <w:rsid w:val="0038438B"/>
    <w:rsid w:val="003912EB"/>
    <w:rsid w:val="003918E0"/>
    <w:rsid w:val="00393474"/>
    <w:rsid w:val="003934E6"/>
    <w:rsid w:val="003951B8"/>
    <w:rsid w:val="0039525F"/>
    <w:rsid w:val="003A5A30"/>
    <w:rsid w:val="003B5BC5"/>
    <w:rsid w:val="003B7481"/>
    <w:rsid w:val="003B7724"/>
    <w:rsid w:val="003C6FD9"/>
    <w:rsid w:val="003D3EF7"/>
    <w:rsid w:val="003D4F92"/>
    <w:rsid w:val="003E1D57"/>
    <w:rsid w:val="003E2AE4"/>
    <w:rsid w:val="003E2FD9"/>
    <w:rsid w:val="003E3A47"/>
    <w:rsid w:val="003E4189"/>
    <w:rsid w:val="003E75E9"/>
    <w:rsid w:val="003F0369"/>
    <w:rsid w:val="003F58DB"/>
    <w:rsid w:val="003F697C"/>
    <w:rsid w:val="003F7FCC"/>
    <w:rsid w:val="004008C0"/>
    <w:rsid w:val="004010F5"/>
    <w:rsid w:val="004016FC"/>
    <w:rsid w:val="00403EC6"/>
    <w:rsid w:val="00407DD7"/>
    <w:rsid w:val="0041090C"/>
    <w:rsid w:val="00411222"/>
    <w:rsid w:val="004128A5"/>
    <w:rsid w:val="00417B69"/>
    <w:rsid w:val="004207A1"/>
    <w:rsid w:val="00424DBF"/>
    <w:rsid w:val="0042638D"/>
    <w:rsid w:val="00430F53"/>
    <w:rsid w:val="00432D53"/>
    <w:rsid w:val="004363EA"/>
    <w:rsid w:val="00436537"/>
    <w:rsid w:val="00437239"/>
    <w:rsid w:val="00437E6A"/>
    <w:rsid w:val="004411D4"/>
    <w:rsid w:val="00441AAA"/>
    <w:rsid w:val="00444697"/>
    <w:rsid w:val="004447C1"/>
    <w:rsid w:val="004457FB"/>
    <w:rsid w:val="00446B44"/>
    <w:rsid w:val="00447D7A"/>
    <w:rsid w:val="00456273"/>
    <w:rsid w:val="004614D8"/>
    <w:rsid w:val="00465279"/>
    <w:rsid w:val="00465E92"/>
    <w:rsid w:val="00466DD0"/>
    <w:rsid w:val="00467490"/>
    <w:rsid w:val="00467636"/>
    <w:rsid w:val="00471FBB"/>
    <w:rsid w:val="00473477"/>
    <w:rsid w:val="00474BC5"/>
    <w:rsid w:val="00475801"/>
    <w:rsid w:val="004764D1"/>
    <w:rsid w:val="00476B75"/>
    <w:rsid w:val="00476D0F"/>
    <w:rsid w:val="004812F2"/>
    <w:rsid w:val="00482C76"/>
    <w:rsid w:val="00492609"/>
    <w:rsid w:val="00497F6A"/>
    <w:rsid w:val="004B143A"/>
    <w:rsid w:val="004B357F"/>
    <w:rsid w:val="004B53ED"/>
    <w:rsid w:val="004B7595"/>
    <w:rsid w:val="004B77F3"/>
    <w:rsid w:val="004B79A6"/>
    <w:rsid w:val="004B7C35"/>
    <w:rsid w:val="004B7FCE"/>
    <w:rsid w:val="004C0FB4"/>
    <w:rsid w:val="004C28A4"/>
    <w:rsid w:val="004C3B3E"/>
    <w:rsid w:val="004D075C"/>
    <w:rsid w:val="004D1ED4"/>
    <w:rsid w:val="004D75A4"/>
    <w:rsid w:val="004E7F8F"/>
    <w:rsid w:val="004F3FCA"/>
    <w:rsid w:val="004F454A"/>
    <w:rsid w:val="004F65C7"/>
    <w:rsid w:val="004F6C77"/>
    <w:rsid w:val="004F7323"/>
    <w:rsid w:val="00500CB3"/>
    <w:rsid w:val="00501057"/>
    <w:rsid w:val="005053DC"/>
    <w:rsid w:val="0051048E"/>
    <w:rsid w:val="00511C58"/>
    <w:rsid w:val="005135BC"/>
    <w:rsid w:val="005138CF"/>
    <w:rsid w:val="005167BE"/>
    <w:rsid w:val="00516F5A"/>
    <w:rsid w:val="00517C9A"/>
    <w:rsid w:val="00526DAC"/>
    <w:rsid w:val="00531BEA"/>
    <w:rsid w:val="00534BB4"/>
    <w:rsid w:val="0053555A"/>
    <w:rsid w:val="00540A81"/>
    <w:rsid w:val="00541E62"/>
    <w:rsid w:val="00542D73"/>
    <w:rsid w:val="005439B3"/>
    <w:rsid w:val="00544BC4"/>
    <w:rsid w:val="00547587"/>
    <w:rsid w:val="00547654"/>
    <w:rsid w:val="00550EC0"/>
    <w:rsid w:val="00551828"/>
    <w:rsid w:val="005531CC"/>
    <w:rsid w:val="00553684"/>
    <w:rsid w:val="00554293"/>
    <w:rsid w:val="0055604F"/>
    <w:rsid w:val="00556BD6"/>
    <w:rsid w:val="00557D19"/>
    <w:rsid w:val="00560C21"/>
    <w:rsid w:val="00563468"/>
    <w:rsid w:val="00564648"/>
    <w:rsid w:val="005657DC"/>
    <w:rsid w:val="005706FB"/>
    <w:rsid w:val="00570D5E"/>
    <w:rsid w:val="005720B9"/>
    <w:rsid w:val="00577134"/>
    <w:rsid w:val="00577A1F"/>
    <w:rsid w:val="00583843"/>
    <w:rsid w:val="00583F76"/>
    <w:rsid w:val="00584793"/>
    <w:rsid w:val="005912C8"/>
    <w:rsid w:val="0059136E"/>
    <w:rsid w:val="005920C6"/>
    <w:rsid w:val="005937CD"/>
    <w:rsid w:val="00593FB6"/>
    <w:rsid w:val="005943FF"/>
    <w:rsid w:val="005946D0"/>
    <w:rsid w:val="00596B9C"/>
    <w:rsid w:val="005A10D5"/>
    <w:rsid w:val="005A3020"/>
    <w:rsid w:val="005A667B"/>
    <w:rsid w:val="005A68AE"/>
    <w:rsid w:val="005B11CC"/>
    <w:rsid w:val="005B1BB3"/>
    <w:rsid w:val="005B30E2"/>
    <w:rsid w:val="005B3FF4"/>
    <w:rsid w:val="005B4B6C"/>
    <w:rsid w:val="005B56A7"/>
    <w:rsid w:val="005B5FB7"/>
    <w:rsid w:val="005B7C95"/>
    <w:rsid w:val="005C01D1"/>
    <w:rsid w:val="005C1CA2"/>
    <w:rsid w:val="005C279B"/>
    <w:rsid w:val="005C46F8"/>
    <w:rsid w:val="005C6267"/>
    <w:rsid w:val="005D2484"/>
    <w:rsid w:val="005D25A5"/>
    <w:rsid w:val="005D5445"/>
    <w:rsid w:val="005D5F4E"/>
    <w:rsid w:val="005D7985"/>
    <w:rsid w:val="005E0BEC"/>
    <w:rsid w:val="005E1034"/>
    <w:rsid w:val="005E33F1"/>
    <w:rsid w:val="005E3648"/>
    <w:rsid w:val="005E56FA"/>
    <w:rsid w:val="005E6FA1"/>
    <w:rsid w:val="005F6FF8"/>
    <w:rsid w:val="005F750F"/>
    <w:rsid w:val="00601C76"/>
    <w:rsid w:val="00606934"/>
    <w:rsid w:val="0060775F"/>
    <w:rsid w:val="00617023"/>
    <w:rsid w:val="00617BCC"/>
    <w:rsid w:val="00621DC7"/>
    <w:rsid w:val="00623852"/>
    <w:rsid w:val="00624788"/>
    <w:rsid w:val="00624A65"/>
    <w:rsid w:val="00625E6C"/>
    <w:rsid w:val="006264E1"/>
    <w:rsid w:val="00626D99"/>
    <w:rsid w:val="00626E81"/>
    <w:rsid w:val="00630D9F"/>
    <w:rsid w:val="00633500"/>
    <w:rsid w:val="00633629"/>
    <w:rsid w:val="00633695"/>
    <w:rsid w:val="00633C2C"/>
    <w:rsid w:val="00634138"/>
    <w:rsid w:val="00635039"/>
    <w:rsid w:val="0064366E"/>
    <w:rsid w:val="00647C3D"/>
    <w:rsid w:val="00650082"/>
    <w:rsid w:val="006521E4"/>
    <w:rsid w:val="00652A3D"/>
    <w:rsid w:val="00652BAF"/>
    <w:rsid w:val="00654D19"/>
    <w:rsid w:val="00654EC8"/>
    <w:rsid w:val="0065562D"/>
    <w:rsid w:val="00670AC1"/>
    <w:rsid w:val="00672F29"/>
    <w:rsid w:val="006800A1"/>
    <w:rsid w:val="00680178"/>
    <w:rsid w:val="00685463"/>
    <w:rsid w:val="00687FE1"/>
    <w:rsid w:val="006911A2"/>
    <w:rsid w:val="0069278D"/>
    <w:rsid w:val="00694034"/>
    <w:rsid w:val="00694BBA"/>
    <w:rsid w:val="006A5594"/>
    <w:rsid w:val="006A7CCA"/>
    <w:rsid w:val="006B46D4"/>
    <w:rsid w:val="006B570D"/>
    <w:rsid w:val="006B6B6C"/>
    <w:rsid w:val="006B7DEE"/>
    <w:rsid w:val="006C062D"/>
    <w:rsid w:val="006C074B"/>
    <w:rsid w:val="006C0A22"/>
    <w:rsid w:val="006C508F"/>
    <w:rsid w:val="006C7787"/>
    <w:rsid w:val="006D0E38"/>
    <w:rsid w:val="006D3E7B"/>
    <w:rsid w:val="006D3ED1"/>
    <w:rsid w:val="006D576A"/>
    <w:rsid w:val="006D735B"/>
    <w:rsid w:val="006D7C21"/>
    <w:rsid w:val="006D7D9E"/>
    <w:rsid w:val="006E0164"/>
    <w:rsid w:val="006E027B"/>
    <w:rsid w:val="006E0B9E"/>
    <w:rsid w:val="006E0BFD"/>
    <w:rsid w:val="006E0FE5"/>
    <w:rsid w:val="006E1956"/>
    <w:rsid w:val="006E64AB"/>
    <w:rsid w:val="006F0BDC"/>
    <w:rsid w:val="006F10F8"/>
    <w:rsid w:val="006F27D2"/>
    <w:rsid w:val="006F29F0"/>
    <w:rsid w:val="006F5B06"/>
    <w:rsid w:val="007010C4"/>
    <w:rsid w:val="00701468"/>
    <w:rsid w:val="0070329F"/>
    <w:rsid w:val="00703A17"/>
    <w:rsid w:val="007049EC"/>
    <w:rsid w:val="007070FA"/>
    <w:rsid w:val="0070797A"/>
    <w:rsid w:val="0071241C"/>
    <w:rsid w:val="00713BAA"/>
    <w:rsid w:val="00714EB9"/>
    <w:rsid w:val="0072057A"/>
    <w:rsid w:val="00721966"/>
    <w:rsid w:val="007225EA"/>
    <w:rsid w:val="00723DA3"/>
    <w:rsid w:val="007248AC"/>
    <w:rsid w:val="007262C4"/>
    <w:rsid w:val="007329C4"/>
    <w:rsid w:val="00733AEF"/>
    <w:rsid w:val="007348F8"/>
    <w:rsid w:val="00736362"/>
    <w:rsid w:val="00741466"/>
    <w:rsid w:val="007427E0"/>
    <w:rsid w:val="00744F43"/>
    <w:rsid w:val="007513B5"/>
    <w:rsid w:val="00752A60"/>
    <w:rsid w:val="00755A72"/>
    <w:rsid w:val="007618F4"/>
    <w:rsid w:val="0076257A"/>
    <w:rsid w:val="00773FF8"/>
    <w:rsid w:val="007759E9"/>
    <w:rsid w:val="007760F7"/>
    <w:rsid w:val="00777F22"/>
    <w:rsid w:val="007807EF"/>
    <w:rsid w:val="00780E34"/>
    <w:rsid w:val="0078314C"/>
    <w:rsid w:val="007848F3"/>
    <w:rsid w:val="00790167"/>
    <w:rsid w:val="00792402"/>
    <w:rsid w:val="007A0532"/>
    <w:rsid w:val="007A72DF"/>
    <w:rsid w:val="007B3A06"/>
    <w:rsid w:val="007B466F"/>
    <w:rsid w:val="007B5E79"/>
    <w:rsid w:val="007B743C"/>
    <w:rsid w:val="007B7B68"/>
    <w:rsid w:val="007C3B14"/>
    <w:rsid w:val="007C4AD5"/>
    <w:rsid w:val="007C52C9"/>
    <w:rsid w:val="007D0D3A"/>
    <w:rsid w:val="007D247B"/>
    <w:rsid w:val="007D5E5C"/>
    <w:rsid w:val="007E1848"/>
    <w:rsid w:val="007E244B"/>
    <w:rsid w:val="007E6E76"/>
    <w:rsid w:val="007F7B12"/>
    <w:rsid w:val="00800A5B"/>
    <w:rsid w:val="00800AB7"/>
    <w:rsid w:val="00803E32"/>
    <w:rsid w:val="00807286"/>
    <w:rsid w:val="00811E42"/>
    <w:rsid w:val="00811F71"/>
    <w:rsid w:val="00816027"/>
    <w:rsid w:val="008170D4"/>
    <w:rsid w:val="008200BF"/>
    <w:rsid w:val="008215B2"/>
    <w:rsid w:val="00821A9C"/>
    <w:rsid w:val="00821C95"/>
    <w:rsid w:val="00823D91"/>
    <w:rsid w:val="008251EA"/>
    <w:rsid w:val="00825758"/>
    <w:rsid w:val="00827F01"/>
    <w:rsid w:val="00837DCC"/>
    <w:rsid w:val="0084354A"/>
    <w:rsid w:val="00843D3E"/>
    <w:rsid w:val="00843DF0"/>
    <w:rsid w:val="0084423F"/>
    <w:rsid w:val="008447B8"/>
    <w:rsid w:val="008477D4"/>
    <w:rsid w:val="00853A36"/>
    <w:rsid w:val="008563CC"/>
    <w:rsid w:val="0085775C"/>
    <w:rsid w:val="008637C0"/>
    <w:rsid w:val="0086451C"/>
    <w:rsid w:val="00872C02"/>
    <w:rsid w:val="00873AC2"/>
    <w:rsid w:val="00873B39"/>
    <w:rsid w:val="0087526C"/>
    <w:rsid w:val="0088423C"/>
    <w:rsid w:val="00884BF6"/>
    <w:rsid w:val="00890F38"/>
    <w:rsid w:val="00892BCC"/>
    <w:rsid w:val="00892F5F"/>
    <w:rsid w:val="00893A3E"/>
    <w:rsid w:val="00895045"/>
    <w:rsid w:val="008950C6"/>
    <w:rsid w:val="008A11E7"/>
    <w:rsid w:val="008A15C1"/>
    <w:rsid w:val="008A1EA8"/>
    <w:rsid w:val="008A7B3C"/>
    <w:rsid w:val="008B1E7D"/>
    <w:rsid w:val="008B258F"/>
    <w:rsid w:val="008B3BFA"/>
    <w:rsid w:val="008B4179"/>
    <w:rsid w:val="008B41D6"/>
    <w:rsid w:val="008B6BE7"/>
    <w:rsid w:val="008B72F4"/>
    <w:rsid w:val="008C0B47"/>
    <w:rsid w:val="008C2B78"/>
    <w:rsid w:val="008C64DA"/>
    <w:rsid w:val="008C68BA"/>
    <w:rsid w:val="008C6CF4"/>
    <w:rsid w:val="008D1B17"/>
    <w:rsid w:val="008D5467"/>
    <w:rsid w:val="008D605C"/>
    <w:rsid w:val="008E0658"/>
    <w:rsid w:val="008E08A8"/>
    <w:rsid w:val="008E261D"/>
    <w:rsid w:val="008E2AFE"/>
    <w:rsid w:val="008E3C8E"/>
    <w:rsid w:val="008E47A5"/>
    <w:rsid w:val="008F2B11"/>
    <w:rsid w:val="008F428D"/>
    <w:rsid w:val="008F46E7"/>
    <w:rsid w:val="008F6593"/>
    <w:rsid w:val="008F7895"/>
    <w:rsid w:val="00901607"/>
    <w:rsid w:val="00901FD4"/>
    <w:rsid w:val="0090403A"/>
    <w:rsid w:val="009053BF"/>
    <w:rsid w:val="00905E15"/>
    <w:rsid w:val="009060A4"/>
    <w:rsid w:val="00911B76"/>
    <w:rsid w:val="0091283C"/>
    <w:rsid w:val="00917A6A"/>
    <w:rsid w:val="0092283B"/>
    <w:rsid w:val="00922EBB"/>
    <w:rsid w:val="00923C5D"/>
    <w:rsid w:val="00924828"/>
    <w:rsid w:val="00926408"/>
    <w:rsid w:val="00930AEC"/>
    <w:rsid w:val="009311E0"/>
    <w:rsid w:val="009314AF"/>
    <w:rsid w:val="00933A4C"/>
    <w:rsid w:val="00941670"/>
    <w:rsid w:val="009531E6"/>
    <w:rsid w:val="0095361D"/>
    <w:rsid w:val="009541A4"/>
    <w:rsid w:val="00957036"/>
    <w:rsid w:val="00957ADB"/>
    <w:rsid w:val="00971810"/>
    <w:rsid w:val="00971A1A"/>
    <w:rsid w:val="00973492"/>
    <w:rsid w:val="00973905"/>
    <w:rsid w:val="00980EEA"/>
    <w:rsid w:val="00982C10"/>
    <w:rsid w:val="00982D1A"/>
    <w:rsid w:val="00983281"/>
    <w:rsid w:val="009854FC"/>
    <w:rsid w:val="00990FB8"/>
    <w:rsid w:val="009A111C"/>
    <w:rsid w:val="009A5710"/>
    <w:rsid w:val="009A692E"/>
    <w:rsid w:val="009A6B55"/>
    <w:rsid w:val="009B515E"/>
    <w:rsid w:val="009C03C0"/>
    <w:rsid w:val="009C062D"/>
    <w:rsid w:val="009C56B6"/>
    <w:rsid w:val="009D1919"/>
    <w:rsid w:val="009D40DB"/>
    <w:rsid w:val="009D6C5F"/>
    <w:rsid w:val="009D6E11"/>
    <w:rsid w:val="009E3343"/>
    <w:rsid w:val="009E3526"/>
    <w:rsid w:val="009E5547"/>
    <w:rsid w:val="009F006D"/>
    <w:rsid w:val="009F294C"/>
    <w:rsid w:val="009F4D92"/>
    <w:rsid w:val="009F6821"/>
    <w:rsid w:val="009F69C4"/>
    <w:rsid w:val="00A00A39"/>
    <w:rsid w:val="00A02B09"/>
    <w:rsid w:val="00A04EA6"/>
    <w:rsid w:val="00A061B6"/>
    <w:rsid w:val="00A06C6F"/>
    <w:rsid w:val="00A06F8F"/>
    <w:rsid w:val="00A10506"/>
    <w:rsid w:val="00A13CB4"/>
    <w:rsid w:val="00A16B5B"/>
    <w:rsid w:val="00A24811"/>
    <w:rsid w:val="00A30554"/>
    <w:rsid w:val="00A32175"/>
    <w:rsid w:val="00A321C0"/>
    <w:rsid w:val="00A33359"/>
    <w:rsid w:val="00A34FAC"/>
    <w:rsid w:val="00A357DA"/>
    <w:rsid w:val="00A4078E"/>
    <w:rsid w:val="00A4479D"/>
    <w:rsid w:val="00A45284"/>
    <w:rsid w:val="00A464E3"/>
    <w:rsid w:val="00A472CB"/>
    <w:rsid w:val="00A47D47"/>
    <w:rsid w:val="00A51433"/>
    <w:rsid w:val="00A534E1"/>
    <w:rsid w:val="00A54274"/>
    <w:rsid w:val="00A544F3"/>
    <w:rsid w:val="00A55CB2"/>
    <w:rsid w:val="00A56147"/>
    <w:rsid w:val="00A62448"/>
    <w:rsid w:val="00A806BE"/>
    <w:rsid w:val="00A83292"/>
    <w:rsid w:val="00A86AAF"/>
    <w:rsid w:val="00A876EA"/>
    <w:rsid w:val="00A91964"/>
    <w:rsid w:val="00A938FC"/>
    <w:rsid w:val="00A958BE"/>
    <w:rsid w:val="00AA615F"/>
    <w:rsid w:val="00AA62A2"/>
    <w:rsid w:val="00AB00F3"/>
    <w:rsid w:val="00AB378F"/>
    <w:rsid w:val="00AB4FBA"/>
    <w:rsid w:val="00AB5A3E"/>
    <w:rsid w:val="00AC031B"/>
    <w:rsid w:val="00AC5966"/>
    <w:rsid w:val="00AC6302"/>
    <w:rsid w:val="00AC6BBD"/>
    <w:rsid w:val="00AC7B57"/>
    <w:rsid w:val="00AD1C13"/>
    <w:rsid w:val="00AD445E"/>
    <w:rsid w:val="00AD6341"/>
    <w:rsid w:val="00AE000C"/>
    <w:rsid w:val="00AE4A8B"/>
    <w:rsid w:val="00AF08F3"/>
    <w:rsid w:val="00AF4E21"/>
    <w:rsid w:val="00AF73A3"/>
    <w:rsid w:val="00B00A05"/>
    <w:rsid w:val="00B00FC6"/>
    <w:rsid w:val="00B04387"/>
    <w:rsid w:val="00B050A7"/>
    <w:rsid w:val="00B05A4E"/>
    <w:rsid w:val="00B0606D"/>
    <w:rsid w:val="00B076BB"/>
    <w:rsid w:val="00B1718C"/>
    <w:rsid w:val="00B20999"/>
    <w:rsid w:val="00B22D7D"/>
    <w:rsid w:val="00B23B5D"/>
    <w:rsid w:val="00B26D5C"/>
    <w:rsid w:val="00B27AFA"/>
    <w:rsid w:val="00B27DAC"/>
    <w:rsid w:val="00B32470"/>
    <w:rsid w:val="00B35952"/>
    <w:rsid w:val="00B37B16"/>
    <w:rsid w:val="00B406E5"/>
    <w:rsid w:val="00B406F5"/>
    <w:rsid w:val="00B53281"/>
    <w:rsid w:val="00B55369"/>
    <w:rsid w:val="00B56A92"/>
    <w:rsid w:val="00B601FC"/>
    <w:rsid w:val="00B632E1"/>
    <w:rsid w:val="00B65052"/>
    <w:rsid w:val="00B65395"/>
    <w:rsid w:val="00B679B7"/>
    <w:rsid w:val="00B67AE9"/>
    <w:rsid w:val="00B71173"/>
    <w:rsid w:val="00B73B9C"/>
    <w:rsid w:val="00B766BE"/>
    <w:rsid w:val="00B80927"/>
    <w:rsid w:val="00B80F98"/>
    <w:rsid w:val="00B84508"/>
    <w:rsid w:val="00B84541"/>
    <w:rsid w:val="00B86EC4"/>
    <w:rsid w:val="00B87B49"/>
    <w:rsid w:val="00B93AAB"/>
    <w:rsid w:val="00B9606E"/>
    <w:rsid w:val="00B962CB"/>
    <w:rsid w:val="00B97EB4"/>
    <w:rsid w:val="00BA20B8"/>
    <w:rsid w:val="00BA73F9"/>
    <w:rsid w:val="00BB30B7"/>
    <w:rsid w:val="00BB4FC1"/>
    <w:rsid w:val="00BB7E9E"/>
    <w:rsid w:val="00BC2C7B"/>
    <w:rsid w:val="00BC45D1"/>
    <w:rsid w:val="00BC5A3C"/>
    <w:rsid w:val="00BD1112"/>
    <w:rsid w:val="00BD6CFD"/>
    <w:rsid w:val="00BD7EDD"/>
    <w:rsid w:val="00BE05CE"/>
    <w:rsid w:val="00BE08C8"/>
    <w:rsid w:val="00BE615B"/>
    <w:rsid w:val="00BE78F9"/>
    <w:rsid w:val="00BE7AB8"/>
    <w:rsid w:val="00BF353D"/>
    <w:rsid w:val="00BF6E97"/>
    <w:rsid w:val="00C02784"/>
    <w:rsid w:val="00C05AD5"/>
    <w:rsid w:val="00C05ECA"/>
    <w:rsid w:val="00C05FF2"/>
    <w:rsid w:val="00C0711A"/>
    <w:rsid w:val="00C12286"/>
    <w:rsid w:val="00C12B93"/>
    <w:rsid w:val="00C14903"/>
    <w:rsid w:val="00C15225"/>
    <w:rsid w:val="00C22F9A"/>
    <w:rsid w:val="00C27459"/>
    <w:rsid w:val="00C33026"/>
    <w:rsid w:val="00C40E9E"/>
    <w:rsid w:val="00C41E5B"/>
    <w:rsid w:val="00C43104"/>
    <w:rsid w:val="00C44E9E"/>
    <w:rsid w:val="00C455D1"/>
    <w:rsid w:val="00C4686B"/>
    <w:rsid w:val="00C5149F"/>
    <w:rsid w:val="00C52E6A"/>
    <w:rsid w:val="00C533E8"/>
    <w:rsid w:val="00C534BA"/>
    <w:rsid w:val="00C619E5"/>
    <w:rsid w:val="00C630B7"/>
    <w:rsid w:val="00C64531"/>
    <w:rsid w:val="00C65C47"/>
    <w:rsid w:val="00C66BBD"/>
    <w:rsid w:val="00C72D41"/>
    <w:rsid w:val="00C75362"/>
    <w:rsid w:val="00C7695A"/>
    <w:rsid w:val="00C800A4"/>
    <w:rsid w:val="00C81266"/>
    <w:rsid w:val="00C82755"/>
    <w:rsid w:val="00C84390"/>
    <w:rsid w:val="00C85038"/>
    <w:rsid w:val="00C90059"/>
    <w:rsid w:val="00C9068F"/>
    <w:rsid w:val="00C912E7"/>
    <w:rsid w:val="00C91AAA"/>
    <w:rsid w:val="00C93320"/>
    <w:rsid w:val="00C96487"/>
    <w:rsid w:val="00C969A1"/>
    <w:rsid w:val="00CA0B23"/>
    <w:rsid w:val="00CA3906"/>
    <w:rsid w:val="00CA3F06"/>
    <w:rsid w:val="00CA4B86"/>
    <w:rsid w:val="00CA714F"/>
    <w:rsid w:val="00CB7E5D"/>
    <w:rsid w:val="00CC183E"/>
    <w:rsid w:val="00CC25F4"/>
    <w:rsid w:val="00CC2869"/>
    <w:rsid w:val="00CC3DE6"/>
    <w:rsid w:val="00CC577F"/>
    <w:rsid w:val="00CC64E2"/>
    <w:rsid w:val="00CC678F"/>
    <w:rsid w:val="00CD0941"/>
    <w:rsid w:val="00CD337C"/>
    <w:rsid w:val="00CD4412"/>
    <w:rsid w:val="00CD6CF6"/>
    <w:rsid w:val="00CE7FEA"/>
    <w:rsid w:val="00CF290A"/>
    <w:rsid w:val="00CF32C4"/>
    <w:rsid w:val="00CF35A9"/>
    <w:rsid w:val="00CF4D0A"/>
    <w:rsid w:val="00D056E0"/>
    <w:rsid w:val="00D101B2"/>
    <w:rsid w:val="00D109FD"/>
    <w:rsid w:val="00D11C83"/>
    <w:rsid w:val="00D15910"/>
    <w:rsid w:val="00D16A83"/>
    <w:rsid w:val="00D21786"/>
    <w:rsid w:val="00D23346"/>
    <w:rsid w:val="00D23828"/>
    <w:rsid w:val="00D25AD9"/>
    <w:rsid w:val="00D26425"/>
    <w:rsid w:val="00D417BE"/>
    <w:rsid w:val="00D4351B"/>
    <w:rsid w:val="00D4409A"/>
    <w:rsid w:val="00D44577"/>
    <w:rsid w:val="00D45A80"/>
    <w:rsid w:val="00D5160E"/>
    <w:rsid w:val="00D5373B"/>
    <w:rsid w:val="00D54489"/>
    <w:rsid w:val="00D552AF"/>
    <w:rsid w:val="00D5552C"/>
    <w:rsid w:val="00D556BC"/>
    <w:rsid w:val="00D56BE8"/>
    <w:rsid w:val="00D57335"/>
    <w:rsid w:val="00D60E1A"/>
    <w:rsid w:val="00D61097"/>
    <w:rsid w:val="00D640E9"/>
    <w:rsid w:val="00D723CB"/>
    <w:rsid w:val="00D837F8"/>
    <w:rsid w:val="00D83903"/>
    <w:rsid w:val="00D84AF0"/>
    <w:rsid w:val="00D908AC"/>
    <w:rsid w:val="00D92392"/>
    <w:rsid w:val="00D951AD"/>
    <w:rsid w:val="00D97274"/>
    <w:rsid w:val="00DA01C8"/>
    <w:rsid w:val="00DA2571"/>
    <w:rsid w:val="00DA340C"/>
    <w:rsid w:val="00DA5931"/>
    <w:rsid w:val="00DA68AA"/>
    <w:rsid w:val="00DA7E6C"/>
    <w:rsid w:val="00DB0191"/>
    <w:rsid w:val="00DB0D0F"/>
    <w:rsid w:val="00DB1531"/>
    <w:rsid w:val="00DB206F"/>
    <w:rsid w:val="00DB2493"/>
    <w:rsid w:val="00DB49FA"/>
    <w:rsid w:val="00DB53EB"/>
    <w:rsid w:val="00DB58CD"/>
    <w:rsid w:val="00DB6484"/>
    <w:rsid w:val="00DB71B4"/>
    <w:rsid w:val="00DC134F"/>
    <w:rsid w:val="00DC174D"/>
    <w:rsid w:val="00DC1D4F"/>
    <w:rsid w:val="00DC2293"/>
    <w:rsid w:val="00DC36A0"/>
    <w:rsid w:val="00DC715E"/>
    <w:rsid w:val="00DC7BB0"/>
    <w:rsid w:val="00DD1990"/>
    <w:rsid w:val="00DD4AC5"/>
    <w:rsid w:val="00DD6516"/>
    <w:rsid w:val="00DD7417"/>
    <w:rsid w:val="00DE4BA1"/>
    <w:rsid w:val="00DF13F2"/>
    <w:rsid w:val="00DF21E7"/>
    <w:rsid w:val="00DF2717"/>
    <w:rsid w:val="00DF77C1"/>
    <w:rsid w:val="00E0120E"/>
    <w:rsid w:val="00E061D7"/>
    <w:rsid w:val="00E11462"/>
    <w:rsid w:val="00E139BA"/>
    <w:rsid w:val="00E15C9C"/>
    <w:rsid w:val="00E15D3D"/>
    <w:rsid w:val="00E16258"/>
    <w:rsid w:val="00E21AD0"/>
    <w:rsid w:val="00E22724"/>
    <w:rsid w:val="00E245E9"/>
    <w:rsid w:val="00E24D6B"/>
    <w:rsid w:val="00E3162F"/>
    <w:rsid w:val="00E32417"/>
    <w:rsid w:val="00E331E3"/>
    <w:rsid w:val="00E342CA"/>
    <w:rsid w:val="00E34ABA"/>
    <w:rsid w:val="00E34DE0"/>
    <w:rsid w:val="00E37152"/>
    <w:rsid w:val="00E404D0"/>
    <w:rsid w:val="00E42AB3"/>
    <w:rsid w:val="00E436FE"/>
    <w:rsid w:val="00E46DCA"/>
    <w:rsid w:val="00E504AD"/>
    <w:rsid w:val="00E51FB6"/>
    <w:rsid w:val="00E545A1"/>
    <w:rsid w:val="00E54C95"/>
    <w:rsid w:val="00E64F59"/>
    <w:rsid w:val="00E679D5"/>
    <w:rsid w:val="00E70B22"/>
    <w:rsid w:val="00E71C0D"/>
    <w:rsid w:val="00E7274E"/>
    <w:rsid w:val="00E732EB"/>
    <w:rsid w:val="00E74D5B"/>
    <w:rsid w:val="00E8447C"/>
    <w:rsid w:val="00E850D5"/>
    <w:rsid w:val="00E85D60"/>
    <w:rsid w:val="00E90D76"/>
    <w:rsid w:val="00E91118"/>
    <w:rsid w:val="00E951E6"/>
    <w:rsid w:val="00E95BB9"/>
    <w:rsid w:val="00EA7AF4"/>
    <w:rsid w:val="00EB1A2A"/>
    <w:rsid w:val="00EB37E8"/>
    <w:rsid w:val="00EB3D96"/>
    <w:rsid w:val="00EB73A8"/>
    <w:rsid w:val="00EC52E0"/>
    <w:rsid w:val="00EE2CD8"/>
    <w:rsid w:val="00EE315F"/>
    <w:rsid w:val="00EE3367"/>
    <w:rsid w:val="00EE73BF"/>
    <w:rsid w:val="00EF10E3"/>
    <w:rsid w:val="00F0018C"/>
    <w:rsid w:val="00F00D1C"/>
    <w:rsid w:val="00F029C9"/>
    <w:rsid w:val="00F02A56"/>
    <w:rsid w:val="00F10FFC"/>
    <w:rsid w:val="00F11546"/>
    <w:rsid w:val="00F1194D"/>
    <w:rsid w:val="00F1259E"/>
    <w:rsid w:val="00F12846"/>
    <w:rsid w:val="00F14132"/>
    <w:rsid w:val="00F17302"/>
    <w:rsid w:val="00F2019D"/>
    <w:rsid w:val="00F22B11"/>
    <w:rsid w:val="00F24742"/>
    <w:rsid w:val="00F2474B"/>
    <w:rsid w:val="00F2784B"/>
    <w:rsid w:val="00F27AF0"/>
    <w:rsid w:val="00F27AF5"/>
    <w:rsid w:val="00F30B21"/>
    <w:rsid w:val="00F30F1C"/>
    <w:rsid w:val="00F337A7"/>
    <w:rsid w:val="00F3445E"/>
    <w:rsid w:val="00F360DE"/>
    <w:rsid w:val="00F414E6"/>
    <w:rsid w:val="00F4357D"/>
    <w:rsid w:val="00F44F9F"/>
    <w:rsid w:val="00F46498"/>
    <w:rsid w:val="00F51E7A"/>
    <w:rsid w:val="00F56B72"/>
    <w:rsid w:val="00F57120"/>
    <w:rsid w:val="00F576A6"/>
    <w:rsid w:val="00F57D67"/>
    <w:rsid w:val="00F60E6F"/>
    <w:rsid w:val="00F610B1"/>
    <w:rsid w:val="00F63F0D"/>
    <w:rsid w:val="00F64105"/>
    <w:rsid w:val="00F67DBE"/>
    <w:rsid w:val="00F76255"/>
    <w:rsid w:val="00F8112C"/>
    <w:rsid w:val="00F811BA"/>
    <w:rsid w:val="00F82707"/>
    <w:rsid w:val="00F84298"/>
    <w:rsid w:val="00F906A3"/>
    <w:rsid w:val="00F912F7"/>
    <w:rsid w:val="00F95633"/>
    <w:rsid w:val="00FA0606"/>
    <w:rsid w:val="00FA10FC"/>
    <w:rsid w:val="00FA2879"/>
    <w:rsid w:val="00FA3239"/>
    <w:rsid w:val="00FA3BB8"/>
    <w:rsid w:val="00FA72B8"/>
    <w:rsid w:val="00FB194B"/>
    <w:rsid w:val="00FB36A7"/>
    <w:rsid w:val="00FB3E7A"/>
    <w:rsid w:val="00FB4F4A"/>
    <w:rsid w:val="00FB5A8C"/>
    <w:rsid w:val="00FB79A8"/>
    <w:rsid w:val="00FB7B54"/>
    <w:rsid w:val="00FC1D33"/>
    <w:rsid w:val="00FC2065"/>
    <w:rsid w:val="00FC5ED4"/>
    <w:rsid w:val="00FC70EC"/>
    <w:rsid w:val="00FC71D0"/>
    <w:rsid w:val="00FC7E64"/>
    <w:rsid w:val="00FD0ED6"/>
    <w:rsid w:val="00FD4809"/>
    <w:rsid w:val="00FE1533"/>
    <w:rsid w:val="00FE2075"/>
    <w:rsid w:val="00FE233E"/>
    <w:rsid w:val="00FE3CC0"/>
    <w:rsid w:val="00FE3DA8"/>
    <w:rsid w:val="00FE66AF"/>
    <w:rsid w:val="00FF1405"/>
    <w:rsid w:val="00FF4F62"/>
    <w:rsid w:val="00FF5439"/>
    <w:rsid w:val="00FF7A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2573C3"/>
    <w:pPr>
      <w:spacing w:after="120"/>
    </w:pPr>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8"/>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3"/>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ind w:left="720"/>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2573C3"/>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7"/>
      </w:numPr>
      <w:spacing w:after="0"/>
      <w:ind w:left="0"/>
    </w:pPr>
  </w:style>
  <w:style w:type="paragraph" w:customStyle="1" w:styleId="ppFigureCaption">
    <w:name w:val="pp Figure Caption"/>
    <w:basedOn w:val="Normal"/>
    <w:next w:val="ppBodyText"/>
    <w:qFormat/>
    <w:rsid w:val="002573C3"/>
    <w:pPr>
      <w:numPr>
        <w:ilvl w:val="1"/>
        <w:numId w:val="6"/>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8"/>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10"/>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ind w:left="862"/>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semiHidden/>
    <w:unhideWhenUsed/>
    <w:rsid w:val="002573C3"/>
    <w:pPr>
      <w:tabs>
        <w:tab w:val="center" w:pos="4680"/>
        <w:tab w:val="right" w:pos="9360"/>
      </w:tabs>
    </w:pPr>
  </w:style>
  <w:style w:type="character" w:customStyle="1" w:styleId="HeaderChar">
    <w:name w:val="Header Char"/>
    <w:basedOn w:val="DefaultParagraphFont"/>
    <w:link w:val="Header"/>
    <w:uiPriority w:val="99"/>
    <w:semiHidden/>
    <w:rsid w:val="002573C3"/>
    <w:rPr>
      <w:rFonts w:eastAsiaTheme="minorEastAsia"/>
      <w:lang w:bidi="en-US"/>
    </w:rPr>
  </w:style>
  <w:style w:type="paragraph" w:styleId="Footer">
    <w:name w:val="footer"/>
    <w:basedOn w:val="Normal"/>
    <w:link w:val="FooterChar"/>
    <w:uiPriority w:val="99"/>
    <w:semiHidden/>
    <w:unhideWhenUsed/>
    <w:rsid w:val="002573C3"/>
    <w:pPr>
      <w:tabs>
        <w:tab w:val="center" w:pos="4680"/>
        <w:tab w:val="right" w:pos="9360"/>
      </w:tabs>
    </w:pPr>
  </w:style>
  <w:style w:type="character" w:customStyle="1" w:styleId="FooterChar">
    <w:name w:val="Footer Char"/>
    <w:basedOn w:val="DefaultParagraphFont"/>
    <w:link w:val="Footer"/>
    <w:uiPriority w:val="99"/>
    <w:semiHidden/>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numPr>
        <w:numId w:val="21"/>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file:///C:\Metro\Screens\Lab%209\Scribble.png" TargetMode="External"/><Relationship Id="rId7" Type="http://schemas.openxmlformats.org/officeDocument/2006/relationships/webSettings" Target="webSettings.xml"/><Relationship Id="rId12" Type="http://schemas.openxmlformats.org/officeDocument/2006/relationships/image" Target="file:///C:\Metro\Screens\Lab%209\Opening%20Screen.png"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file:///C:\Metro\Screens\Lab%209\Image%20Zoom.png"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file:///C:\Metro\Screens\Lab%209\Image%20Screen.png"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ECF-code\ECF\Templates\Lab\Lab.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25EA21E6EA2410FA326A29C7EBBF954"/>
        <w:category>
          <w:name w:val="General"/>
          <w:gallery w:val="placeholder"/>
        </w:category>
        <w:types>
          <w:type w:val="bbPlcHdr"/>
        </w:types>
        <w:behaviors>
          <w:behavior w:val="content"/>
        </w:behaviors>
        <w:guid w:val="{58461FB9-2EFC-4671-9DF6-17B2A61CF982}"/>
      </w:docPartPr>
      <w:docPartBody>
        <w:p w:rsidR="00540E07" w:rsidRDefault="00D2519E">
          <w:pPr>
            <w:pStyle w:val="925EA21E6EA2410FA326A29C7EBBF954"/>
          </w:pPr>
          <w:r w:rsidRPr="00C53E08">
            <w:rPr>
              <w:rStyle w:val="PlaceholderText"/>
            </w:rPr>
            <w:t>Click here to enter text.</w:t>
          </w:r>
        </w:p>
      </w:docPartBody>
    </w:docPart>
    <w:docPart>
      <w:docPartPr>
        <w:name w:val="DefaultPlaceholder_1082065158"/>
        <w:category>
          <w:name w:val="General"/>
          <w:gallery w:val="placeholder"/>
        </w:category>
        <w:types>
          <w:type w:val="bbPlcHdr"/>
        </w:types>
        <w:behaviors>
          <w:behavior w:val="content"/>
        </w:behaviors>
        <w:guid w:val="{C01FC33C-380B-4964-A3F9-3CBDFC0A5B2C}"/>
      </w:docPartPr>
      <w:docPartBody>
        <w:p w:rsidR="00090D13" w:rsidRDefault="00D20FDB">
          <w:r w:rsidRPr="003C525A">
            <w:rPr>
              <w:rStyle w:val="PlaceholderText"/>
            </w:rPr>
            <w:t>Click here to enter text.</w:t>
          </w:r>
        </w:p>
      </w:docPartBody>
    </w:docPart>
    <w:docPart>
      <w:docPartPr>
        <w:name w:val="CF33B69D2979453CAB0160D78D66AF2F"/>
        <w:category>
          <w:name w:val="General"/>
          <w:gallery w:val="placeholder"/>
        </w:category>
        <w:types>
          <w:type w:val="bbPlcHdr"/>
        </w:types>
        <w:behaviors>
          <w:behavior w:val="content"/>
        </w:behaviors>
        <w:guid w:val="{A4101535-D7F3-43A0-A17C-BE2F1C4D7B61}"/>
      </w:docPartPr>
      <w:docPartBody>
        <w:p w:rsidR="0063166C" w:rsidRDefault="00FE7EBB" w:rsidP="00FE7EBB">
          <w:pPr>
            <w:pStyle w:val="CF33B69D2979453CAB0160D78D66AF2F"/>
          </w:pPr>
          <w:r w:rsidRPr="003C52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2519E"/>
    <w:rsid w:val="00013D4F"/>
    <w:rsid w:val="00090D13"/>
    <w:rsid w:val="001635E3"/>
    <w:rsid w:val="001A3A89"/>
    <w:rsid w:val="001B3B6A"/>
    <w:rsid w:val="00540E07"/>
    <w:rsid w:val="00576D05"/>
    <w:rsid w:val="0063166C"/>
    <w:rsid w:val="006E1594"/>
    <w:rsid w:val="00794960"/>
    <w:rsid w:val="007D538D"/>
    <w:rsid w:val="00D20FDB"/>
    <w:rsid w:val="00D23F2F"/>
    <w:rsid w:val="00D2519E"/>
    <w:rsid w:val="00E963D6"/>
    <w:rsid w:val="00F13841"/>
    <w:rsid w:val="00F24732"/>
    <w:rsid w:val="00FE7E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EBB"/>
    <w:rPr>
      <w:color w:val="808080"/>
    </w:rPr>
  </w:style>
  <w:style w:type="paragraph" w:customStyle="1" w:styleId="925EA21E6EA2410FA326A29C7EBBF954">
    <w:name w:val="925EA21E6EA2410FA326A29C7EBBF954"/>
    <w:rsid w:val="00540E07"/>
  </w:style>
  <w:style w:type="paragraph" w:customStyle="1" w:styleId="CF33B69D2979453CAB0160D78D66AF2F">
    <w:name w:val="CF33B69D2979453CAB0160D78D66AF2F"/>
    <w:rsid w:val="00FE7EB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t o c   x m l n s : x s i = " h t t p : / / w w w . w 3 . o r g / 2 0 0 1 / X M L S c h e m a - i n s t a n c e "   x m l n s : x s d = " h t t p : / / w w w . w 3 . o r g / 2 0 0 1 / X M L S c h e m a " >  
     < t o p i c   i d = " 1 8 8 5 d 7 0 e - 0 2 6 3 - 4 3 2 c - b d d e - 2 6 6 6 3 6 e 2 2 7 e 8 "   t i t l e = " O v e r v i e w "   s t y l e = " T o p i c " / >  
     < t o p i c   i d = " 5 3 9 2 5 c 7 5 - 0 b 3 3 - 4 e 2 8 - a 6 1 f - 5 0 a 3 6 7 b 1 1 7 3 7 "   t i t l e = " E x e r c i s e   1 :   S i m p l e   G e s t u r e s "   s t y l e = " T o p i c " / >  
     < t o p i c   i d = " 8 9 7 d c 6 7 4 - 3 1 5 1 - 4 2 6 8 - 8 2 a 1 - e a b 5 f 6 0 a 7 c 0 3 "   t i t l e = " E x e r c i s e   2 :   P a n n i n g   a n d   Z o o m i n g "   s t y l e = " T o p i c " / >  
     < t o p i c   i d = " a a f e b 6 c b - e 0 7 1 - 4 a 6 d - b 5 8 1 - 3 5 1 e 1 f f a 0 6 e b "   t i t l e = " E x e r c i s e   3 :   H y b r i d   A p p s "   s t y l e = " T o p i c " / >  
     < t o p i c   i d = " d f c e 7 b a 9 - 3 8 7 5 - 4 8 6 1 - b 8 2 e - 3 6 1 7 d 8 7 f f 6 e 0 "   t i t l e = " S u m m a r y "   s t y l e = " T o p i c " / >  
 < / t o c > 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70381-3511-4212-B04A-3577106F6092}">
  <ds:schemaRefs>
    <ds:schemaRef ds:uri="http://www.w3.org/2001/XMLSchema"/>
  </ds:schemaRefs>
</ds:datastoreItem>
</file>

<file path=customXml/itemProps2.xml><?xml version="1.0" encoding="utf-8"?>
<ds:datastoreItem xmlns:ds="http://schemas.openxmlformats.org/officeDocument/2006/customXml" ds:itemID="{5A0035AE-AACD-4921-B4EA-DC2E38347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Lab.dotx</Template>
  <TotalTime>699</TotalTime>
  <Pages>23</Pages>
  <Words>4828</Words>
  <Characters>27526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Damiani</dc:creator>
  <cp:lastModifiedBy>OMERONI</cp:lastModifiedBy>
  <cp:revision>347</cp:revision>
  <dcterms:created xsi:type="dcterms:W3CDTF">2009-01-27T14:02:00Z</dcterms:created>
  <dcterms:modified xsi:type="dcterms:W3CDTF">2012-06-19T22:28:00Z</dcterms:modified>
</cp:coreProperties>
</file>