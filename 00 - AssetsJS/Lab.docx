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C3" w:rsidRPr="00717A8E" w:rsidRDefault="002573C3" w:rsidP="002573C3">
      <w:pPr>
        <w:rPr>
          <w:noProof/>
          <w:vanish/>
          <w:lang w:eastAsia="es-AR"/>
          <w:specVanish/>
        </w:rPr>
      </w:pPr>
    </w:p>
    <w:p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  <w:r>
        <w:rPr>
          <w:rFonts w:ascii="Arial Black" w:hAnsi="Arial Black"/>
          <w:noProof/>
          <w:sz w:val="52"/>
          <w:highlight w:val="yellow"/>
        </w:rPr>
        <w:t xml:space="preserve"> </w:t>
      </w:r>
    </w:p>
    <w:p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:rsidR="002573C3" w:rsidRPr="00D54414" w:rsidRDefault="002573C3" w:rsidP="002573C3">
      <w:pPr>
        <w:rPr>
          <w:rFonts w:ascii="Arial Black" w:hAnsi="Arial Black"/>
          <w:noProof/>
          <w:sz w:val="52"/>
          <w:highlight w:val="yellow"/>
        </w:rPr>
      </w:pPr>
    </w:p>
    <w:p w:rsidR="002573C3" w:rsidRPr="00D54414" w:rsidRDefault="00B26EBA" w:rsidP="002573C3">
      <w:pPr>
        <w:pStyle w:val="HOLTitle1"/>
        <w:rPr>
          <w:noProof/>
        </w:rPr>
      </w:pPr>
      <w:r>
        <w:rPr>
          <w:noProof/>
        </w:rPr>
        <w:t xml:space="preserve">Assets for </w:t>
      </w:r>
      <w:r w:rsidR="002573C3" w:rsidRPr="00D54414">
        <w:rPr>
          <w:noProof/>
        </w:rPr>
        <w:t>Hands-On Lab</w:t>
      </w:r>
    </w:p>
    <w:p w:rsidR="002573C3" w:rsidRPr="00D54414" w:rsidRDefault="00802AEF" w:rsidP="002573C3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>
        <w:rPr>
          <w:rFonts w:ascii="Arial Narrow" w:hAnsi="Arial Narrow"/>
          <w:noProof/>
          <w:sz w:val="56"/>
          <w:szCs w:val="56"/>
          <w:lang w:val="en-US"/>
        </w:rPr>
        <w:t xml:space="preserve">Creating a </w:t>
      </w:r>
      <w:r w:rsidR="00D7109B">
        <w:rPr>
          <w:rFonts w:ascii="Arial Narrow" w:hAnsi="Arial Narrow"/>
          <w:noProof/>
          <w:sz w:val="56"/>
          <w:szCs w:val="56"/>
          <w:lang w:val="en-US"/>
        </w:rPr>
        <w:t xml:space="preserve">Windows 8 </w:t>
      </w:r>
      <w:r w:rsidR="00B95A8B">
        <w:rPr>
          <w:rFonts w:ascii="Arial Narrow" w:hAnsi="Arial Narrow"/>
          <w:noProof/>
          <w:sz w:val="56"/>
          <w:szCs w:val="56"/>
          <w:lang w:val="en-US"/>
        </w:rPr>
        <w:t>Metro Style A</w:t>
      </w:r>
      <w:r>
        <w:rPr>
          <w:rFonts w:ascii="Arial Narrow" w:hAnsi="Arial Narrow"/>
          <w:noProof/>
          <w:sz w:val="56"/>
          <w:szCs w:val="56"/>
          <w:lang w:val="en-US"/>
        </w:rPr>
        <w:t>pp</w:t>
      </w:r>
      <w:r w:rsidR="00081E05">
        <w:rPr>
          <w:rFonts w:ascii="Arial Narrow" w:hAnsi="Arial Narrow"/>
          <w:noProof/>
          <w:sz w:val="56"/>
          <w:szCs w:val="56"/>
          <w:lang w:val="en-US"/>
        </w:rPr>
        <w:t xml:space="preserve"> </w:t>
      </w:r>
    </w:p>
    <w:p w:rsidR="002573C3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1835C9" w:rsidRDefault="001835C9" w:rsidP="001835C9">
      <w:pPr>
        <w:pStyle w:val="Bodynoindent"/>
        <w:rPr>
          <w:noProof/>
        </w:rPr>
      </w:pPr>
      <w:r>
        <w:rPr>
          <w:noProof/>
        </w:rPr>
        <w:t>Lab version:</w:t>
      </w:r>
      <w:r w:rsidRPr="001835C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  <w:t>1.0.0</w:t>
      </w:r>
    </w:p>
    <w:p w:rsidR="001835C9" w:rsidRPr="00D54414" w:rsidRDefault="001835C9" w:rsidP="001835C9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  <w:r w:rsidRPr="001835C9">
        <w:rPr>
          <w:rFonts w:ascii="Arial" w:eastAsia="Batang" w:hAnsi="Arial" w:cs="Times New Roman"/>
          <w:noProof/>
          <w:szCs w:val="20"/>
          <w:lang w:eastAsia="ko-KR"/>
        </w:rPr>
        <w:t>Last updated:</w:t>
      </w:r>
      <w:r>
        <w:rPr>
          <w:rFonts w:ascii="Arial" w:eastAsia="Batang" w:hAnsi="Arial" w:cs="Times New Roman"/>
          <w:noProof/>
          <w:szCs w:val="20"/>
          <w:lang w:eastAsia="ko-KR"/>
        </w:rPr>
        <w:tab/>
      </w:r>
      <w:r>
        <w:rPr>
          <w:rFonts w:ascii="Arial" w:eastAsia="Batang" w:hAnsi="Arial" w:cs="Times New Roman"/>
          <w:noProof/>
          <w:szCs w:val="20"/>
          <w:lang w:eastAsia="ko-KR"/>
        </w:rPr>
        <w:tab/>
      </w:r>
      <w:r w:rsidR="00090860" w:rsidRPr="001835C9">
        <w:rPr>
          <w:rFonts w:ascii="Arial" w:eastAsia="Batang" w:hAnsi="Arial" w:cs="Times New Roman"/>
          <w:noProof/>
          <w:szCs w:val="20"/>
          <w:lang w:eastAsia="ko-KR"/>
        </w:rPr>
        <w:fldChar w:fldCharType="begin"/>
      </w:r>
      <w:r w:rsidRPr="001835C9">
        <w:rPr>
          <w:rFonts w:ascii="Arial" w:eastAsia="Batang" w:hAnsi="Arial" w:cs="Times New Roman"/>
          <w:noProof/>
          <w:szCs w:val="20"/>
          <w:lang w:eastAsia="ko-KR"/>
        </w:rPr>
        <w:instrText xml:space="preserve"> DATE \@ "M/d/yyyy" </w:instrText>
      </w:r>
      <w:r w:rsidR="00090860" w:rsidRPr="001835C9">
        <w:rPr>
          <w:rFonts w:ascii="Arial" w:eastAsia="Batang" w:hAnsi="Arial" w:cs="Times New Roman"/>
          <w:noProof/>
          <w:szCs w:val="20"/>
          <w:lang w:eastAsia="ko-KR"/>
        </w:rPr>
        <w:fldChar w:fldCharType="separate"/>
      </w:r>
      <w:r w:rsidR="000A1A97">
        <w:rPr>
          <w:rFonts w:ascii="Arial" w:eastAsia="Batang" w:hAnsi="Arial" w:cs="Times New Roman"/>
          <w:noProof/>
          <w:szCs w:val="20"/>
          <w:lang w:eastAsia="ko-KR"/>
        </w:rPr>
        <w:t>6/15/2012</w:t>
      </w:r>
      <w:r w:rsidR="00090860" w:rsidRPr="001835C9">
        <w:rPr>
          <w:rFonts w:ascii="Arial" w:eastAsia="Batang" w:hAnsi="Arial" w:cs="Times New Roman"/>
          <w:noProof/>
          <w:szCs w:val="20"/>
          <w:lang w:eastAsia="ko-KR"/>
        </w:rPr>
        <w:fldChar w:fldCharType="end"/>
      </w:r>
    </w:p>
    <w:p w:rsidR="001835C9" w:rsidRPr="001835C9" w:rsidRDefault="001835C9" w:rsidP="002573C3">
      <w:pPr>
        <w:spacing w:after="0" w:line="240" w:lineRule="auto"/>
        <w:rPr>
          <w:rFonts w:ascii="Arial" w:eastAsia="Batang" w:hAnsi="Arial" w:cs="Times New Roman"/>
          <w:noProof/>
          <w:szCs w:val="20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Pr="00D54414" w:rsidRDefault="002573C3" w:rsidP="002573C3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2573C3" w:rsidRDefault="002573C3" w:rsidP="002573C3">
      <w:pPr>
        <w:rPr>
          <w:noProof/>
        </w:rPr>
      </w:pPr>
      <w:r w:rsidRPr="00D54414">
        <w:rPr>
          <w:noProof/>
          <w:lang w:bidi="he-IL"/>
        </w:rPr>
        <w:drawing>
          <wp:inline distT="0" distB="0" distL="0" distR="0">
            <wp:extent cx="3467100" cy="8572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5AB" w:rsidRDefault="002573C3" w:rsidP="002573C3">
      <w:pPr>
        <w:pStyle w:val="TOC1"/>
      </w:pPr>
      <w:r w:rsidRPr="00D54414">
        <w:br w:type="page"/>
      </w:r>
      <w:bookmarkStart w:id="0" w:name="_Toc168302996"/>
      <w:bookmarkStart w:id="1" w:name="_Toc168399728"/>
      <w:r w:rsidRPr="00D54414">
        <w:lastRenderedPageBreak/>
        <w:t>Contents</w:t>
      </w:r>
      <w:bookmarkEnd w:id="0"/>
      <w:bookmarkEnd w:id="1"/>
      <w:r w:rsidR="00090860">
        <w:fldChar w:fldCharType="begin"/>
      </w:r>
      <w:r>
        <w:instrText xml:space="preserve">  </w:instrText>
      </w:r>
      <w:r w:rsidR="00090860">
        <w:fldChar w:fldCharType="end"/>
      </w:r>
      <w:r w:rsidR="00090860" w:rsidRPr="00D54414">
        <w:rPr>
          <w:caps w:val="0"/>
        </w:rPr>
        <w:fldChar w:fldCharType="begin"/>
      </w:r>
      <w:r w:rsidRPr="00D54414">
        <w:instrText xml:space="preserve"> TOC \h \z \t "Heading 3,2,pp Topic,1,PP Procedure start,3" </w:instrText>
      </w:r>
      <w:r w:rsidR="00090860" w:rsidRPr="00D54414">
        <w:rPr>
          <w:caps w:val="0"/>
        </w:rPr>
        <w:fldChar w:fldCharType="separate"/>
      </w:r>
    </w:p>
    <w:p w:rsidR="003915AB" w:rsidRDefault="003915A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he-IL"/>
        </w:rPr>
      </w:pPr>
      <w:hyperlink w:anchor="_Toc327505292" w:history="1">
        <w:r w:rsidRPr="006721EF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_Toc327505292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573C3" w:rsidRPr="00D54414" w:rsidRDefault="00090860" w:rsidP="002573C3">
      <w:pPr>
        <w:rPr>
          <w:noProof/>
        </w:rPr>
      </w:pPr>
      <w:r w:rsidRPr="00D54414">
        <w:rPr>
          <w:rFonts w:eastAsia="Batang"/>
          <w:noProof/>
          <w:szCs w:val="20"/>
          <w:lang w:eastAsia="ko-KR"/>
        </w:rPr>
        <w:fldChar w:fldCharType="end"/>
      </w:r>
      <w:r w:rsidR="002573C3" w:rsidRPr="00D54414">
        <w:rPr>
          <w:noProof/>
        </w:rPr>
        <w:br w:type="page"/>
      </w:r>
      <w:bookmarkStart w:id="2" w:name="_GoBack"/>
      <w:bookmarkEnd w:id="2"/>
    </w:p>
    <w:p w:rsidR="007513B5" w:rsidRDefault="007513B5" w:rsidP="006A0032">
      <w:pPr>
        <w:pStyle w:val="ppTopic"/>
        <w:rPr>
          <w:rFonts w:eastAsia="Arial Unicode MS"/>
          <w:noProof/>
        </w:rPr>
      </w:pPr>
    </w:p>
    <w:bookmarkStart w:id="3" w:name="_Toc327505292" w:displacedByCustomXml="next"/>
    <w:sdt>
      <w:sdtPr>
        <w:alias w:val="Topic"/>
        <w:tag w:val="50e863b2-ffbb-43d6-aa22-1f8d068f00eb"/>
        <w:id w:val="440965237"/>
        <w:placeholder>
          <w:docPart w:val="DefaultPlaceholder_1082065158"/>
        </w:placeholder>
        <w:text/>
      </w:sdtPr>
      <w:sdtEndPr/>
      <w:sdtContent>
        <w:p w:rsidR="006A0032" w:rsidRDefault="006A0032" w:rsidP="006A0032">
          <w:pPr>
            <w:pStyle w:val="ppTopic"/>
          </w:pPr>
          <w:r>
            <w:t>Overview</w:t>
          </w:r>
        </w:p>
      </w:sdtContent>
    </w:sdt>
    <w:bookmarkEnd w:id="3" w:displacedByCustomXml="prev"/>
    <w:p w:rsidR="00B00FC6" w:rsidRDefault="00B26EBA" w:rsidP="00B26EBA">
      <w:pPr>
        <w:pStyle w:val="ppBodyText"/>
        <w:spacing w:after="200"/>
        <w:rPr>
          <w:noProof/>
        </w:rPr>
      </w:pPr>
      <w:r>
        <w:t>Assets used for hands-on labs in this training kit</w:t>
      </w:r>
    </w:p>
    <w:sectPr w:rsidR="00B00FC6" w:rsidSect="00BF6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F53" w:rsidRPr="001253EC" w:rsidRDefault="00DB1F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endnote>
  <w:endnote w:type="continuationSeparator" w:id="0">
    <w:p w:rsidR="00DB1F53" w:rsidRPr="001253EC" w:rsidRDefault="00DB1F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F53" w:rsidRPr="001253EC" w:rsidRDefault="00DB1F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separator/>
      </w:r>
    </w:p>
  </w:footnote>
  <w:footnote w:type="continuationSeparator" w:id="0">
    <w:p w:rsidR="00DB1F53" w:rsidRPr="001253EC" w:rsidRDefault="00DB1F53" w:rsidP="001253EC">
      <w:pPr>
        <w:pStyle w:val="ppTableText"/>
        <w:spacing w:before="0" w:after="0" w:line="240" w:lineRule="auto"/>
        <w:rPr>
          <w:rFonts w:asciiTheme="minorHAnsi" w:eastAsiaTheme="minorEastAsia" w:hAnsiTheme="minorHAnsi" w:cstheme="minorBidi"/>
          <w:color w:val="auto"/>
          <w:sz w:val="22"/>
          <w:szCs w:val="22"/>
          <w:lang w:bidi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4D36"/>
    <w:multiLevelType w:val="hybridMultilevel"/>
    <w:tmpl w:val="6E3A2A68"/>
    <w:lvl w:ilvl="0" w:tplc="0C126042">
      <w:start w:val="1"/>
      <w:numFmt w:val="decimal"/>
      <w:pStyle w:val="Step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CD72451A">
      <w:start w:val="1"/>
      <w:numFmt w:val="lowerLetter"/>
      <w:lvlText w:val="%2."/>
      <w:lvlJc w:val="left"/>
      <w:pPr>
        <w:tabs>
          <w:tab w:val="num" w:pos="1374"/>
        </w:tabs>
        <w:ind w:left="137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094"/>
        </w:tabs>
        <w:ind w:left="20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14"/>
        </w:tabs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34"/>
        </w:tabs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54"/>
        </w:tabs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4"/>
        </w:tabs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94"/>
        </w:tabs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14"/>
        </w:tabs>
        <w:ind w:left="6414" w:hanging="180"/>
      </w:pPr>
    </w:lvl>
  </w:abstractNum>
  <w:abstractNum w:abstractNumId="1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">
    <w:nsid w:val="1E3D46FC"/>
    <w:multiLevelType w:val="hybridMultilevel"/>
    <w:tmpl w:val="C97E789C"/>
    <w:lvl w:ilvl="0" w:tplc="3432C7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4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5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6">
    <w:nsid w:val="4C686773"/>
    <w:multiLevelType w:val="multilevel"/>
    <w:tmpl w:val="05AC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8">
    <w:nsid w:val="51DE7F29"/>
    <w:multiLevelType w:val="hybridMultilevel"/>
    <w:tmpl w:val="4D0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328D3"/>
    <w:multiLevelType w:val="hybridMultilevel"/>
    <w:tmpl w:val="D7E615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804490"/>
    <w:multiLevelType w:val="hybridMultilevel"/>
    <w:tmpl w:val="18EC6BDC"/>
    <w:lvl w:ilvl="0" w:tplc="373C5D6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63766544"/>
    <w:multiLevelType w:val="hybridMultilevel"/>
    <w:tmpl w:val="38765E5C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4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5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6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7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8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8"/>
  </w:num>
  <w:num w:numId="5">
    <w:abstractNumId w:val="13"/>
  </w:num>
  <w:num w:numId="6">
    <w:abstractNumId w:val="15"/>
  </w:num>
  <w:num w:numId="7">
    <w:abstractNumId w:val="5"/>
  </w:num>
  <w:num w:numId="8">
    <w:abstractNumId w:val="17"/>
  </w:num>
  <w:num w:numId="9">
    <w:abstractNumId w:val="4"/>
  </w:num>
  <w:num w:numId="10">
    <w:abstractNumId w:val="16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3"/>
  </w:num>
  <w:num w:numId="20">
    <w:abstractNumId w:val="9"/>
  </w:num>
  <w:num w:numId="21">
    <w:abstractNumId w:val="0"/>
  </w:num>
  <w:num w:numId="22">
    <w:abstractNumId w:val="0"/>
    <w:lvlOverride w:ilvl="0">
      <w:startOverride w:val="1"/>
    </w:lvlOverride>
  </w:num>
  <w:num w:numId="23">
    <w:abstractNumId w:val="2"/>
  </w:num>
  <w:num w:numId="24">
    <w:abstractNumId w:val="12"/>
  </w:num>
  <w:num w:numId="25">
    <w:abstractNumId w:val="10"/>
  </w:num>
  <w:num w:numId="26">
    <w:abstractNumId w:val="6"/>
  </w:num>
  <w:num w:numId="27">
    <w:abstractNumId w:val="18"/>
  </w:num>
  <w:num w:numId="28">
    <w:abstractNumId w:val="4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NZ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20C6"/>
    <w:rsid w:val="00001BEA"/>
    <w:rsid w:val="00005642"/>
    <w:rsid w:val="00007C9B"/>
    <w:rsid w:val="00012DC4"/>
    <w:rsid w:val="00014ED9"/>
    <w:rsid w:val="0001562C"/>
    <w:rsid w:val="00016CA5"/>
    <w:rsid w:val="0002135A"/>
    <w:rsid w:val="00024C77"/>
    <w:rsid w:val="000256CC"/>
    <w:rsid w:val="00026468"/>
    <w:rsid w:val="00026DED"/>
    <w:rsid w:val="00027822"/>
    <w:rsid w:val="00031D13"/>
    <w:rsid w:val="000325AE"/>
    <w:rsid w:val="00032704"/>
    <w:rsid w:val="00032CD5"/>
    <w:rsid w:val="00036533"/>
    <w:rsid w:val="00036D27"/>
    <w:rsid w:val="00040BEA"/>
    <w:rsid w:val="00045842"/>
    <w:rsid w:val="00045DA5"/>
    <w:rsid w:val="00047ADA"/>
    <w:rsid w:val="00053E91"/>
    <w:rsid w:val="00054D08"/>
    <w:rsid w:val="00055CD4"/>
    <w:rsid w:val="00060F83"/>
    <w:rsid w:val="00061A50"/>
    <w:rsid w:val="00062DC6"/>
    <w:rsid w:val="00063819"/>
    <w:rsid w:val="00064A9D"/>
    <w:rsid w:val="00065BAD"/>
    <w:rsid w:val="000724FD"/>
    <w:rsid w:val="00074B7D"/>
    <w:rsid w:val="000760A6"/>
    <w:rsid w:val="00077C3D"/>
    <w:rsid w:val="00081E05"/>
    <w:rsid w:val="000873C8"/>
    <w:rsid w:val="00090860"/>
    <w:rsid w:val="00092F57"/>
    <w:rsid w:val="00094827"/>
    <w:rsid w:val="00094D4A"/>
    <w:rsid w:val="000951FA"/>
    <w:rsid w:val="00095276"/>
    <w:rsid w:val="000954FD"/>
    <w:rsid w:val="00097A37"/>
    <w:rsid w:val="000A0105"/>
    <w:rsid w:val="000A1A97"/>
    <w:rsid w:val="000A2091"/>
    <w:rsid w:val="000A4808"/>
    <w:rsid w:val="000A5264"/>
    <w:rsid w:val="000A7356"/>
    <w:rsid w:val="000B07E2"/>
    <w:rsid w:val="000B1975"/>
    <w:rsid w:val="000B2140"/>
    <w:rsid w:val="000B55A4"/>
    <w:rsid w:val="000B7D49"/>
    <w:rsid w:val="000C05A2"/>
    <w:rsid w:val="000C0AAE"/>
    <w:rsid w:val="000C237C"/>
    <w:rsid w:val="000C2B7E"/>
    <w:rsid w:val="000C2DAC"/>
    <w:rsid w:val="000C7382"/>
    <w:rsid w:val="000D147E"/>
    <w:rsid w:val="000D2902"/>
    <w:rsid w:val="000D293F"/>
    <w:rsid w:val="000D6EB2"/>
    <w:rsid w:val="000E0027"/>
    <w:rsid w:val="000E1B47"/>
    <w:rsid w:val="000E36DC"/>
    <w:rsid w:val="000E66E5"/>
    <w:rsid w:val="000F15F0"/>
    <w:rsid w:val="000F2291"/>
    <w:rsid w:val="000F2B80"/>
    <w:rsid w:val="000F49B9"/>
    <w:rsid w:val="000F4AC2"/>
    <w:rsid w:val="000F4F9F"/>
    <w:rsid w:val="000F5C03"/>
    <w:rsid w:val="0010203F"/>
    <w:rsid w:val="00102636"/>
    <w:rsid w:val="00102DAB"/>
    <w:rsid w:val="001036A2"/>
    <w:rsid w:val="00104706"/>
    <w:rsid w:val="0010475E"/>
    <w:rsid w:val="00105C2B"/>
    <w:rsid w:val="00107967"/>
    <w:rsid w:val="0011025E"/>
    <w:rsid w:val="001109F0"/>
    <w:rsid w:val="00112818"/>
    <w:rsid w:val="001129B0"/>
    <w:rsid w:val="00112A0C"/>
    <w:rsid w:val="00114CA2"/>
    <w:rsid w:val="0011592E"/>
    <w:rsid w:val="00115F6A"/>
    <w:rsid w:val="00115F90"/>
    <w:rsid w:val="00116D8E"/>
    <w:rsid w:val="0012053C"/>
    <w:rsid w:val="001214C9"/>
    <w:rsid w:val="00123716"/>
    <w:rsid w:val="00124C19"/>
    <w:rsid w:val="001253EC"/>
    <w:rsid w:val="001265D1"/>
    <w:rsid w:val="00135027"/>
    <w:rsid w:val="001378DC"/>
    <w:rsid w:val="00137CF7"/>
    <w:rsid w:val="001413B3"/>
    <w:rsid w:val="00143F14"/>
    <w:rsid w:val="001443FC"/>
    <w:rsid w:val="001444E7"/>
    <w:rsid w:val="00144B2E"/>
    <w:rsid w:val="0014556C"/>
    <w:rsid w:val="00145DBA"/>
    <w:rsid w:val="001518D3"/>
    <w:rsid w:val="00152102"/>
    <w:rsid w:val="00152C9E"/>
    <w:rsid w:val="00152F83"/>
    <w:rsid w:val="00153305"/>
    <w:rsid w:val="001545D8"/>
    <w:rsid w:val="00167916"/>
    <w:rsid w:val="00171C2F"/>
    <w:rsid w:val="00175353"/>
    <w:rsid w:val="001757AA"/>
    <w:rsid w:val="001768C6"/>
    <w:rsid w:val="0017711A"/>
    <w:rsid w:val="001771B6"/>
    <w:rsid w:val="00182240"/>
    <w:rsid w:val="001835C9"/>
    <w:rsid w:val="00183F6B"/>
    <w:rsid w:val="00186E4D"/>
    <w:rsid w:val="00190707"/>
    <w:rsid w:val="00190F21"/>
    <w:rsid w:val="00191100"/>
    <w:rsid w:val="00192C2F"/>
    <w:rsid w:val="001930E7"/>
    <w:rsid w:val="0019327C"/>
    <w:rsid w:val="00196E97"/>
    <w:rsid w:val="00197857"/>
    <w:rsid w:val="00197BB5"/>
    <w:rsid w:val="001A0558"/>
    <w:rsid w:val="001A188D"/>
    <w:rsid w:val="001A41D9"/>
    <w:rsid w:val="001A4728"/>
    <w:rsid w:val="001A5CC0"/>
    <w:rsid w:val="001A74A1"/>
    <w:rsid w:val="001B0340"/>
    <w:rsid w:val="001B0AF4"/>
    <w:rsid w:val="001B152D"/>
    <w:rsid w:val="001B1FFD"/>
    <w:rsid w:val="001B20A9"/>
    <w:rsid w:val="001B3608"/>
    <w:rsid w:val="001B36A2"/>
    <w:rsid w:val="001B61C9"/>
    <w:rsid w:val="001B624A"/>
    <w:rsid w:val="001B748F"/>
    <w:rsid w:val="001B78A3"/>
    <w:rsid w:val="001C0885"/>
    <w:rsid w:val="001C0C82"/>
    <w:rsid w:val="001C428E"/>
    <w:rsid w:val="001C43A4"/>
    <w:rsid w:val="001C72E5"/>
    <w:rsid w:val="001C775D"/>
    <w:rsid w:val="001D083F"/>
    <w:rsid w:val="001D286B"/>
    <w:rsid w:val="001D328A"/>
    <w:rsid w:val="001D3654"/>
    <w:rsid w:val="001D5B16"/>
    <w:rsid w:val="001D6D49"/>
    <w:rsid w:val="001D6F1E"/>
    <w:rsid w:val="001E0ACB"/>
    <w:rsid w:val="001E5271"/>
    <w:rsid w:val="001E6CDC"/>
    <w:rsid w:val="001E7CDE"/>
    <w:rsid w:val="001F0FCD"/>
    <w:rsid w:val="001F2EEE"/>
    <w:rsid w:val="001F2FD0"/>
    <w:rsid w:val="001F62FD"/>
    <w:rsid w:val="001F67DE"/>
    <w:rsid w:val="001F7DC1"/>
    <w:rsid w:val="002005D6"/>
    <w:rsid w:val="00200F59"/>
    <w:rsid w:val="00201564"/>
    <w:rsid w:val="00202510"/>
    <w:rsid w:val="00203DC3"/>
    <w:rsid w:val="0020408E"/>
    <w:rsid w:val="00204890"/>
    <w:rsid w:val="00205B71"/>
    <w:rsid w:val="002072A5"/>
    <w:rsid w:val="00212C20"/>
    <w:rsid w:val="002137D3"/>
    <w:rsid w:val="00213AD4"/>
    <w:rsid w:val="0021505A"/>
    <w:rsid w:val="00217379"/>
    <w:rsid w:val="00220C20"/>
    <w:rsid w:val="00220CB8"/>
    <w:rsid w:val="00220DC1"/>
    <w:rsid w:val="00221A49"/>
    <w:rsid w:val="00230F68"/>
    <w:rsid w:val="002312CD"/>
    <w:rsid w:val="002318FF"/>
    <w:rsid w:val="00233F8E"/>
    <w:rsid w:val="002346EE"/>
    <w:rsid w:val="002359AF"/>
    <w:rsid w:val="00236323"/>
    <w:rsid w:val="002377B4"/>
    <w:rsid w:val="002400AE"/>
    <w:rsid w:val="00240972"/>
    <w:rsid w:val="00240B4B"/>
    <w:rsid w:val="00245B07"/>
    <w:rsid w:val="00251270"/>
    <w:rsid w:val="002523BC"/>
    <w:rsid w:val="00255B27"/>
    <w:rsid w:val="002564B7"/>
    <w:rsid w:val="00256E96"/>
    <w:rsid w:val="002573C3"/>
    <w:rsid w:val="002600C1"/>
    <w:rsid w:val="0026174E"/>
    <w:rsid w:val="00264EC1"/>
    <w:rsid w:val="002650E9"/>
    <w:rsid w:val="002657A6"/>
    <w:rsid w:val="002714BE"/>
    <w:rsid w:val="0027403E"/>
    <w:rsid w:val="00274966"/>
    <w:rsid w:val="002749B4"/>
    <w:rsid w:val="00280013"/>
    <w:rsid w:val="00280B2B"/>
    <w:rsid w:val="0028284F"/>
    <w:rsid w:val="00285B87"/>
    <w:rsid w:val="00285D9E"/>
    <w:rsid w:val="00290DE6"/>
    <w:rsid w:val="0029348B"/>
    <w:rsid w:val="00294EE9"/>
    <w:rsid w:val="00295920"/>
    <w:rsid w:val="002962B7"/>
    <w:rsid w:val="00296ADE"/>
    <w:rsid w:val="00297EDF"/>
    <w:rsid w:val="002A07AE"/>
    <w:rsid w:val="002A0E44"/>
    <w:rsid w:val="002A121A"/>
    <w:rsid w:val="002A2AA2"/>
    <w:rsid w:val="002A42C2"/>
    <w:rsid w:val="002A5060"/>
    <w:rsid w:val="002A55EC"/>
    <w:rsid w:val="002A5D0D"/>
    <w:rsid w:val="002A7F46"/>
    <w:rsid w:val="002B1413"/>
    <w:rsid w:val="002B3FF3"/>
    <w:rsid w:val="002B4FBE"/>
    <w:rsid w:val="002C06DB"/>
    <w:rsid w:val="002C3374"/>
    <w:rsid w:val="002C4599"/>
    <w:rsid w:val="002C65C4"/>
    <w:rsid w:val="002D2382"/>
    <w:rsid w:val="002D2EE8"/>
    <w:rsid w:val="002D366C"/>
    <w:rsid w:val="002D4EB8"/>
    <w:rsid w:val="002D6E2E"/>
    <w:rsid w:val="002D7A35"/>
    <w:rsid w:val="002E11EC"/>
    <w:rsid w:val="002E1300"/>
    <w:rsid w:val="002E25C7"/>
    <w:rsid w:val="002E2EA5"/>
    <w:rsid w:val="002E3961"/>
    <w:rsid w:val="002E4870"/>
    <w:rsid w:val="002E69A5"/>
    <w:rsid w:val="002E7FF0"/>
    <w:rsid w:val="002F0115"/>
    <w:rsid w:val="002F0E46"/>
    <w:rsid w:val="002F13EB"/>
    <w:rsid w:val="002F15BC"/>
    <w:rsid w:val="002F2D96"/>
    <w:rsid w:val="002F3514"/>
    <w:rsid w:val="002F633C"/>
    <w:rsid w:val="002F63FB"/>
    <w:rsid w:val="003005EA"/>
    <w:rsid w:val="003006A3"/>
    <w:rsid w:val="0030093F"/>
    <w:rsid w:val="00300D5A"/>
    <w:rsid w:val="003016B8"/>
    <w:rsid w:val="00301847"/>
    <w:rsid w:val="00301A71"/>
    <w:rsid w:val="00301FED"/>
    <w:rsid w:val="00303AAD"/>
    <w:rsid w:val="00305ED3"/>
    <w:rsid w:val="00306F68"/>
    <w:rsid w:val="00306FEE"/>
    <w:rsid w:val="0031112E"/>
    <w:rsid w:val="0031160F"/>
    <w:rsid w:val="003117CA"/>
    <w:rsid w:val="00315655"/>
    <w:rsid w:val="00315BCF"/>
    <w:rsid w:val="00320627"/>
    <w:rsid w:val="00322F2D"/>
    <w:rsid w:val="00325FE7"/>
    <w:rsid w:val="00331BC5"/>
    <w:rsid w:val="003320D2"/>
    <w:rsid w:val="0033492E"/>
    <w:rsid w:val="00334D63"/>
    <w:rsid w:val="003403D6"/>
    <w:rsid w:val="003425B2"/>
    <w:rsid w:val="0034445B"/>
    <w:rsid w:val="0034477F"/>
    <w:rsid w:val="00344CF4"/>
    <w:rsid w:val="00347562"/>
    <w:rsid w:val="00347ABB"/>
    <w:rsid w:val="00350DAA"/>
    <w:rsid w:val="0035298E"/>
    <w:rsid w:val="00352C4F"/>
    <w:rsid w:val="00353A79"/>
    <w:rsid w:val="00356B3B"/>
    <w:rsid w:val="00361E74"/>
    <w:rsid w:val="003622D2"/>
    <w:rsid w:val="00362832"/>
    <w:rsid w:val="00363285"/>
    <w:rsid w:val="00364745"/>
    <w:rsid w:val="00364D1D"/>
    <w:rsid w:val="00364E88"/>
    <w:rsid w:val="0036722A"/>
    <w:rsid w:val="00367BE7"/>
    <w:rsid w:val="00367F64"/>
    <w:rsid w:val="003702ED"/>
    <w:rsid w:val="00377FBC"/>
    <w:rsid w:val="00381EBD"/>
    <w:rsid w:val="003823AC"/>
    <w:rsid w:val="00384031"/>
    <w:rsid w:val="00384286"/>
    <w:rsid w:val="0038438B"/>
    <w:rsid w:val="003863E0"/>
    <w:rsid w:val="00387564"/>
    <w:rsid w:val="003901FF"/>
    <w:rsid w:val="003912EB"/>
    <w:rsid w:val="003915AB"/>
    <w:rsid w:val="003918E0"/>
    <w:rsid w:val="00392290"/>
    <w:rsid w:val="0039282B"/>
    <w:rsid w:val="00393474"/>
    <w:rsid w:val="003951B8"/>
    <w:rsid w:val="00396F00"/>
    <w:rsid w:val="003A3450"/>
    <w:rsid w:val="003A49C7"/>
    <w:rsid w:val="003A55B8"/>
    <w:rsid w:val="003A5A30"/>
    <w:rsid w:val="003A6720"/>
    <w:rsid w:val="003A68D5"/>
    <w:rsid w:val="003B5BC5"/>
    <w:rsid w:val="003B7481"/>
    <w:rsid w:val="003B7724"/>
    <w:rsid w:val="003C15A1"/>
    <w:rsid w:val="003C6FD9"/>
    <w:rsid w:val="003D3EF7"/>
    <w:rsid w:val="003D4F92"/>
    <w:rsid w:val="003E1D57"/>
    <w:rsid w:val="003E208C"/>
    <w:rsid w:val="003E2AE4"/>
    <w:rsid w:val="003E3A47"/>
    <w:rsid w:val="003E6B83"/>
    <w:rsid w:val="003E75E9"/>
    <w:rsid w:val="003E7D02"/>
    <w:rsid w:val="003F0369"/>
    <w:rsid w:val="003F073C"/>
    <w:rsid w:val="003F4B38"/>
    <w:rsid w:val="003F58DB"/>
    <w:rsid w:val="003F697C"/>
    <w:rsid w:val="003F785E"/>
    <w:rsid w:val="003F7FCC"/>
    <w:rsid w:val="004008C0"/>
    <w:rsid w:val="00400FA7"/>
    <w:rsid w:val="004016FC"/>
    <w:rsid w:val="004039CE"/>
    <w:rsid w:val="00403EC6"/>
    <w:rsid w:val="00407DD7"/>
    <w:rsid w:val="0041090C"/>
    <w:rsid w:val="00411222"/>
    <w:rsid w:val="004128A5"/>
    <w:rsid w:val="004144E0"/>
    <w:rsid w:val="004159BB"/>
    <w:rsid w:val="00417B69"/>
    <w:rsid w:val="004207A1"/>
    <w:rsid w:val="00420F64"/>
    <w:rsid w:val="00423FBB"/>
    <w:rsid w:val="00424DBF"/>
    <w:rsid w:val="0042744C"/>
    <w:rsid w:val="00430F53"/>
    <w:rsid w:val="00432739"/>
    <w:rsid w:val="00432D53"/>
    <w:rsid w:val="004356F4"/>
    <w:rsid w:val="00435E59"/>
    <w:rsid w:val="004363EA"/>
    <w:rsid w:val="00437239"/>
    <w:rsid w:val="00437E6A"/>
    <w:rsid w:val="00440DCE"/>
    <w:rsid w:val="00441874"/>
    <w:rsid w:val="00441AAA"/>
    <w:rsid w:val="00442D91"/>
    <w:rsid w:val="004447C1"/>
    <w:rsid w:val="00447AA7"/>
    <w:rsid w:val="00447D7A"/>
    <w:rsid w:val="00456273"/>
    <w:rsid w:val="00460C29"/>
    <w:rsid w:val="00460D9A"/>
    <w:rsid w:val="004614D8"/>
    <w:rsid w:val="00465279"/>
    <w:rsid w:val="00466DD0"/>
    <w:rsid w:val="00470908"/>
    <w:rsid w:val="00471A31"/>
    <w:rsid w:val="00471FBB"/>
    <w:rsid w:val="00473477"/>
    <w:rsid w:val="00474BC5"/>
    <w:rsid w:val="00475801"/>
    <w:rsid w:val="004761EC"/>
    <w:rsid w:val="004764D1"/>
    <w:rsid w:val="004812F2"/>
    <w:rsid w:val="00481897"/>
    <w:rsid w:val="00481C79"/>
    <w:rsid w:val="004845FF"/>
    <w:rsid w:val="00487249"/>
    <w:rsid w:val="00491138"/>
    <w:rsid w:val="004920C2"/>
    <w:rsid w:val="00492609"/>
    <w:rsid w:val="0049584B"/>
    <w:rsid w:val="0049620C"/>
    <w:rsid w:val="00497F6A"/>
    <w:rsid w:val="004A2040"/>
    <w:rsid w:val="004A24F8"/>
    <w:rsid w:val="004A4681"/>
    <w:rsid w:val="004A519A"/>
    <w:rsid w:val="004A5370"/>
    <w:rsid w:val="004A53F9"/>
    <w:rsid w:val="004B143A"/>
    <w:rsid w:val="004B32C3"/>
    <w:rsid w:val="004B4AF8"/>
    <w:rsid w:val="004B53ED"/>
    <w:rsid w:val="004B6DDE"/>
    <w:rsid w:val="004B7595"/>
    <w:rsid w:val="004B79A6"/>
    <w:rsid w:val="004B7C35"/>
    <w:rsid w:val="004B7FCE"/>
    <w:rsid w:val="004C28A4"/>
    <w:rsid w:val="004C3B3E"/>
    <w:rsid w:val="004C7C0F"/>
    <w:rsid w:val="004D075C"/>
    <w:rsid w:val="004D1A8B"/>
    <w:rsid w:val="004D75A4"/>
    <w:rsid w:val="004E181A"/>
    <w:rsid w:val="004E6F84"/>
    <w:rsid w:val="004F07C2"/>
    <w:rsid w:val="004F3FCA"/>
    <w:rsid w:val="004F65C7"/>
    <w:rsid w:val="004F6C77"/>
    <w:rsid w:val="004F6DED"/>
    <w:rsid w:val="004F7323"/>
    <w:rsid w:val="005007FC"/>
    <w:rsid w:val="00500D10"/>
    <w:rsid w:val="00501057"/>
    <w:rsid w:val="00502F08"/>
    <w:rsid w:val="0050304E"/>
    <w:rsid w:val="00506B04"/>
    <w:rsid w:val="0050701D"/>
    <w:rsid w:val="00511C58"/>
    <w:rsid w:val="005135BC"/>
    <w:rsid w:val="005138CF"/>
    <w:rsid w:val="00515756"/>
    <w:rsid w:val="005167BE"/>
    <w:rsid w:val="005170B2"/>
    <w:rsid w:val="005265EE"/>
    <w:rsid w:val="00526DAC"/>
    <w:rsid w:val="005307C2"/>
    <w:rsid w:val="00531BEA"/>
    <w:rsid w:val="00533CC2"/>
    <w:rsid w:val="00534BB4"/>
    <w:rsid w:val="00534BC8"/>
    <w:rsid w:val="005361E5"/>
    <w:rsid w:val="0053745E"/>
    <w:rsid w:val="00537976"/>
    <w:rsid w:val="00540A81"/>
    <w:rsid w:val="00540D4E"/>
    <w:rsid w:val="00541E62"/>
    <w:rsid w:val="00542D73"/>
    <w:rsid w:val="005439B3"/>
    <w:rsid w:val="00545478"/>
    <w:rsid w:val="00547654"/>
    <w:rsid w:val="005500B4"/>
    <w:rsid w:val="005531CC"/>
    <w:rsid w:val="0055604F"/>
    <w:rsid w:val="00556BD6"/>
    <w:rsid w:val="00557C5F"/>
    <w:rsid w:val="00557D19"/>
    <w:rsid w:val="0056254C"/>
    <w:rsid w:val="00563468"/>
    <w:rsid w:val="00564377"/>
    <w:rsid w:val="005745AB"/>
    <w:rsid w:val="00576A42"/>
    <w:rsid w:val="00577134"/>
    <w:rsid w:val="005775A5"/>
    <w:rsid w:val="00581012"/>
    <w:rsid w:val="00582284"/>
    <w:rsid w:val="00582820"/>
    <w:rsid w:val="00583843"/>
    <w:rsid w:val="005912C8"/>
    <w:rsid w:val="0059136E"/>
    <w:rsid w:val="005920C6"/>
    <w:rsid w:val="005937CD"/>
    <w:rsid w:val="00593FB6"/>
    <w:rsid w:val="005946D0"/>
    <w:rsid w:val="00596B9C"/>
    <w:rsid w:val="005A10D5"/>
    <w:rsid w:val="005A266B"/>
    <w:rsid w:val="005A2C58"/>
    <w:rsid w:val="005A3020"/>
    <w:rsid w:val="005A667B"/>
    <w:rsid w:val="005A68AE"/>
    <w:rsid w:val="005B11CC"/>
    <w:rsid w:val="005B141A"/>
    <w:rsid w:val="005B1BB3"/>
    <w:rsid w:val="005B30CB"/>
    <w:rsid w:val="005B3FF4"/>
    <w:rsid w:val="005B49FA"/>
    <w:rsid w:val="005B4B6C"/>
    <w:rsid w:val="005B5FB7"/>
    <w:rsid w:val="005B621A"/>
    <w:rsid w:val="005B7C95"/>
    <w:rsid w:val="005C01D1"/>
    <w:rsid w:val="005C279B"/>
    <w:rsid w:val="005C7221"/>
    <w:rsid w:val="005D240E"/>
    <w:rsid w:val="005D2484"/>
    <w:rsid w:val="005D6E4E"/>
    <w:rsid w:val="005E051B"/>
    <w:rsid w:val="005E3648"/>
    <w:rsid w:val="005E4DAB"/>
    <w:rsid w:val="005E616C"/>
    <w:rsid w:val="005E6FA1"/>
    <w:rsid w:val="005F16C1"/>
    <w:rsid w:val="005F1BEC"/>
    <w:rsid w:val="005F46A3"/>
    <w:rsid w:val="005F66E7"/>
    <w:rsid w:val="005F750F"/>
    <w:rsid w:val="006009AB"/>
    <w:rsid w:val="00601C76"/>
    <w:rsid w:val="006053CB"/>
    <w:rsid w:val="00606934"/>
    <w:rsid w:val="0060775F"/>
    <w:rsid w:val="0061121E"/>
    <w:rsid w:val="00615681"/>
    <w:rsid w:val="00617BBF"/>
    <w:rsid w:val="00617BCC"/>
    <w:rsid w:val="006218BA"/>
    <w:rsid w:val="00623852"/>
    <w:rsid w:val="0062402F"/>
    <w:rsid w:val="00624788"/>
    <w:rsid w:val="00624F12"/>
    <w:rsid w:val="00625E6C"/>
    <w:rsid w:val="00626E81"/>
    <w:rsid w:val="00630D9F"/>
    <w:rsid w:val="00633500"/>
    <w:rsid w:val="00633629"/>
    <w:rsid w:val="00633695"/>
    <w:rsid w:val="00635039"/>
    <w:rsid w:val="0064366E"/>
    <w:rsid w:val="00647C3D"/>
    <w:rsid w:val="00650C23"/>
    <w:rsid w:val="00652A3D"/>
    <w:rsid w:val="00654175"/>
    <w:rsid w:val="00654258"/>
    <w:rsid w:val="00654D19"/>
    <w:rsid w:val="00654EC8"/>
    <w:rsid w:val="00657554"/>
    <w:rsid w:val="0066053F"/>
    <w:rsid w:val="00662ADC"/>
    <w:rsid w:val="00664590"/>
    <w:rsid w:val="00664FAC"/>
    <w:rsid w:val="00670AC1"/>
    <w:rsid w:val="00671DF4"/>
    <w:rsid w:val="00672F29"/>
    <w:rsid w:val="006800A1"/>
    <w:rsid w:val="00680178"/>
    <w:rsid w:val="006804A9"/>
    <w:rsid w:val="00681877"/>
    <w:rsid w:val="006837B5"/>
    <w:rsid w:val="00685463"/>
    <w:rsid w:val="0069014F"/>
    <w:rsid w:val="00690C30"/>
    <w:rsid w:val="006911A2"/>
    <w:rsid w:val="00694034"/>
    <w:rsid w:val="00694BBA"/>
    <w:rsid w:val="006A0032"/>
    <w:rsid w:val="006A3525"/>
    <w:rsid w:val="006A7CCA"/>
    <w:rsid w:val="006A7E5E"/>
    <w:rsid w:val="006B2D23"/>
    <w:rsid w:val="006B450B"/>
    <w:rsid w:val="006B46D4"/>
    <w:rsid w:val="006B6B6C"/>
    <w:rsid w:val="006B7DEE"/>
    <w:rsid w:val="006C074B"/>
    <w:rsid w:val="006C0A22"/>
    <w:rsid w:val="006C0BED"/>
    <w:rsid w:val="006C2D01"/>
    <w:rsid w:val="006C508F"/>
    <w:rsid w:val="006C6312"/>
    <w:rsid w:val="006C6DA8"/>
    <w:rsid w:val="006C7787"/>
    <w:rsid w:val="006D057F"/>
    <w:rsid w:val="006D20B2"/>
    <w:rsid w:val="006D3E7B"/>
    <w:rsid w:val="006D3ED1"/>
    <w:rsid w:val="006D3F93"/>
    <w:rsid w:val="006D4FF6"/>
    <w:rsid w:val="006D576A"/>
    <w:rsid w:val="006D735B"/>
    <w:rsid w:val="006D7C21"/>
    <w:rsid w:val="006E0164"/>
    <w:rsid w:val="006E027B"/>
    <w:rsid w:val="006E0FE5"/>
    <w:rsid w:val="006E1132"/>
    <w:rsid w:val="006E1956"/>
    <w:rsid w:val="006E29B1"/>
    <w:rsid w:val="006E2BD7"/>
    <w:rsid w:val="006E521B"/>
    <w:rsid w:val="006E5B93"/>
    <w:rsid w:val="006E5E80"/>
    <w:rsid w:val="006E64AB"/>
    <w:rsid w:val="006F0BDC"/>
    <w:rsid w:val="006F0D3B"/>
    <w:rsid w:val="006F2D31"/>
    <w:rsid w:val="006F5B06"/>
    <w:rsid w:val="006F5C39"/>
    <w:rsid w:val="007010C4"/>
    <w:rsid w:val="00701468"/>
    <w:rsid w:val="00702036"/>
    <w:rsid w:val="0070329F"/>
    <w:rsid w:val="00703A17"/>
    <w:rsid w:val="007070FA"/>
    <w:rsid w:val="007104E5"/>
    <w:rsid w:val="00710D66"/>
    <w:rsid w:val="0071241C"/>
    <w:rsid w:val="00713BAA"/>
    <w:rsid w:val="00713E2B"/>
    <w:rsid w:val="00714EB9"/>
    <w:rsid w:val="00715292"/>
    <w:rsid w:val="007165F2"/>
    <w:rsid w:val="00717CF4"/>
    <w:rsid w:val="0072057A"/>
    <w:rsid w:val="007212CD"/>
    <w:rsid w:val="00721F0B"/>
    <w:rsid w:val="007225EA"/>
    <w:rsid w:val="00723DA3"/>
    <w:rsid w:val="007248AC"/>
    <w:rsid w:val="007329C4"/>
    <w:rsid w:val="007348F8"/>
    <w:rsid w:val="0073581B"/>
    <w:rsid w:val="00735839"/>
    <w:rsid w:val="0073622B"/>
    <w:rsid w:val="00740D8D"/>
    <w:rsid w:val="0074117C"/>
    <w:rsid w:val="007448B4"/>
    <w:rsid w:val="00744F43"/>
    <w:rsid w:val="00745D8A"/>
    <w:rsid w:val="00750EBF"/>
    <w:rsid w:val="007513B5"/>
    <w:rsid w:val="00752A60"/>
    <w:rsid w:val="00754C25"/>
    <w:rsid w:val="00755A72"/>
    <w:rsid w:val="00755E1B"/>
    <w:rsid w:val="007606CF"/>
    <w:rsid w:val="007618F4"/>
    <w:rsid w:val="00761D81"/>
    <w:rsid w:val="00771538"/>
    <w:rsid w:val="007718CF"/>
    <w:rsid w:val="00773FF8"/>
    <w:rsid w:val="007759E9"/>
    <w:rsid w:val="00777048"/>
    <w:rsid w:val="00780E22"/>
    <w:rsid w:val="00780E34"/>
    <w:rsid w:val="00784249"/>
    <w:rsid w:val="0078600C"/>
    <w:rsid w:val="00790167"/>
    <w:rsid w:val="007923DB"/>
    <w:rsid w:val="00792402"/>
    <w:rsid w:val="00796EA5"/>
    <w:rsid w:val="00797408"/>
    <w:rsid w:val="00797FB3"/>
    <w:rsid w:val="007A4DBD"/>
    <w:rsid w:val="007B18AC"/>
    <w:rsid w:val="007B2C19"/>
    <w:rsid w:val="007B3A06"/>
    <w:rsid w:val="007B5721"/>
    <w:rsid w:val="007B7B68"/>
    <w:rsid w:val="007C3B14"/>
    <w:rsid w:val="007C4880"/>
    <w:rsid w:val="007C4AD5"/>
    <w:rsid w:val="007C52C9"/>
    <w:rsid w:val="007D0D3A"/>
    <w:rsid w:val="007D2950"/>
    <w:rsid w:val="007E0127"/>
    <w:rsid w:val="007E43B2"/>
    <w:rsid w:val="007E6E76"/>
    <w:rsid w:val="007F0DEE"/>
    <w:rsid w:val="007F1570"/>
    <w:rsid w:val="007F2252"/>
    <w:rsid w:val="007F2BCA"/>
    <w:rsid w:val="007F6668"/>
    <w:rsid w:val="007F724B"/>
    <w:rsid w:val="007F7B12"/>
    <w:rsid w:val="00800AB7"/>
    <w:rsid w:val="00802AEF"/>
    <w:rsid w:val="00807286"/>
    <w:rsid w:val="00811E42"/>
    <w:rsid w:val="00816027"/>
    <w:rsid w:val="008170D4"/>
    <w:rsid w:val="0081783E"/>
    <w:rsid w:val="008215B2"/>
    <w:rsid w:val="00821629"/>
    <w:rsid w:val="00821C95"/>
    <w:rsid w:val="00823D91"/>
    <w:rsid w:val="008279DC"/>
    <w:rsid w:val="00827F01"/>
    <w:rsid w:val="008322E5"/>
    <w:rsid w:val="00832E0A"/>
    <w:rsid w:val="00835C66"/>
    <w:rsid w:val="00836632"/>
    <w:rsid w:val="00837DCC"/>
    <w:rsid w:val="0084354A"/>
    <w:rsid w:val="00845D12"/>
    <w:rsid w:val="008466B8"/>
    <w:rsid w:val="008477D4"/>
    <w:rsid w:val="00853275"/>
    <w:rsid w:val="008563CC"/>
    <w:rsid w:val="008573EF"/>
    <w:rsid w:val="008616E9"/>
    <w:rsid w:val="008634C2"/>
    <w:rsid w:val="008637C0"/>
    <w:rsid w:val="00863952"/>
    <w:rsid w:val="00863FC9"/>
    <w:rsid w:val="008641DD"/>
    <w:rsid w:val="008650AC"/>
    <w:rsid w:val="008724B7"/>
    <w:rsid w:val="00873AC2"/>
    <w:rsid w:val="00873B39"/>
    <w:rsid w:val="0087526C"/>
    <w:rsid w:val="00880F56"/>
    <w:rsid w:val="00881B07"/>
    <w:rsid w:val="00882F94"/>
    <w:rsid w:val="00883666"/>
    <w:rsid w:val="0088423C"/>
    <w:rsid w:val="00884BF6"/>
    <w:rsid w:val="00886244"/>
    <w:rsid w:val="00891257"/>
    <w:rsid w:val="00891A27"/>
    <w:rsid w:val="00892BCC"/>
    <w:rsid w:val="00892F5F"/>
    <w:rsid w:val="00893A3E"/>
    <w:rsid w:val="00895045"/>
    <w:rsid w:val="008A11B5"/>
    <w:rsid w:val="008A11E7"/>
    <w:rsid w:val="008A15C1"/>
    <w:rsid w:val="008A1EA8"/>
    <w:rsid w:val="008A244A"/>
    <w:rsid w:val="008A4BB6"/>
    <w:rsid w:val="008A5A11"/>
    <w:rsid w:val="008A6A5D"/>
    <w:rsid w:val="008A7B3C"/>
    <w:rsid w:val="008B258F"/>
    <w:rsid w:val="008B33D8"/>
    <w:rsid w:val="008B3BFA"/>
    <w:rsid w:val="008B4179"/>
    <w:rsid w:val="008B41D6"/>
    <w:rsid w:val="008B6BE7"/>
    <w:rsid w:val="008B72F4"/>
    <w:rsid w:val="008C068C"/>
    <w:rsid w:val="008C0777"/>
    <w:rsid w:val="008C0B47"/>
    <w:rsid w:val="008C2215"/>
    <w:rsid w:val="008C2B78"/>
    <w:rsid w:val="008C423F"/>
    <w:rsid w:val="008C68BA"/>
    <w:rsid w:val="008D1B17"/>
    <w:rsid w:val="008D5467"/>
    <w:rsid w:val="008E261D"/>
    <w:rsid w:val="008E2AFE"/>
    <w:rsid w:val="008E2EF5"/>
    <w:rsid w:val="008E3C8E"/>
    <w:rsid w:val="008E47A5"/>
    <w:rsid w:val="008E5157"/>
    <w:rsid w:val="008F16D1"/>
    <w:rsid w:val="008F2B11"/>
    <w:rsid w:val="008F3A3A"/>
    <w:rsid w:val="008F7895"/>
    <w:rsid w:val="00900609"/>
    <w:rsid w:val="00901607"/>
    <w:rsid w:val="00901FD4"/>
    <w:rsid w:val="0090403A"/>
    <w:rsid w:val="009053BF"/>
    <w:rsid w:val="00905E15"/>
    <w:rsid w:val="009060A4"/>
    <w:rsid w:val="00911B76"/>
    <w:rsid w:val="0091283C"/>
    <w:rsid w:val="0091380B"/>
    <w:rsid w:val="00917433"/>
    <w:rsid w:val="00917A6A"/>
    <w:rsid w:val="00920874"/>
    <w:rsid w:val="0092283B"/>
    <w:rsid w:val="00922EBB"/>
    <w:rsid w:val="00923C5D"/>
    <w:rsid w:val="00924BAC"/>
    <w:rsid w:val="00926408"/>
    <w:rsid w:val="0092741E"/>
    <w:rsid w:val="009311E0"/>
    <w:rsid w:val="009314AF"/>
    <w:rsid w:val="0093503A"/>
    <w:rsid w:val="00941670"/>
    <w:rsid w:val="009417F2"/>
    <w:rsid w:val="00941DFB"/>
    <w:rsid w:val="009425C0"/>
    <w:rsid w:val="00943BBF"/>
    <w:rsid w:val="0094750C"/>
    <w:rsid w:val="009513C5"/>
    <w:rsid w:val="009514C4"/>
    <w:rsid w:val="00952E89"/>
    <w:rsid w:val="009531E6"/>
    <w:rsid w:val="0095361D"/>
    <w:rsid w:val="009541A4"/>
    <w:rsid w:val="00954BF2"/>
    <w:rsid w:val="00956892"/>
    <w:rsid w:val="009574E8"/>
    <w:rsid w:val="00957832"/>
    <w:rsid w:val="009629FD"/>
    <w:rsid w:val="00963ECA"/>
    <w:rsid w:val="00964318"/>
    <w:rsid w:val="00971810"/>
    <w:rsid w:val="00973492"/>
    <w:rsid w:val="00973905"/>
    <w:rsid w:val="00973BB9"/>
    <w:rsid w:val="00973F58"/>
    <w:rsid w:val="00974D20"/>
    <w:rsid w:val="00975508"/>
    <w:rsid w:val="009760C3"/>
    <w:rsid w:val="00976B61"/>
    <w:rsid w:val="00980EEA"/>
    <w:rsid w:val="00982C10"/>
    <w:rsid w:val="00983281"/>
    <w:rsid w:val="00984E79"/>
    <w:rsid w:val="009854FC"/>
    <w:rsid w:val="00990E8D"/>
    <w:rsid w:val="00990FB8"/>
    <w:rsid w:val="00991074"/>
    <w:rsid w:val="0099135F"/>
    <w:rsid w:val="00996CF5"/>
    <w:rsid w:val="009972EB"/>
    <w:rsid w:val="009A0C50"/>
    <w:rsid w:val="009A111C"/>
    <w:rsid w:val="009A38CB"/>
    <w:rsid w:val="009A5710"/>
    <w:rsid w:val="009A58A8"/>
    <w:rsid w:val="009A5DE4"/>
    <w:rsid w:val="009A692E"/>
    <w:rsid w:val="009A69DD"/>
    <w:rsid w:val="009A748D"/>
    <w:rsid w:val="009A7B04"/>
    <w:rsid w:val="009A7B7C"/>
    <w:rsid w:val="009B032B"/>
    <w:rsid w:val="009B44E6"/>
    <w:rsid w:val="009B515E"/>
    <w:rsid w:val="009C062D"/>
    <w:rsid w:val="009C0AE5"/>
    <w:rsid w:val="009D078B"/>
    <w:rsid w:val="009D1919"/>
    <w:rsid w:val="009D2A2D"/>
    <w:rsid w:val="009D40DB"/>
    <w:rsid w:val="009D6C5F"/>
    <w:rsid w:val="009E61E4"/>
    <w:rsid w:val="009F006D"/>
    <w:rsid w:val="009F294C"/>
    <w:rsid w:val="009F4D92"/>
    <w:rsid w:val="009F555D"/>
    <w:rsid w:val="009F5EA0"/>
    <w:rsid w:val="009F6821"/>
    <w:rsid w:val="009F69C4"/>
    <w:rsid w:val="00A00A39"/>
    <w:rsid w:val="00A050E1"/>
    <w:rsid w:val="00A06F8F"/>
    <w:rsid w:val="00A10506"/>
    <w:rsid w:val="00A127AD"/>
    <w:rsid w:val="00A13CB4"/>
    <w:rsid w:val="00A14297"/>
    <w:rsid w:val="00A15EB2"/>
    <w:rsid w:val="00A16B5B"/>
    <w:rsid w:val="00A17405"/>
    <w:rsid w:val="00A23D3B"/>
    <w:rsid w:val="00A26BFC"/>
    <w:rsid w:val="00A27F18"/>
    <w:rsid w:val="00A32175"/>
    <w:rsid w:val="00A34830"/>
    <w:rsid w:val="00A34F04"/>
    <w:rsid w:val="00A34FAC"/>
    <w:rsid w:val="00A35132"/>
    <w:rsid w:val="00A357DA"/>
    <w:rsid w:val="00A378B0"/>
    <w:rsid w:val="00A4078E"/>
    <w:rsid w:val="00A4479D"/>
    <w:rsid w:val="00A45284"/>
    <w:rsid w:val="00A464E3"/>
    <w:rsid w:val="00A472CB"/>
    <w:rsid w:val="00A47D47"/>
    <w:rsid w:val="00A50842"/>
    <w:rsid w:val="00A54274"/>
    <w:rsid w:val="00A55CB2"/>
    <w:rsid w:val="00A56147"/>
    <w:rsid w:val="00A57C2C"/>
    <w:rsid w:val="00A62448"/>
    <w:rsid w:val="00A63AB7"/>
    <w:rsid w:val="00A6402D"/>
    <w:rsid w:val="00A654E0"/>
    <w:rsid w:val="00A72523"/>
    <w:rsid w:val="00A77EDF"/>
    <w:rsid w:val="00A80D87"/>
    <w:rsid w:val="00A8122C"/>
    <w:rsid w:val="00A81DC9"/>
    <w:rsid w:val="00A83292"/>
    <w:rsid w:val="00A85A15"/>
    <w:rsid w:val="00A86AAF"/>
    <w:rsid w:val="00A91964"/>
    <w:rsid w:val="00A938FC"/>
    <w:rsid w:val="00A958BE"/>
    <w:rsid w:val="00AA1803"/>
    <w:rsid w:val="00AA1F81"/>
    <w:rsid w:val="00AA22BA"/>
    <w:rsid w:val="00AA2B77"/>
    <w:rsid w:val="00AA3D56"/>
    <w:rsid w:val="00AB09F7"/>
    <w:rsid w:val="00AB241D"/>
    <w:rsid w:val="00AB2B98"/>
    <w:rsid w:val="00AB378F"/>
    <w:rsid w:val="00AB4FBA"/>
    <w:rsid w:val="00AB5A3E"/>
    <w:rsid w:val="00AB7D62"/>
    <w:rsid w:val="00AC031B"/>
    <w:rsid w:val="00AC5966"/>
    <w:rsid w:val="00AC6BA1"/>
    <w:rsid w:val="00AC7B57"/>
    <w:rsid w:val="00AD1C13"/>
    <w:rsid w:val="00AD1FA3"/>
    <w:rsid w:val="00AD6341"/>
    <w:rsid w:val="00AE000C"/>
    <w:rsid w:val="00AE4A8B"/>
    <w:rsid w:val="00AE5377"/>
    <w:rsid w:val="00AE64E8"/>
    <w:rsid w:val="00AF008C"/>
    <w:rsid w:val="00AF08F3"/>
    <w:rsid w:val="00AF2A4B"/>
    <w:rsid w:val="00AF4E21"/>
    <w:rsid w:val="00AF73A3"/>
    <w:rsid w:val="00B00A05"/>
    <w:rsid w:val="00B00A3A"/>
    <w:rsid w:val="00B00FC6"/>
    <w:rsid w:val="00B012BD"/>
    <w:rsid w:val="00B01AE7"/>
    <w:rsid w:val="00B050A7"/>
    <w:rsid w:val="00B05803"/>
    <w:rsid w:val="00B05A4E"/>
    <w:rsid w:val="00B12ABA"/>
    <w:rsid w:val="00B15341"/>
    <w:rsid w:val="00B1718C"/>
    <w:rsid w:val="00B23B5D"/>
    <w:rsid w:val="00B26C1A"/>
    <w:rsid w:val="00B26EBA"/>
    <w:rsid w:val="00B32470"/>
    <w:rsid w:val="00B338E7"/>
    <w:rsid w:val="00B33D1F"/>
    <w:rsid w:val="00B35034"/>
    <w:rsid w:val="00B35870"/>
    <w:rsid w:val="00B35952"/>
    <w:rsid w:val="00B369C1"/>
    <w:rsid w:val="00B37B16"/>
    <w:rsid w:val="00B406E5"/>
    <w:rsid w:val="00B42F61"/>
    <w:rsid w:val="00B432BF"/>
    <w:rsid w:val="00B441AF"/>
    <w:rsid w:val="00B5064C"/>
    <w:rsid w:val="00B51485"/>
    <w:rsid w:val="00B53080"/>
    <w:rsid w:val="00B54804"/>
    <w:rsid w:val="00B55369"/>
    <w:rsid w:val="00B56A92"/>
    <w:rsid w:val="00B601FC"/>
    <w:rsid w:val="00B60E37"/>
    <w:rsid w:val="00B626AF"/>
    <w:rsid w:val="00B632E1"/>
    <w:rsid w:val="00B65052"/>
    <w:rsid w:val="00B65395"/>
    <w:rsid w:val="00B65DD2"/>
    <w:rsid w:val="00B679B7"/>
    <w:rsid w:val="00B67AE9"/>
    <w:rsid w:val="00B71173"/>
    <w:rsid w:val="00B741BC"/>
    <w:rsid w:val="00B84088"/>
    <w:rsid w:val="00B84508"/>
    <w:rsid w:val="00B84541"/>
    <w:rsid w:val="00B87B49"/>
    <w:rsid w:val="00B95A8B"/>
    <w:rsid w:val="00B97EB4"/>
    <w:rsid w:val="00BA1E17"/>
    <w:rsid w:val="00BA20B8"/>
    <w:rsid w:val="00BA4895"/>
    <w:rsid w:val="00BA52DE"/>
    <w:rsid w:val="00BA73F9"/>
    <w:rsid w:val="00BB3045"/>
    <w:rsid w:val="00BB30B7"/>
    <w:rsid w:val="00BB3641"/>
    <w:rsid w:val="00BB49E1"/>
    <w:rsid w:val="00BB4FC1"/>
    <w:rsid w:val="00BC0852"/>
    <w:rsid w:val="00BC3396"/>
    <w:rsid w:val="00BC45D1"/>
    <w:rsid w:val="00BC6C85"/>
    <w:rsid w:val="00BD1112"/>
    <w:rsid w:val="00BD5767"/>
    <w:rsid w:val="00BD6483"/>
    <w:rsid w:val="00BD6CFD"/>
    <w:rsid w:val="00BD7EDD"/>
    <w:rsid w:val="00BE05CE"/>
    <w:rsid w:val="00BE1A6D"/>
    <w:rsid w:val="00BE36B2"/>
    <w:rsid w:val="00BE3F06"/>
    <w:rsid w:val="00BE6941"/>
    <w:rsid w:val="00BE78F9"/>
    <w:rsid w:val="00BF1AFB"/>
    <w:rsid w:val="00BF353D"/>
    <w:rsid w:val="00BF53E7"/>
    <w:rsid w:val="00BF6E97"/>
    <w:rsid w:val="00BF7B8E"/>
    <w:rsid w:val="00C00257"/>
    <w:rsid w:val="00C05AD5"/>
    <w:rsid w:val="00C05C1C"/>
    <w:rsid w:val="00C0711A"/>
    <w:rsid w:val="00C0755A"/>
    <w:rsid w:val="00C11615"/>
    <w:rsid w:val="00C12286"/>
    <w:rsid w:val="00C12B93"/>
    <w:rsid w:val="00C14903"/>
    <w:rsid w:val="00C1677A"/>
    <w:rsid w:val="00C22F9A"/>
    <w:rsid w:val="00C2679A"/>
    <w:rsid w:val="00C27459"/>
    <w:rsid w:val="00C324FE"/>
    <w:rsid w:val="00C33026"/>
    <w:rsid w:val="00C33EC5"/>
    <w:rsid w:val="00C37725"/>
    <w:rsid w:val="00C40E9E"/>
    <w:rsid w:val="00C41E5B"/>
    <w:rsid w:val="00C42E4D"/>
    <w:rsid w:val="00C443B2"/>
    <w:rsid w:val="00C4686B"/>
    <w:rsid w:val="00C50E3D"/>
    <w:rsid w:val="00C52E6A"/>
    <w:rsid w:val="00C534BA"/>
    <w:rsid w:val="00C53FE4"/>
    <w:rsid w:val="00C54EEB"/>
    <w:rsid w:val="00C60A5F"/>
    <w:rsid w:val="00C619E5"/>
    <w:rsid w:val="00C62378"/>
    <w:rsid w:val="00C632FF"/>
    <w:rsid w:val="00C64531"/>
    <w:rsid w:val="00C6470D"/>
    <w:rsid w:val="00C65394"/>
    <w:rsid w:val="00C65C47"/>
    <w:rsid w:val="00C66BBD"/>
    <w:rsid w:val="00C75362"/>
    <w:rsid w:val="00C7695A"/>
    <w:rsid w:val="00C81266"/>
    <w:rsid w:val="00C82755"/>
    <w:rsid w:val="00C84390"/>
    <w:rsid w:val="00C85038"/>
    <w:rsid w:val="00C85B0B"/>
    <w:rsid w:val="00C86B04"/>
    <w:rsid w:val="00C912E7"/>
    <w:rsid w:val="00C93320"/>
    <w:rsid w:val="00CA0B23"/>
    <w:rsid w:val="00CA19D1"/>
    <w:rsid w:val="00CA3D31"/>
    <w:rsid w:val="00CA3F06"/>
    <w:rsid w:val="00CA4B86"/>
    <w:rsid w:val="00CA68EF"/>
    <w:rsid w:val="00CA714F"/>
    <w:rsid w:val="00CB3406"/>
    <w:rsid w:val="00CB4377"/>
    <w:rsid w:val="00CB7E5D"/>
    <w:rsid w:val="00CC183E"/>
    <w:rsid w:val="00CC25F4"/>
    <w:rsid w:val="00CC2869"/>
    <w:rsid w:val="00CC3906"/>
    <w:rsid w:val="00CC3BDE"/>
    <w:rsid w:val="00CC3DE6"/>
    <w:rsid w:val="00CC577F"/>
    <w:rsid w:val="00CC62D6"/>
    <w:rsid w:val="00CC678F"/>
    <w:rsid w:val="00CD4412"/>
    <w:rsid w:val="00CD71BE"/>
    <w:rsid w:val="00CE050B"/>
    <w:rsid w:val="00CE17CF"/>
    <w:rsid w:val="00CE41D2"/>
    <w:rsid w:val="00CE79A6"/>
    <w:rsid w:val="00CF32C4"/>
    <w:rsid w:val="00CF35A9"/>
    <w:rsid w:val="00CF4D0A"/>
    <w:rsid w:val="00D036B2"/>
    <w:rsid w:val="00D07CC7"/>
    <w:rsid w:val="00D101B2"/>
    <w:rsid w:val="00D10852"/>
    <w:rsid w:val="00D10ED0"/>
    <w:rsid w:val="00D15910"/>
    <w:rsid w:val="00D160DD"/>
    <w:rsid w:val="00D16A83"/>
    <w:rsid w:val="00D215E1"/>
    <w:rsid w:val="00D21786"/>
    <w:rsid w:val="00D23346"/>
    <w:rsid w:val="00D2419E"/>
    <w:rsid w:val="00D25AD9"/>
    <w:rsid w:val="00D25DC4"/>
    <w:rsid w:val="00D32BAC"/>
    <w:rsid w:val="00D34126"/>
    <w:rsid w:val="00D417BE"/>
    <w:rsid w:val="00D4181F"/>
    <w:rsid w:val="00D422C9"/>
    <w:rsid w:val="00D4351B"/>
    <w:rsid w:val="00D43B04"/>
    <w:rsid w:val="00D4409A"/>
    <w:rsid w:val="00D51060"/>
    <w:rsid w:val="00D5160E"/>
    <w:rsid w:val="00D5373B"/>
    <w:rsid w:val="00D53BD4"/>
    <w:rsid w:val="00D54489"/>
    <w:rsid w:val="00D5552C"/>
    <w:rsid w:val="00D56BE8"/>
    <w:rsid w:val="00D57335"/>
    <w:rsid w:val="00D60E1A"/>
    <w:rsid w:val="00D6579C"/>
    <w:rsid w:val="00D7109B"/>
    <w:rsid w:val="00D723CB"/>
    <w:rsid w:val="00D73B6C"/>
    <w:rsid w:val="00D77A91"/>
    <w:rsid w:val="00D837F8"/>
    <w:rsid w:val="00D83903"/>
    <w:rsid w:val="00D92392"/>
    <w:rsid w:val="00D9281F"/>
    <w:rsid w:val="00D94839"/>
    <w:rsid w:val="00D951AD"/>
    <w:rsid w:val="00D96A11"/>
    <w:rsid w:val="00D97C6C"/>
    <w:rsid w:val="00DA01C8"/>
    <w:rsid w:val="00DA1132"/>
    <w:rsid w:val="00DA2571"/>
    <w:rsid w:val="00DA340C"/>
    <w:rsid w:val="00DA5FA0"/>
    <w:rsid w:val="00DA68AA"/>
    <w:rsid w:val="00DA7DCA"/>
    <w:rsid w:val="00DA7E6C"/>
    <w:rsid w:val="00DB056B"/>
    <w:rsid w:val="00DB0D0F"/>
    <w:rsid w:val="00DB1531"/>
    <w:rsid w:val="00DB1F53"/>
    <w:rsid w:val="00DB206F"/>
    <w:rsid w:val="00DB2493"/>
    <w:rsid w:val="00DB2E13"/>
    <w:rsid w:val="00DB58CD"/>
    <w:rsid w:val="00DB71B4"/>
    <w:rsid w:val="00DC09CD"/>
    <w:rsid w:val="00DC134F"/>
    <w:rsid w:val="00DC174D"/>
    <w:rsid w:val="00DC2293"/>
    <w:rsid w:val="00DC36A0"/>
    <w:rsid w:val="00DC4014"/>
    <w:rsid w:val="00DC7418"/>
    <w:rsid w:val="00DC7BB0"/>
    <w:rsid w:val="00DD1990"/>
    <w:rsid w:val="00DD4AC5"/>
    <w:rsid w:val="00DD4CDD"/>
    <w:rsid w:val="00DD7877"/>
    <w:rsid w:val="00DE258A"/>
    <w:rsid w:val="00DE2D9B"/>
    <w:rsid w:val="00DE4BA1"/>
    <w:rsid w:val="00DE5E9D"/>
    <w:rsid w:val="00DF13F2"/>
    <w:rsid w:val="00DF21E7"/>
    <w:rsid w:val="00DF2717"/>
    <w:rsid w:val="00DF77C1"/>
    <w:rsid w:val="00E0120E"/>
    <w:rsid w:val="00E02709"/>
    <w:rsid w:val="00E061D7"/>
    <w:rsid w:val="00E109B3"/>
    <w:rsid w:val="00E110F5"/>
    <w:rsid w:val="00E11462"/>
    <w:rsid w:val="00E151E8"/>
    <w:rsid w:val="00E15C9C"/>
    <w:rsid w:val="00E16258"/>
    <w:rsid w:val="00E21AD0"/>
    <w:rsid w:val="00E23FB8"/>
    <w:rsid w:val="00E245E9"/>
    <w:rsid w:val="00E2662C"/>
    <w:rsid w:val="00E2794F"/>
    <w:rsid w:val="00E32417"/>
    <w:rsid w:val="00E34ABA"/>
    <w:rsid w:val="00E34BBC"/>
    <w:rsid w:val="00E34DE0"/>
    <w:rsid w:val="00E35E85"/>
    <w:rsid w:val="00E37152"/>
    <w:rsid w:val="00E404D0"/>
    <w:rsid w:val="00E42AB3"/>
    <w:rsid w:val="00E46103"/>
    <w:rsid w:val="00E46DCA"/>
    <w:rsid w:val="00E504AD"/>
    <w:rsid w:val="00E51ED8"/>
    <w:rsid w:val="00E51FB6"/>
    <w:rsid w:val="00E5215E"/>
    <w:rsid w:val="00E52D71"/>
    <w:rsid w:val="00E54BEF"/>
    <w:rsid w:val="00E54C95"/>
    <w:rsid w:val="00E5527D"/>
    <w:rsid w:val="00E56519"/>
    <w:rsid w:val="00E62268"/>
    <w:rsid w:val="00E638C6"/>
    <w:rsid w:val="00E64F59"/>
    <w:rsid w:val="00E66EDC"/>
    <w:rsid w:val="00E679D5"/>
    <w:rsid w:val="00E703E9"/>
    <w:rsid w:val="00E70914"/>
    <w:rsid w:val="00E70B22"/>
    <w:rsid w:val="00E712E5"/>
    <w:rsid w:val="00E7274E"/>
    <w:rsid w:val="00E732EB"/>
    <w:rsid w:val="00E80EAC"/>
    <w:rsid w:val="00E81103"/>
    <w:rsid w:val="00E829D0"/>
    <w:rsid w:val="00E85D60"/>
    <w:rsid w:val="00E90D76"/>
    <w:rsid w:val="00E91118"/>
    <w:rsid w:val="00EA1302"/>
    <w:rsid w:val="00EA7AF4"/>
    <w:rsid w:val="00EB37E8"/>
    <w:rsid w:val="00EB73A8"/>
    <w:rsid w:val="00EB784E"/>
    <w:rsid w:val="00EC087F"/>
    <w:rsid w:val="00EC08F2"/>
    <w:rsid w:val="00EC0AD2"/>
    <w:rsid w:val="00EC2849"/>
    <w:rsid w:val="00EC4F27"/>
    <w:rsid w:val="00EC52E0"/>
    <w:rsid w:val="00ED25B7"/>
    <w:rsid w:val="00ED41DC"/>
    <w:rsid w:val="00ED543B"/>
    <w:rsid w:val="00EE1A56"/>
    <w:rsid w:val="00EE2093"/>
    <w:rsid w:val="00EE315F"/>
    <w:rsid w:val="00EE56FB"/>
    <w:rsid w:val="00EE57C1"/>
    <w:rsid w:val="00EE73BF"/>
    <w:rsid w:val="00F00D1C"/>
    <w:rsid w:val="00F00D6C"/>
    <w:rsid w:val="00F0223D"/>
    <w:rsid w:val="00F057FA"/>
    <w:rsid w:val="00F10FFC"/>
    <w:rsid w:val="00F11546"/>
    <w:rsid w:val="00F1194D"/>
    <w:rsid w:val="00F12846"/>
    <w:rsid w:val="00F12ABF"/>
    <w:rsid w:val="00F12BF2"/>
    <w:rsid w:val="00F13FA9"/>
    <w:rsid w:val="00F14132"/>
    <w:rsid w:val="00F15DD7"/>
    <w:rsid w:val="00F17302"/>
    <w:rsid w:val="00F20576"/>
    <w:rsid w:val="00F22B11"/>
    <w:rsid w:val="00F23482"/>
    <w:rsid w:val="00F2410D"/>
    <w:rsid w:val="00F27AF0"/>
    <w:rsid w:val="00F27AF5"/>
    <w:rsid w:val="00F30B21"/>
    <w:rsid w:val="00F32991"/>
    <w:rsid w:val="00F3571D"/>
    <w:rsid w:val="00F37CA6"/>
    <w:rsid w:val="00F411EE"/>
    <w:rsid w:val="00F44F9F"/>
    <w:rsid w:val="00F46498"/>
    <w:rsid w:val="00F4649B"/>
    <w:rsid w:val="00F46EF5"/>
    <w:rsid w:val="00F5139E"/>
    <w:rsid w:val="00F51E7A"/>
    <w:rsid w:val="00F536D9"/>
    <w:rsid w:val="00F54293"/>
    <w:rsid w:val="00F56AF9"/>
    <w:rsid w:val="00F56B72"/>
    <w:rsid w:val="00F576A6"/>
    <w:rsid w:val="00F57D67"/>
    <w:rsid w:val="00F6005C"/>
    <w:rsid w:val="00F60E6F"/>
    <w:rsid w:val="00F610B1"/>
    <w:rsid w:val="00F63F0D"/>
    <w:rsid w:val="00F64105"/>
    <w:rsid w:val="00F65C4C"/>
    <w:rsid w:val="00F707C1"/>
    <w:rsid w:val="00F726B2"/>
    <w:rsid w:val="00F755BD"/>
    <w:rsid w:val="00F75AD9"/>
    <w:rsid w:val="00F76255"/>
    <w:rsid w:val="00F80A49"/>
    <w:rsid w:val="00F8112A"/>
    <w:rsid w:val="00F8112C"/>
    <w:rsid w:val="00F811BA"/>
    <w:rsid w:val="00F82707"/>
    <w:rsid w:val="00F87462"/>
    <w:rsid w:val="00F906A3"/>
    <w:rsid w:val="00F9401F"/>
    <w:rsid w:val="00F95823"/>
    <w:rsid w:val="00F95C79"/>
    <w:rsid w:val="00F9797C"/>
    <w:rsid w:val="00FA10FC"/>
    <w:rsid w:val="00FA2879"/>
    <w:rsid w:val="00FA3239"/>
    <w:rsid w:val="00FA3BB8"/>
    <w:rsid w:val="00FA6431"/>
    <w:rsid w:val="00FA6CF0"/>
    <w:rsid w:val="00FB3613"/>
    <w:rsid w:val="00FB3E7A"/>
    <w:rsid w:val="00FB4F4A"/>
    <w:rsid w:val="00FB5507"/>
    <w:rsid w:val="00FB66BC"/>
    <w:rsid w:val="00FB79A8"/>
    <w:rsid w:val="00FB7B54"/>
    <w:rsid w:val="00FB7E74"/>
    <w:rsid w:val="00FC0399"/>
    <w:rsid w:val="00FC19FF"/>
    <w:rsid w:val="00FC1D33"/>
    <w:rsid w:val="00FC2065"/>
    <w:rsid w:val="00FC4B19"/>
    <w:rsid w:val="00FC4EE4"/>
    <w:rsid w:val="00FC5ED4"/>
    <w:rsid w:val="00FC70AC"/>
    <w:rsid w:val="00FC71D0"/>
    <w:rsid w:val="00FC7E64"/>
    <w:rsid w:val="00FD06BD"/>
    <w:rsid w:val="00FD21B7"/>
    <w:rsid w:val="00FD439D"/>
    <w:rsid w:val="00FD4809"/>
    <w:rsid w:val="00FD5D33"/>
    <w:rsid w:val="00FE0DF0"/>
    <w:rsid w:val="00FE0F3F"/>
    <w:rsid w:val="00FE3CC0"/>
    <w:rsid w:val="00FE3EEE"/>
    <w:rsid w:val="00FE555A"/>
    <w:rsid w:val="00FE66AF"/>
    <w:rsid w:val="00FE7727"/>
    <w:rsid w:val="00FF1405"/>
    <w:rsid w:val="00FF4F62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573C3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2573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573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257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2573C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73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2573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2573C3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customStyle="1" w:styleId="Heading4Char">
    <w:name w:val="Heading 4 Char"/>
    <w:basedOn w:val="DefaultParagraphFont"/>
    <w:link w:val="Heading4"/>
    <w:rsid w:val="002573C3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odyText">
    <w:name w:val="pp Body Text"/>
    <w:link w:val="ppBodyTextChar"/>
    <w:qFormat/>
    <w:rsid w:val="002573C3"/>
    <w:pPr>
      <w:numPr>
        <w:ilvl w:val="1"/>
        <w:numId w:val="18"/>
      </w:numPr>
      <w:spacing w:after="120"/>
    </w:pPr>
    <w:rPr>
      <w:rFonts w:eastAsiaTheme="minorEastAsia"/>
      <w:lang w:bidi="en-US"/>
    </w:rPr>
  </w:style>
  <w:style w:type="paragraph" w:customStyle="1" w:styleId="ppBodyTextIndent">
    <w:name w:val="pp Body Text Indent"/>
    <w:basedOn w:val="ppBodyText"/>
    <w:rsid w:val="002573C3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2573C3"/>
    <w:pPr>
      <w:numPr>
        <w:ilvl w:val="3"/>
      </w:numPr>
    </w:pPr>
  </w:style>
  <w:style w:type="paragraph" w:customStyle="1" w:styleId="ppBulletList">
    <w:name w:val="pp Bullet List"/>
    <w:basedOn w:val="ppNumberList"/>
    <w:link w:val="ppBulletListChar"/>
    <w:qFormat/>
    <w:rsid w:val="002573C3"/>
    <w:pPr>
      <w:numPr>
        <w:numId w:val="3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2573C3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2573C3"/>
    <w:pPr>
      <w:numPr>
        <w:numId w:val="1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2573C3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2573C3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2573C3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">
    <w:name w:val="pp Code"/>
    <w:qFormat/>
    <w:rsid w:val="002573C3"/>
    <w:pPr>
      <w:numPr>
        <w:ilvl w:val="1"/>
        <w:numId w:val="4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2573C3"/>
    <w:pPr>
      <w:numPr>
        <w:ilvl w:val="2"/>
      </w:numPr>
    </w:pPr>
  </w:style>
  <w:style w:type="paragraph" w:customStyle="1" w:styleId="ppCodeIndent2">
    <w:name w:val="pp Code Indent 2"/>
    <w:basedOn w:val="ppCodeIndent"/>
    <w:rsid w:val="002573C3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2573C3"/>
    <w:pPr>
      <w:numPr>
        <w:ilvl w:val="1"/>
        <w:numId w:val="5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2573C3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2573C3"/>
    <w:pPr>
      <w:numPr>
        <w:ilvl w:val="3"/>
      </w:numPr>
      <w:ind w:left="1440"/>
    </w:pPr>
  </w:style>
  <w:style w:type="paragraph" w:customStyle="1" w:styleId="ppCodeLanguageTable">
    <w:name w:val="pp Code Language Table"/>
    <w:basedOn w:val="ppCodeLanguage"/>
    <w:next w:val="Normal"/>
    <w:rsid w:val="002573C3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2573C3"/>
    <w:pPr>
      <w:numPr>
        <w:ilvl w:val="0"/>
        <w:numId w:val="0"/>
      </w:numPr>
    </w:pPr>
  </w:style>
  <w:style w:type="paragraph" w:customStyle="1" w:styleId="ppFigure">
    <w:name w:val="pp Figure"/>
    <w:basedOn w:val="Normal"/>
    <w:next w:val="Normal"/>
    <w:qFormat/>
    <w:rsid w:val="002573C3"/>
    <w:pPr>
      <w:numPr>
        <w:ilvl w:val="1"/>
        <w:numId w:val="7"/>
      </w:numPr>
      <w:spacing w:after="0"/>
      <w:ind w:left="0"/>
    </w:pPr>
  </w:style>
  <w:style w:type="paragraph" w:customStyle="1" w:styleId="ppFigureCaption">
    <w:name w:val="pp Figure Caption"/>
    <w:basedOn w:val="Normal"/>
    <w:next w:val="ppBodyText"/>
    <w:qFormat/>
    <w:rsid w:val="002573C3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2573C3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2573C3"/>
    <w:pPr>
      <w:numPr>
        <w:ilvl w:val="3"/>
      </w:numPr>
      <w:ind w:left="1440"/>
    </w:pPr>
  </w:style>
  <w:style w:type="paragraph" w:customStyle="1" w:styleId="ppFigureIndent">
    <w:name w:val="pp Figure Indent"/>
    <w:basedOn w:val="ppFigure"/>
    <w:next w:val="Normal"/>
    <w:rsid w:val="002573C3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2573C3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2573C3"/>
    <w:pPr>
      <w:numPr>
        <w:ilvl w:val="1"/>
        <w:numId w:val="8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2573C3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2573C3"/>
    <w:pPr>
      <w:numPr>
        <w:ilvl w:val="3"/>
      </w:numPr>
      <w:ind w:left="1440"/>
    </w:pPr>
  </w:style>
  <w:style w:type="paragraph" w:customStyle="1" w:styleId="ppListBodyText">
    <w:name w:val="pp List Body Text"/>
    <w:basedOn w:val="Normal"/>
    <w:rsid w:val="002573C3"/>
  </w:style>
  <w:style w:type="paragraph" w:customStyle="1" w:styleId="ppNumberList">
    <w:name w:val="pp Number List"/>
    <w:basedOn w:val="Normal"/>
    <w:rsid w:val="002573C3"/>
    <w:pPr>
      <w:numPr>
        <w:ilvl w:val="1"/>
        <w:numId w:val="10"/>
      </w:numPr>
      <w:tabs>
        <w:tab w:val="left" w:pos="1440"/>
      </w:tabs>
      <w:ind w:left="754" w:hanging="357"/>
    </w:pPr>
  </w:style>
  <w:style w:type="paragraph" w:customStyle="1" w:styleId="ppListEnd">
    <w:name w:val="pp List End"/>
    <w:basedOn w:val="ppNumberList"/>
    <w:next w:val="ppBodyText"/>
    <w:rsid w:val="002573C3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ote">
    <w:name w:val="pp Note"/>
    <w:basedOn w:val="Normal"/>
    <w:qFormat/>
    <w:rsid w:val="002573C3"/>
    <w:pPr>
      <w:numPr>
        <w:ilvl w:val="1"/>
        <w:numId w:val="9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Bullet">
    <w:name w:val="pp Note Bullet"/>
    <w:basedOn w:val="ppNote"/>
    <w:rsid w:val="002573C3"/>
    <w:pPr>
      <w:numPr>
        <w:ilvl w:val="0"/>
        <w:numId w:val="0"/>
      </w:numPr>
    </w:pPr>
  </w:style>
  <w:style w:type="paragraph" w:customStyle="1" w:styleId="ppNoteIndent">
    <w:name w:val="pp Note Indent"/>
    <w:basedOn w:val="ppNote"/>
    <w:rsid w:val="002573C3"/>
    <w:pPr>
      <w:numPr>
        <w:ilvl w:val="2"/>
      </w:numPr>
    </w:pPr>
  </w:style>
  <w:style w:type="paragraph" w:customStyle="1" w:styleId="ppNoteIndent2">
    <w:name w:val="pp Note Indent 2"/>
    <w:basedOn w:val="ppNoteIndent"/>
    <w:rsid w:val="002573C3"/>
    <w:pPr>
      <w:numPr>
        <w:ilvl w:val="3"/>
      </w:numPr>
      <w:ind w:left="1584"/>
    </w:pPr>
  </w:style>
  <w:style w:type="paragraph" w:customStyle="1" w:styleId="ppNumberListIndent">
    <w:name w:val="pp Number List Indent"/>
    <w:basedOn w:val="ppNumberList"/>
    <w:rsid w:val="002573C3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NumberListTable">
    <w:name w:val="pp Number List Table"/>
    <w:basedOn w:val="ppNumberList"/>
    <w:rsid w:val="002573C3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ProcedureStart">
    <w:name w:val="pp Procedure Start"/>
    <w:basedOn w:val="Normal"/>
    <w:next w:val="ppNumberList"/>
    <w:rsid w:val="002573C3"/>
    <w:pPr>
      <w:spacing w:before="80" w:after="80"/>
    </w:pPr>
    <w:rPr>
      <w:rFonts w:cs="Arial"/>
      <w:b/>
      <w:szCs w:val="20"/>
    </w:rPr>
  </w:style>
  <w:style w:type="paragraph" w:customStyle="1" w:styleId="ppSection">
    <w:name w:val="pp Section"/>
    <w:basedOn w:val="Heading1"/>
    <w:next w:val="Normal"/>
    <w:rsid w:val="002573C3"/>
    <w:rPr>
      <w:color w:val="333399"/>
    </w:rPr>
  </w:style>
  <w:style w:type="paragraph" w:customStyle="1" w:styleId="ppShowMe">
    <w:name w:val="pp Show Me"/>
    <w:basedOn w:val="Normal"/>
    <w:next w:val="ppBodyText"/>
    <w:rsid w:val="002573C3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2573C3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2573C3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2573C3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2573C3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2573C3"/>
  </w:style>
  <w:style w:type="table" w:styleId="TableGrid">
    <w:name w:val="Table Grid"/>
    <w:basedOn w:val="TableNormal"/>
    <w:rsid w:val="002573C3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2573C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573C3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73C3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257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73C3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2573C3"/>
    <w:rPr>
      <w:rFonts w:eastAsiaTheme="minorEastAsia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573C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styleId="PlaceholderText">
    <w:name w:val="Placeholder Text"/>
    <w:basedOn w:val="DefaultParagraphFont"/>
    <w:uiPriority w:val="99"/>
    <w:semiHidden/>
    <w:rsid w:val="002573C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3C3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2573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pTable">
    <w:name w:val="pp Table"/>
    <w:basedOn w:val="TableNormal"/>
    <w:uiPriority w:val="99"/>
    <w:rsid w:val="002573C3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odyTextIndent3">
    <w:name w:val="pp Body Text Indent 3"/>
    <w:basedOn w:val="ppBodyTextIndent2"/>
    <w:rsid w:val="002573C3"/>
    <w:pPr>
      <w:numPr>
        <w:ilvl w:val="4"/>
      </w:numPr>
    </w:pPr>
  </w:style>
  <w:style w:type="paragraph" w:customStyle="1" w:styleId="ppBulletListIndent2">
    <w:name w:val="pp Bullet List Indent 2"/>
    <w:basedOn w:val="ppBulletListIndent"/>
    <w:qFormat/>
    <w:rsid w:val="002573C3"/>
    <w:pPr>
      <w:numPr>
        <w:ilvl w:val="3"/>
      </w:numPr>
      <w:ind w:left="2115" w:hanging="357"/>
    </w:pPr>
  </w:style>
  <w:style w:type="paragraph" w:customStyle="1" w:styleId="ppNumberListIndent2">
    <w:name w:val="pp Number List Indent 2"/>
    <w:basedOn w:val="ppNumberListIndent"/>
    <w:qFormat/>
    <w:rsid w:val="002573C3"/>
    <w:pPr>
      <w:numPr>
        <w:ilvl w:val="3"/>
      </w:numPr>
      <w:ind w:left="2115" w:hanging="357"/>
    </w:pPr>
  </w:style>
  <w:style w:type="paragraph" w:customStyle="1" w:styleId="ppCodeIndent3">
    <w:name w:val="pp Code Indent 3"/>
    <w:basedOn w:val="ppCodeIndent2"/>
    <w:qFormat/>
    <w:rsid w:val="002573C3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2573C3"/>
    <w:pPr>
      <w:numPr>
        <w:ilvl w:val="4"/>
      </w:numPr>
    </w:pPr>
  </w:style>
  <w:style w:type="paragraph" w:customStyle="1" w:styleId="ppNoteIndent3">
    <w:name w:val="pp Note Indent 3"/>
    <w:basedOn w:val="ppNoteIndent2"/>
    <w:qFormat/>
    <w:rsid w:val="002573C3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2573C3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2573C3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2573C3"/>
    <w:pPr>
      <w:numPr>
        <w:ilvl w:val="4"/>
      </w:numPr>
      <w:ind w:left="2160" w:firstLine="0"/>
    </w:pPr>
  </w:style>
  <w:style w:type="paragraph" w:customStyle="1" w:styleId="Bodynoindent">
    <w:name w:val="Body no indent"/>
    <w:basedOn w:val="Normal"/>
    <w:next w:val="Normal"/>
    <w:rsid w:val="002573C3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2573C3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character" w:styleId="Hyperlink">
    <w:name w:val="Hyperlink"/>
    <w:basedOn w:val="DefaultParagraphFont"/>
    <w:uiPriority w:val="99"/>
    <w:rsid w:val="002573C3"/>
    <w:rPr>
      <w:rFonts w:cs="Times New Roman"/>
      <w:color w:val="0000FF"/>
      <w:u w:val="single"/>
    </w:rPr>
  </w:style>
  <w:style w:type="paragraph" w:customStyle="1" w:styleId="HOLTitle1">
    <w:name w:val="HOL Title 1"/>
    <w:basedOn w:val="Normal"/>
    <w:rsid w:val="002573C3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2573C3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2573C3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character" w:customStyle="1" w:styleId="ppBodyTextChar">
    <w:name w:val="pp Body Text Char"/>
    <w:basedOn w:val="DefaultParagraphFont"/>
    <w:link w:val="ppBodyText"/>
    <w:locked/>
    <w:rsid w:val="002573C3"/>
    <w:rPr>
      <w:rFonts w:eastAsiaTheme="minorEastAsia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2573C3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053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3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3BF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3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53BF"/>
    <w:rPr>
      <w:rFonts w:eastAsiaTheme="minorEastAsia"/>
      <w:b/>
      <w:bCs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2D2EE8"/>
    <w:pPr>
      <w:spacing w:after="200"/>
      <w:ind w:left="720"/>
      <w:contextualSpacing/>
    </w:pPr>
    <w:rPr>
      <w:rFonts w:eastAsiaTheme="minorHAnsi"/>
      <w:lang w:val="en-NZ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D2EE8"/>
    <w:rPr>
      <w:color w:val="800080" w:themeColor="followedHyperlink"/>
      <w:u w:val="single"/>
    </w:rPr>
  </w:style>
  <w:style w:type="paragraph" w:customStyle="1" w:styleId="Step">
    <w:name w:val="Step"/>
    <w:basedOn w:val="Normal"/>
    <w:link w:val="StepChar"/>
    <w:qFormat/>
    <w:rsid w:val="00800AB7"/>
    <w:pPr>
      <w:numPr>
        <w:numId w:val="21"/>
      </w:numPr>
      <w:spacing w:line="240" w:lineRule="auto"/>
      <w:outlineLvl w:val="1"/>
    </w:pPr>
    <w:rPr>
      <w:rFonts w:ascii="Arial" w:eastAsia="Times New Roman" w:hAnsi="Arial" w:cs="Arial"/>
      <w:lang w:bidi="ar-SA"/>
    </w:rPr>
  </w:style>
  <w:style w:type="character" w:customStyle="1" w:styleId="StepChar">
    <w:name w:val="Step Char"/>
    <w:basedOn w:val="DefaultParagraphFont"/>
    <w:link w:val="Step"/>
    <w:rsid w:val="00800AB7"/>
    <w:rPr>
      <w:rFonts w:ascii="Arial" w:eastAsia="Times New Roman" w:hAnsi="Arial" w:cs="Arial"/>
    </w:rPr>
  </w:style>
  <w:style w:type="character" w:styleId="PageNumber">
    <w:name w:val="page number"/>
    <w:basedOn w:val="DefaultParagraphFont"/>
    <w:rsid w:val="008A15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89896"/>
                            <w:left w:val="single" w:sz="6" w:space="8" w:color="989896"/>
                            <w:bottom w:val="single" w:sz="6" w:space="8" w:color="989896"/>
                            <w:right w:val="single" w:sz="6" w:space="8" w:color="98989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98747">
                          <w:marLeft w:val="272"/>
                          <w:marRight w:val="272"/>
                          <w:marTop w:val="272"/>
                          <w:marBottom w:val="27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3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2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81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CF-code\ECF\Templates\Lab\Lab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BCED7-02AC-46E0-B35F-DB72CC685FF0}"/>
      </w:docPartPr>
      <w:docPartBody>
        <w:p w:rsidR="00850E38" w:rsidRDefault="006F0B5C">
          <w:r w:rsidRPr="00FD574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519E"/>
    <w:rsid w:val="000746F7"/>
    <w:rsid w:val="001D4292"/>
    <w:rsid w:val="00207B0D"/>
    <w:rsid w:val="002170B0"/>
    <w:rsid w:val="002A38AA"/>
    <w:rsid w:val="002C4FAA"/>
    <w:rsid w:val="002E1436"/>
    <w:rsid w:val="002E430F"/>
    <w:rsid w:val="00374E5F"/>
    <w:rsid w:val="00375F6B"/>
    <w:rsid w:val="003D23AA"/>
    <w:rsid w:val="0042277C"/>
    <w:rsid w:val="004D5384"/>
    <w:rsid w:val="00540E07"/>
    <w:rsid w:val="005A66C9"/>
    <w:rsid w:val="005B7A3F"/>
    <w:rsid w:val="005F14C5"/>
    <w:rsid w:val="00657E39"/>
    <w:rsid w:val="006A6304"/>
    <w:rsid w:val="006F0B5C"/>
    <w:rsid w:val="00725384"/>
    <w:rsid w:val="00766539"/>
    <w:rsid w:val="00790579"/>
    <w:rsid w:val="008117E6"/>
    <w:rsid w:val="00821114"/>
    <w:rsid w:val="00850E38"/>
    <w:rsid w:val="00A12A20"/>
    <w:rsid w:val="00A97118"/>
    <w:rsid w:val="00AA300D"/>
    <w:rsid w:val="00B31F7F"/>
    <w:rsid w:val="00B94983"/>
    <w:rsid w:val="00BD3275"/>
    <w:rsid w:val="00BE5713"/>
    <w:rsid w:val="00C43B99"/>
    <w:rsid w:val="00C8003C"/>
    <w:rsid w:val="00C877BE"/>
    <w:rsid w:val="00D2519E"/>
    <w:rsid w:val="00D27E00"/>
    <w:rsid w:val="00D334C3"/>
    <w:rsid w:val="00D527A0"/>
    <w:rsid w:val="00D67AC6"/>
    <w:rsid w:val="00D958DA"/>
    <w:rsid w:val="00DA461A"/>
    <w:rsid w:val="00E1639C"/>
    <w:rsid w:val="00E216AB"/>
    <w:rsid w:val="00F15346"/>
    <w:rsid w:val="00F169F9"/>
    <w:rsid w:val="00F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03C"/>
    <w:rPr>
      <w:color w:val="808080"/>
    </w:rPr>
  </w:style>
  <w:style w:type="paragraph" w:customStyle="1" w:styleId="925EA21E6EA2410FA326A29C7EBBF954">
    <w:name w:val="925EA21E6EA2410FA326A29C7EBBF954"/>
    <w:rsid w:val="00540E07"/>
  </w:style>
  <w:style w:type="paragraph" w:customStyle="1" w:styleId="753C809667D749C2B94C4B03D9590BF1">
    <w:name w:val="753C809667D749C2B94C4B03D9590BF1"/>
    <w:rsid w:val="00C877BE"/>
  </w:style>
  <w:style w:type="paragraph" w:customStyle="1" w:styleId="1F8D9F88319743DE8BB26D4055578AC1">
    <w:name w:val="1F8D9F88319743DE8BB26D4055578AC1"/>
    <w:rsid w:val="00C877BE"/>
  </w:style>
  <w:style w:type="paragraph" w:customStyle="1" w:styleId="CA4BB123000C4E48BC789250F16681A6">
    <w:name w:val="CA4BB123000C4E48BC789250F16681A6"/>
    <w:rsid w:val="00C877BE"/>
  </w:style>
  <w:style w:type="paragraph" w:customStyle="1" w:styleId="9522331889E7460492B057A3A31E5993">
    <w:name w:val="9522331889E7460492B057A3A31E5993"/>
    <w:rsid w:val="00C877BE"/>
  </w:style>
  <w:style w:type="paragraph" w:customStyle="1" w:styleId="00DEF929610948F8970C745765580CD3">
    <w:name w:val="00DEF929610948F8970C745765580CD3"/>
    <w:rsid w:val="00C877BE"/>
  </w:style>
  <w:style w:type="paragraph" w:customStyle="1" w:styleId="5CE42396CCCB48EEAB5DEB56E7FD9097">
    <w:name w:val="5CE42396CCCB48EEAB5DEB56E7FD9097"/>
    <w:rsid w:val="00C877BE"/>
  </w:style>
  <w:style w:type="paragraph" w:customStyle="1" w:styleId="3DDAD8B8DE794E949660A9D3E820A4DB">
    <w:name w:val="3DDAD8B8DE794E949660A9D3E820A4DB"/>
    <w:rsid w:val="005F14C5"/>
    <w:rPr>
      <w:lang w:bidi="he-IL"/>
    </w:rPr>
  </w:style>
  <w:style w:type="paragraph" w:customStyle="1" w:styleId="913E9A31B8B544F88111EB41E1751B58">
    <w:name w:val="913E9A31B8B544F88111EB41E1751B58"/>
    <w:rsid w:val="00C8003C"/>
    <w:rPr>
      <w:lang w:bidi="he-IL"/>
    </w:rPr>
  </w:style>
  <w:style w:type="paragraph" w:customStyle="1" w:styleId="D7371C13B30E421A93247523E1010D0B">
    <w:name w:val="D7371C13B30E421A93247523E1010D0B"/>
    <w:rsid w:val="00C8003C"/>
    <w:rPr>
      <w:lang w:bidi="he-I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��< ? x m l   v e r s i o n = " 1 . 0 "   e n c o d i n g = " u t f - 1 6 " ? > < D o c S e t t i n g s   x m l n s : x s i = " h t t p : / / w w w . w 3 . o r g / 2 0 0 1 / X M L S c h e m a - i n s t a n c e "   x m l n s : x s d = " h t t p : / / w w w . w 3 . o r g / 2 0 0 1 / X M L S c h e m a " >  
     < R e v i e w > t r u e < / R e v i e w >  
     < R e v i e w M o d e > A l l < / R e v i e w M o d e >  
     < S u p r e s s i o n s / >  
 < / D o c S e t t i n g s > 
</file>

<file path=customXml/item2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>  
     < t o p i c   i d = " 5 0 e 8 6 3 b 2 - f f b b - 4 3 d 6 - a a 2 2 - 1 f 8 d 0 6 8 f 0 0 e b "   t i t l e = " O v e r v i e w "   s t y l e = " T o p i c " / >  
 < / t o c > 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01F63-E3F4-43D3-9C0B-A129DD5946CE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BCF7B83D-6899-47A5-BAE4-950BD2502EB9}">
  <ds:schemaRefs>
    <ds:schemaRef ds:uri="http://www.w3.org/2001/XMLSchema"/>
  </ds:schemaRefs>
</ds:datastoreItem>
</file>

<file path=customXml/itemProps3.xml><?xml version="1.0" encoding="utf-8"?>
<ds:datastoreItem xmlns:ds="http://schemas.openxmlformats.org/officeDocument/2006/customXml" ds:itemID="{23B6689B-E7C0-4CFA-95E6-354C8977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Lab.dotx</Template>
  <TotalTime>43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Damiani</dc:creator>
  <cp:lastModifiedBy>Alex Golesh</cp:lastModifiedBy>
  <cp:revision>22</cp:revision>
  <dcterms:created xsi:type="dcterms:W3CDTF">2012-04-01T12:32:00Z</dcterms:created>
  <dcterms:modified xsi:type="dcterms:W3CDTF">2012-06-15T13:32:00Z</dcterms:modified>
</cp:coreProperties>
</file>